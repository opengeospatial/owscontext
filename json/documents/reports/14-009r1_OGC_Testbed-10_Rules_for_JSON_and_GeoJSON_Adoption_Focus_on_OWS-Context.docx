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11586" w14:textId="77777777" w:rsidR="00E861BA" w:rsidRDefault="00E861BA" w:rsidP="00E861BA">
      <w:pPr>
        <w:pStyle w:val="zzCover"/>
        <w:outlineLvl w:val="0"/>
        <w:rPr>
          <w:rFonts w:ascii="Times" w:hAnsi="Times"/>
          <w:b w:val="0"/>
          <w:color w:val="auto"/>
          <w:sz w:val="20"/>
        </w:rPr>
      </w:pPr>
      <w:r>
        <w:rPr>
          <w:rFonts w:ascii="Times" w:hAnsi="Times"/>
          <w:b w:val="0"/>
          <w:color w:val="auto"/>
          <w:sz w:val="36"/>
        </w:rPr>
        <w:t>O</w:t>
      </w:r>
      <w:bookmarkStart w:id="0" w:name="_Ref253144972"/>
      <w:bookmarkEnd w:id="0"/>
      <w:r>
        <w:rPr>
          <w:rFonts w:ascii="Times" w:hAnsi="Times"/>
          <w:b w:val="0"/>
          <w:color w:val="auto"/>
          <w:sz w:val="36"/>
        </w:rPr>
        <w:t>pen Geospatial Consortium</w:t>
      </w:r>
    </w:p>
    <w:p w14:paraId="0BF38362" w14:textId="2F0DF79D" w:rsidR="00E861BA" w:rsidRPr="00294201" w:rsidRDefault="00E861BA">
      <w:pPr>
        <w:pStyle w:val="zzCover"/>
        <w:rPr>
          <w:b w:val="0"/>
          <w:color w:val="000000" w:themeColor="text1"/>
          <w:sz w:val="20"/>
        </w:rPr>
      </w:pPr>
      <w:r w:rsidRPr="00294201">
        <w:rPr>
          <w:b w:val="0"/>
          <w:color w:val="000000" w:themeColor="text1"/>
          <w:sz w:val="20"/>
        </w:rPr>
        <w:t xml:space="preserve">Publication Date: </w:t>
      </w:r>
      <w:r w:rsidR="00E07A02" w:rsidRPr="00294201">
        <w:rPr>
          <w:b w:val="0"/>
          <w:color w:val="000000" w:themeColor="text1"/>
          <w:sz w:val="20"/>
        </w:rPr>
        <w:t>2014-03-10</w:t>
      </w:r>
    </w:p>
    <w:p w14:paraId="180407F1" w14:textId="1307C8EB" w:rsidR="00E861BA" w:rsidRPr="00294201" w:rsidRDefault="00E861BA">
      <w:pPr>
        <w:pStyle w:val="zzCover"/>
        <w:rPr>
          <w:b w:val="0"/>
          <w:color w:val="000000" w:themeColor="text1"/>
          <w:sz w:val="20"/>
        </w:rPr>
      </w:pPr>
      <w:r w:rsidRPr="00294201">
        <w:rPr>
          <w:b w:val="0"/>
          <w:color w:val="000000" w:themeColor="text1"/>
          <w:sz w:val="20"/>
        </w:rPr>
        <w:t xml:space="preserve">Approval Date: </w:t>
      </w:r>
      <w:r w:rsidR="00294201" w:rsidRPr="00294201">
        <w:rPr>
          <w:b w:val="0"/>
          <w:color w:val="000000" w:themeColor="text1"/>
          <w:sz w:val="20"/>
        </w:rPr>
        <w:t>2014-</w:t>
      </w:r>
      <w:r w:rsidR="00EC1BCE">
        <w:rPr>
          <w:b w:val="0"/>
          <w:color w:val="000000" w:themeColor="text1"/>
          <w:sz w:val="20"/>
        </w:rPr>
        <w:t>0</w:t>
      </w:r>
      <w:r w:rsidR="00294201" w:rsidRPr="00294201">
        <w:rPr>
          <w:b w:val="0"/>
          <w:color w:val="000000" w:themeColor="text1"/>
          <w:sz w:val="20"/>
        </w:rPr>
        <w:t>3-30</w:t>
      </w:r>
    </w:p>
    <w:p w14:paraId="6DB16B02" w14:textId="6360C8E4" w:rsidR="00E861BA" w:rsidRPr="00294201" w:rsidRDefault="00E861BA" w:rsidP="00E861BA">
      <w:pPr>
        <w:pStyle w:val="zzCover"/>
        <w:rPr>
          <w:b w:val="0"/>
          <w:color w:val="000000" w:themeColor="text1"/>
          <w:sz w:val="20"/>
        </w:rPr>
      </w:pPr>
      <w:r w:rsidRPr="00294201">
        <w:rPr>
          <w:b w:val="0"/>
          <w:color w:val="000000" w:themeColor="text1"/>
          <w:sz w:val="20"/>
        </w:rPr>
        <w:t xml:space="preserve">Posted Date: </w:t>
      </w:r>
      <w:r w:rsidR="00EC1BCE">
        <w:rPr>
          <w:b w:val="0"/>
          <w:color w:val="000000" w:themeColor="text1"/>
          <w:sz w:val="20"/>
        </w:rPr>
        <w:t>2014-04-15</w:t>
      </w:r>
    </w:p>
    <w:p w14:paraId="4A633059" w14:textId="756BFCEB" w:rsidR="00E861BA" w:rsidRPr="00294201" w:rsidRDefault="00E861BA">
      <w:pPr>
        <w:pStyle w:val="zzCover"/>
        <w:spacing w:before="220"/>
        <w:rPr>
          <w:b w:val="0"/>
          <w:color w:val="000000" w:themeColor="text1"/>
          <w:sz w:val="20"/>
        </w:rPr>
      </w:pPr>
      <w:bookmarkStart w:id="1" w:name="Cover_RemoveText2"/>
      <w:r w:rsidRPr="00294201">
        <w:rPr>
          <w:b w:val="0"/>
          <w:color w:val="000000" w:themeColor="text1"/>
          <w:sz w:val="20"/>
        </w:rPr>
        <w:t>Reference number of this document:</w:t>
      </w:r>
      <w:bookmarkEnd w:id="1"/>
      <w:r w:rsidR="00652833" w:rsidRPr="00294201">
        <w:rPr>
          <w:b w:val="0"/>
          <w:color w:val="000000" w:themeColor="text1"/>
          <w:sz w:val="20"/>
        </w:rPr>
        <w:t xml:space="preserve"> OGC 14-009</w:t>
      </w:r>
      <w:r w:rsidR="00EC1BCE">
        <w:rPr>
          <w:b w:val="0"/>
          <w:color w:val="000000" w:themeColor="text1"/>
          <w:sz w:val="20"/>
        </w:rPr>
        <w:t>r1</w:t>
      </w:r>
    </w:p>
    <w:p w14:paraId="5A42B3A7" w14:textId="75CE3D6A" w:rsidR="00E861BA" w:rsidRPr="00294201" w:rsidRDefault="00EC1BCE">
      <w:pPr>
        <w:pStyle w:val="zzCover"/>
        <w:spacing w:before="220"/>
        <w:rPr>
          <w:color w:val="000000" w:themeColor="text1"/>
          <w:sz w:val="20"/>
        </w:rPr>
      </w:pPr>
      <w:r>
        <w:rPr>
          <w:b w:val="0"/>
          <w:color w:val="000000" w:themeColor="text1"/>
          <w:sz w:val="20"/>
        </w:rPr>
        <w:t xml:space="preserve">External </w:t>
      </w:r>
      <w:r w:rsidR="00E861BA" w:rsidRPr="00294201">
        <w:rPr>
          <w:b w:val="0"/>
          <w:color w:val="000000" w:themeColor="text1"/>
          <w:sz w:val="20"/>
        </w:rPr>
        <w:t xml:space="preserve">Reference URL for this document: </w:t>
      </w:r>
      <w:r>
        <w:rPr>
          <w:b w:val="0"/>
          <w:color w:val="000000" w:themeColor="text1"/>
          <w:sz w:val="20"/>
        </w:rPr>
        <w:t>http://</w:t>
      </w:r>
      <w:r w:rsidR="00E861BA" w:rsidRPr="00294201">
        <w:rPr>
          <w:b w:val="0"/>
          <w:color w:val="000000" w:themeColor="text1"/>
          <w:sz w:val="20"/>
        </w:rPr>
        <w:t>www.opengeospatial.net/doc/PER/</w:t>
      </w:r>
      <w:r w:rsidR="007053BE" w:rsidRPr="00294201">
        <w:rPr>
          <w:b w:val="0"/>
          <w:color w:val="000000" w:themeColor="text1"/>
          <w:sz w:val="20"/>
        </w:rPr>
        <w:t>owc-json</w:t>
      </w:r>
    </w:p>
    <w:p w14:paraId="4BF2E808" w14:textId="56BC519F" w:rsidR="00E861BA" w:rsidRPr="00294201" w:rsidRDefault="00294201">
      <w:pPr>
        <w:pStyle w:val="zzCover"/>
        <w:spacing w:before="220"/>
        <w:rPr>
          <w:b w:val="0"/>
          <w:color w:val="000000" w:themeColor="text1"/>
          <w:sz w:val="20"/>
        </w:rPr>
      </w:pPr>
      <w:r>
        <w:rPr>
          <w:b w:val="0"/>
          <w:color w:val="000000" w:themeColor="text1"/>
          <w:sz w:val="20"/>
        </w:rPr>
        <w:t xml:space="preserve">Category: </w:t>
      </w:r>
      <w:r w:rsidR="00E861BA" w:rsidRPr="00294201">
        <w:rPr>
          <w:b w:val="0"/>
          <w:color w:val="000000" w:themeColor="text1"/>
          <w:sz w:val="20"/>
        </w:rPr>
        <w:t>Engineering Report</w:t>
      </w:r>
      <w:r w:rsidR="00E861BA" w:rsidRPr="00294201">
        <w:rPr>
          <w:b w:val="0"/>
          <w:color w:val="000000" w:themeColor="text1"/>
          <w:sz w:val="20"/>
        </w:rPr>
        <w:fldChar w:fldCharType="begin"/>
      </w:r>
      <w:r w:rsidR="00E861BA" w:rsidRPr="00294201">
        <w:rPr>
          <w:b w:val="0"/>
          <w:color w:val="000000" w:themeColor="text1"/>
          <w:sz w:val="20"/>
        </w:rPr>
        <w:instrText xml:space="preserve"> DOCPROPERTY  Category  \* MERGEFORMAT </w:instrText>
      </w:r>
      <w:r w:rsidR="00E861BA" w:rsidRPr="00294201">
        <w:rPr>
          <w:b w:val="0"/>
          <w:color w:val="000000" w:themeColor="text1"/>
          <w:sz w:val="20"/>
        </w:rPr>
        <w:fldChar w:fldCharType="end"/>
      </w:r>
    </w:p>
    <w:p w14:paraId="40BC56FE" w14:textId="77777777" w:rsidR="00E861BA" w:rsidRPr="00294201" w:rsidRDefault="00E861BA">
      <w:pPr>
        <w:pStyle w:val="zzCover"/>
        <w:spacing w:before="240" w:after="1080"/>
        <w:rPr>
          <w:b w:val="0"/>
          <w:color w:val="000000" w:themeColor="text1"/>
          <w:sz w:val="20"/>
        </w:rPr>
      </w:pPr>
      <w:r w:rsidRPr="00294201">
        <w:rPr>
          <w:b w:val="0"/>
          <w:color w:val="000000" w:themeColor="text1"/>
          <w:sz w:val="20"/>
        </w:rPr>
        <w:t>Editor:</w:t>
      </w:r>
      <w:r w:rsidR="00652833" w:rsidRPr="00294201">
        <w:rPr>
          <w:b w:val="0"/>
          <w:color w:val="000000" w:themeColor="text1"/>
          <w:sz w:val="20"/>
        </w:rPr>
        <w:t xml:space="preserve"> Pedro Gonçalves</w:t>
      </w:r>
    </w:p>
    <w:p w14:paraId="21064DD1" w14:textId="24DF0FF2" w:rsidR="001A7325" w:rsidRPr="001A7325" w:rsidRDefault="00E861BA" w:rsidP="001A7325">
      <w:pPr>
        <w:pStyle w:val="zzCover"/>
        <w:jc w:val="center"/>
        <w:outlineLvl w:val="0"/>
        <w:rPr>
          <w:sz w:val="32"/>
          <w:szCs w:val="32"/>
        </w:rPr>
      </w:pPr>
      <w:r>
        <w:rPr>
          <w:color w:val="auto"/>
          <w:sz w:val="32"/>
          <w:szCs w:val="32"/>
        </w:rPr>
        <w:t>OGC</w:t>
      </w:r>
      <w:r>
        <w:rPr>
          <w:color w:val="auto"/>
          <w:sz w:val="32"/>
          <w:szCs w:val="32"/>
          <w:vertAlign w:val="superscript"/>
        </w:rPr>
        <w:t>®</w:t>
      </w:r>
      <w:r>
        <w:rPr>
          <w:color w:val="FF0000"/>
          <w:sz w:val="32"/>
          <w:szCs w:val="32"/>
        </w:rPr>
        <w:t xml:space="preserve"> </w:t>
      </w:r>
      <w:r>
        <w:rPr>
          <w:color w:val="auto"/>
          <w:sz w:val="32"/>
          <w:szCs w:val="32"/>
        </w:rPr>
        <w:fldChar w:fldCharType="begin"/>
      </w:r>
      <w:r>
        <w:rPr>
          <w:color w:val="auto"/>
          <w:sz w:val="32"/>
          <w:szCs w:val="32"/>
        </w:rPr>
        <w:instrText xml:space="preserve"> SUBJECT   \* MERGEFORMAT </w:instrText>
      </w:r>
      <w:r>
        <w:rPr>
          <w:color w:val="auto"/>
          <w:sz w:val="32"/>
          <w:szCs w:val="32"/>
        </w:rPr>
        <w:fldChar w:fldCharType="separate"/>
      </w:r>
      <w:r w:rsidR="00F073BC">
        <w:rPr>
          <w:color w:val="auto"/>
          <w:sz w:val="32"/>
          <w:szCs w:val="32"/>
        </w:rPr>
        <w:t>Testbed</w:t>
      </w:r>
      <w:r w:rsidR="001A7325">
        <w:rPr>
          <w:color w:val="auto"/>
          <w:sz w:val="32"/>
          <w:szCs w:val="32"/>
        </w:rPr>
        <w:t>-10</w:t>
      </w:r>
      <w:r w:rsidR="001A7325" w:rsidRPr="001A7325">
        <w:rPr>
          <w:sz w:val="32"/>
          <w:szCs w:val="32"/>
        </w:rPr>
        <w:t xml:space="preserve"> Rules for JSON and GeoJSON Adoption: Focus on </w:t>
      </w:r>
      <w:bookmarkStart w:id="2" w:name="_GoBack"/>
      <w:r w:rsidR="001A7325" w:rsidRPr="001A7325">
        <w:rPr>
          <w:sz w:val="32"/>
          <w:szCs w:val="32"/>
        </w:rPr>
        <w:t>OWS</w:t>
      </w:r>
      <w:bookmarkEnd w:id="2"/>
      <w:r w:rsidR="001A7325" w:rsidRPr="001A7325">
        <w:rPr>
          <w:sz w:val="32"/>
          <w:szCs w:val="32"/>
        </w:rPr>
        <w:t>-Context</w:t>
      </w:r>
    </w:p>
    <w:p w14:paraId="1462312F" w14:textId="0DC3865D" w:rsidR="00E861BA" w:rsidRDefault="00E861BA" w:rsidP="00E861BA">
      <w:pPr>
        <w:pStyle w:val="zzCover"/>
        <w:jc w:val="center"/>
        <w:outlineLvl w:val="0"/>
        <w:rPr>
          <w:b w:val="0"/>
          <w:color w:val="0000FF"/>
          <w:sz w:val="32"/>
          <w:szCs w:val="32"/>
        </w:rPr>
      </w:pPr>
      <w:r>
        <w:rPr>
          <w:color w:val="auto"/>
          <w:sz w:val="32"/>
          <w:szCs w:val="32"/>
        </w:rPr>
        <w:fldChar w:fldCharType="end"/>
      </w:r>
    </w:p>
    <w:p w14:paraId="16058290" w14:textId="77777777" w:rsidR="00E861BA" w:rsidRPr="00AA2944" w:rsidRDefault="00E861BA" w:rsidP="00E861BA">
      <w:pPr>
        <w:rPr>
          <w:color w:val="008000"/>
        </w:rPr>
      </w:pPr>
      <w:r w:rsidRPr="006A038E">
        <w:rPr>
          <w:color w:val="008000"/>
        </w:rPr>
        <w:t xml:space="preserve"> </w:t>
      </w:r>
    </w:p>
    <w:p w14:paraId="6C6E8169" w14:textId="77777777" w:rsidR="00E861BA" w:rsidRDefault="00553357">
      <w:pPr>
        <w:autoSpaceDE w:val="0"/>
        <w:autoSpaceDN w:val="0"/>
        <w:adjustRightInd w:val="0"/>
        <w:spacing w:after="720"/>
        <w:jc w:val="center"/>
        <w:rPr>
          <w:rFonts w:ascii="Times" w:hAnsi="Times"/>
          <w:b/>
        </w:rPr>
      </w:pPr>
      <w:fldSimple w:instr=" COMMENTS  \* MERGEFORMAT ">
        <w:r w:rsidR="00EC1BCE">
          <w:t>Copyright © 2014 Open Geospatial Consortium.</w:t>
        </w:r>
      </w:fldSimple>
      <w:r w:rsidR="00E861BA">
        <w:br/>
        <w:t xml:space="preserve">To obtain additional rights of use, visit </w:t>
      </w:r>
      <w:hyperlink r:id="rId8" w:history="1">
        <w:r w:rsidR="00E861BA">
          <w:rPr>
            <w:u w:val="single"/>
          </w:rPr>
          <w:t>http://www.opengeospatial.org/legal/</w:t>
        </w:r>
      </w:hyperlink>
      <w:r w:rsidR="00E861BA">
        <w:t>.</w:t>
      </w:r>
    </w:p>
    <w:p w14:paraId="666794B3" w14:textId="77777777" w:rsidR="00E861BA" w:rsidRDefault="00E861BA" w:rsidP="00E861BA">
      <w:pPr>
        <w:pStyle w:val="zzCopyright"/>
        <w:pBdr>
          <w:top w:val="none" w:sz="0" w:space="0" w:color="auto"/>
          <w:left w:val="none" w:sz="0" w:space="0" w:color="auto"/>
          <w:bottom w:val="none" w:sz="0" w:space="0" w:color="auto"/>
          <w:right w:val="none" w:sz="0" w:space="0" w:color="auto"/>
        </w:pBdr>
        <w:jc w:val="center"/>
        <w:outlineLvl w:val="0"/>
        <w:rPr>
          <w:rFonts w:ascii="Times" w:hAnsi="Times"/>
          <w:b/>
          <w:color w:val="auto"/>
        </w:rPr>
      </w:pPr>
      <w:r>
        <w:rPr>
          <w:rFonts w:ascii="Times" w:hAnsi="Times"/>
          <w:b/>
          <w:color w:val="auto"/>
        </w:rPr>
        <w:t>Warning</w:t>
      </w:r>
    </w:p>
    <w:p w14:paraId="2EC08519" w14:textId="58BE4497" w:rsidR="00E861BA" w:rsidRPr="00294201" w:rsidRDefault="00294201">
      <w:pPr>
        <w:pStyle w:val="zzCopyright"/>
        <w:pBdr>
          <w:top w:val="none" w:sz="0" w:space="0" w:color="auto"/>
          <w:left w:val="none" w:sz="0" w:space="0" w:color="auto"/>
          <w:bottom w:val="none" w:sz="0" w:space="0" w:color="auto"/>
          <w:right w:val="none" w:sz="0" w:space="0" w:color="auto"/>
        </w:pBdr>
        <w:rPr>
          <w:rFonts w:ascii="Times" w:hAnsi="Times"/>
          <w:color w:val="000000" w:themeColor="text1"/>
        </w:rPr>
      </w:pPr>
      <w:r w:rsidRPr="00294201">
        <w:rPr>
          <w:i/>
          <w:iCs/>
          <w:color w:val="000000" w:themeColor="text1"/>
        </w:rPr>
        <w:t xml:space="preserve">This document is not an OGC Standard. This document is an OGC Public Engineering Report created as a deliverable in an OGC Interoperability Initiative and is </w:t>
      </w:r>
      <w:r w:rsidRPr="00294201">
        <w:rPr>
          <w:i/>
          <w:iCs/>
          <w:color w:val="000000" w:themeColor="text1"/>
          <w:u w:val="single"/>
        </w:rPr>
        <w:t>not an official position</w:t>
      </w:r>
      <w:r w:rsidRPr="00294201">
        <w:rPr>
          <w:i/>
          <w:iCs/>
          <w:color w:val="000000" w:themeColor="text1"/>
        </w:rPr>
        <w:t xml:space="preserve"> of the OGC membership. It is distributed for review and comment. It is subject to change without notice and may not be referred to as an OGC Standard. Further, any OGC Engineering Report should not be referenced as required or mandatory technology in procurements</w:t>
      </w:r>
      <w:r w:rsidR="00E861BA" w:rsidRPr="00294201">
        <w:rPr>
          <w:color w:val="000000" w:themeColor="text1"/>
        </w:rPr>
        <w:t>.</w:t>
      </w:r>
      <w:r w:rsidR="00E861BA" w:rsidRPr="00294201">
        <w:rPr>
          <w:rFonts w:ascii="Times" w:hAnsi="Times"/>
          <w:color w:val="000000" w:themeColor="text1"/>
        </w:rPr>
        <w:t xml:space="preserve"> </w:t>
      </w:r>
    </w:p>
    <w:p w14:paraId="2ABEE367" w14:textId="72850DB6" w:rsidR="00E861BA" w:rsidRDefault="00E861BA" w:rsidP="00E861BA">
      <w:pPr>
        <w:pStyle w:val="zzCover"/>
        <w:framePr w:hSpace="142" w:vSpace="142" w:wrap="auto" w:vAnchor="page" w:hAnchor="page" w:x="2057" w:y="12965"/>
        <w:tabs>
          <w:tab w:val="left" w:pos="1980"/>
        </w:tabs>
        <w:suppressAutoHyphens/>
        <w:spacing w:after="0"/>
        <w:jc w:val="left"/>
        <w:rPr>
          <w:b w:val="0"/>
          <w:color w:val="auto"/>
          <w:sz w:val="20"/>
          <w:lang w:val="fr-FR"/>
        </w:rPr>
      </w:pPr>
      <w:r>
        <w:rPr>
          <w:b w:val="0"/>
          <w:color w:val="auto"/>
          <w:sz w:val="20"/>
          <w:lang w:val="fr-FR"/>
        </w:rPr>
        <w:t>Document type: </w:t>
      </w:r>
      <w:r>
        <w:rPr>
          <w:b w:val="0"/>
          <w:color w:val="auto"/>
          <w:sz w:val="20"/>
          <w:lang w:val="fr-FR"/>
        </w:rPr>
        <w:tab/>
      </w:r>
      <w:r>
        <w:rPr>
          <w:b w:val="0"/>
          <w:color w:val="auto"/>
          <w:szCs w:val="24"/>
          <w:lang w:val="fr-FR"/>
        </w:rPr>
        <w:t>OGC</w:t>
      </w:r>
      <w:r>
        <w:rPr>
          <w:b w:val="0"/>
          <w:color w:val="auto"/>
          <w:szCs w:val="24"/>
          <w:vertAlign w:val="superscript"/>
          <w:lang w:val="fr-FR"/>
        </w:rPr>
        <w:t xml:space="preserve">® </w:t>
      </w:r>
      <w:r w:rsidR="00EC1BCE">
        <w:rPr>
          <w:b w:val="0"/>
          <w:color w:val="auto"/>
          <w:szCs w:val="24"/>
          <w:lang w:val="fr-FR"/>
        </w:rPr>
        <w:t>Public E</w:t>
      </w:r>
      <w:r>
        <w:rPr>
          <w:b w:val="0"/>
          <w:color w:val="auto"/>
          <w:szCs w:val="24"/>
          <w:lang w:val="fr-FR"/>
        </w:rPr>
        <w:t>ngineering Report</w:t>
      </w:r>
    </w:p>
    <w:p w14:paraId="7826BFA8" w14:textId="77777777" w:rsidR="00E861BA" w:rsidRDefault="00E861BA" w:rsidP="00E861BA">
      <w:pPr>
        <w:pStyle w:val="zzCover"/>
        <w:framePr w:hSpace="142" w:vSpace="142" w:wrap="auto" w:vAnchor="page" w:hAnchor="page" w:x="2057" w:y="12965"/>
        <w:tabs>
          <w:tab w:val="left" w:pos="1980"/>
        </w:tabs>
        <w:suppressAutoHyphens/>
        <w:spacing w:after="0"/>
        <w:jc w:val="left"/>
        <w:rPr>
          <w:b w:val="0"/>
          <w:color w:val="auto"/>
          <w:sz w:val="20"/>
        </w:rPr>
      </w:pPr>
      <w:r>
        <w:rPr>
          <w:b w:val="0"/>
          <w:color w:val="auto"/>
          <w:sz w:val="20"/>
        </w:rPr>
        <w:t>Document subtype:</w:t>
      </w:r>
      <w:r>
        <w:rPr>
          <w:b w:val="0"/>
          <w:color w:val="auto"/>
          <w:sz w:val="20"/>
        </w:rPr>
        <w:tab/>
      </w:r>
      <w:r>
        <w:rPr>
          <w:b w:val="0"/>
          <w:color w:val="auto"/>
          <w:szCs w:val="24"/>
        </w:rPr>
        <w:t>NA</w:t>
      </w:r>
    </w:p>
    <w:p w14:paraId="019376B0" w14:textId="12313A29" w:rsidR="00E861BA" w:rsidRDefault="00E861BA" w:rsidP="00E861BA">
      <w:pPr>
        <w:pStyle w:val="zzCover"/>
        <w:framePr w:hSpace="142" w:vSpace="142" w:wrap="auto" w:vAnchor="page" w:hAnchor="page" w:x="2057" w:y="12965"/>
        <w:tabs>
          <w:tab w:val="left" w:pos="1980"/>
        </w:tabs>
        <w:suppressAutoHyphens/>
        <w:spacing w:after="0"/>
        <w:jc w:val="left"/>
        <w:rPr>
          <w:b w:val="0"/>
          <w:color w:val="auto"/>
          <w:sz w:val="20"/>
        </w:rPr>
      </w:pPr>
      <w:r>
        <w:rPr>
          <w:b w:val="0"/>
          <w:color w:val="auto"/>
          <w:sz w:val="20"/>
        </w:rPr>
        <w:t>Document stage: </w:t>
      </w:r>
      <w:r>
        <w:rPr>
          <w:b w:val="0"/>
          <w:color w:val="auto"/>
          <w:sz w:val="20"/>
        </w:rPr>
        <w:tab/>
      </w:r>
      <w:r w:rsidR="00294201">
        <w:rPr>
          <w:b w:val="0"/>
          <w:color w:val="auto"/>
          <w:szCs w:val="24"/>
        </w:rPr>
        <w:t>A</w:t>
      </w:r>
      <w:r>
        <w:rPr>
          <w:b w:val="0"/>
          <w:color w:val="auto"/>
          <w:szCs w:val="24"/>
        </w:rPr>
        <w:t>pproved for public release</w:t>
      </w:r>
    </w:p>
    <w:p w14:paraId="113CEBB9" w14:textId="77777777" w:rsidR="00E861BA" w:rsidRDefault="00E861BA" w:rsidP="00E861BA">
      <w:pPr>
        <w:pStyle w:val="zzCover"/>
        <w:framePr w:hSpace="142" w:vSpace="142" w:wrap="auto" w:vAnchor="page" w:hAnchor="page" w:x="2057" w:y="12965"/>
        <w:tabs>
          <w:tab w:val="left" w:pos="1980"/>
        </w:tabs>
        <w:suppressAutoHyphens/>
        <w:spacing w:after="0"/>
        <w:jc w:val="left"/>
        <w:rPr>
          <w:color w:val="auto"/>
          <w:sz w:val="16"/>
        </w:rPr>
      </w:pPr>
      <w:r>
        <w:rPr>
          <w:b w:val="0"/>
          <w:color w:val="auto"/>
          <w:sz w:val="20"/>
        </w:rPr>
        <w:t>Document language: </w:t>
      </w:r>
      <w:r>
        <w:rPr>
          <w:b w:val="0"/>
          <w:color w:val="auto"/>
          <w:sz w:val="20"/>
        </w:rPr>
        <w:tab/>
      </w:r>
      <w:r>
        <w:rPr>
          <w:b w:val="0"/>
          <w:color w:val="auto"/>
          <w:szCs w:val="24"/>
        </w:rPr>
        <w:t>English</w:t>
      </w:r>
    </w:p>
    <w:p w14:paraId="692BCB02" w14:textId="77777777" w:rsidR="00E861BA" w:rsidRPr="00AA2944" w:rsidRDefault="00E861BA" w:rsidP="00E861BA"/>
    <w:p w14:paraId="5017F6E9" w14:textId="77777777" w:rsidR="00E861BA" w:rsidRDefault="00E861BA"/>
    <w:p w14:paraId="66E61E55" w14:textId="77777777" w:rsidR="00E07A02" w:rsidRDefault="00E07A02">
      <w:pPr>
        <w:spacing w:after="0"/>
        <w:rPr>
          <w:b/>
          <w:bCs/>
          <w:sz w:val="28"/>
          <w:szCs w:val="28"/>
        </w:rPr>
      </w:pPr>
      <w:r>
        <w:br w:type="page"/>
      </w:r>
    </w:p>
    <w:p w14:paraId="42682F72" w14:textId="45E114C2" w:rsidR="00E861BA" w:rsidRDefault="00E861BA" w:rsidP="00E861BA">
      <w:pPr>
        <w:pStyle w:val="OGCClause"/>
        <w:outlineLvl w:val="0"/>
      </w:pPr>
      <w:r>
        <w:lastRenderedPageBreak/>
        <w:t>Preface</w:t>
      </w:r>
    </w:p>
    <w:p w14:paraId="31F10A59" w14:textId="2870E132" w:rsidR="00E861BA" w:rsidRDefault="00E861BA" w:rsidP="00E861BA">
      <w:r>
        <w:t>This work reported in this do</w:t>
      </w:r>
      <w:r w:rsidR="00F073BC">
        <w:t>cument is funded through the OGC Testbed</w:t>
      </w:r>
      <w:r>
        <w:t>-10 Interoperability Testbed public-private partnership and covers activities performed on the Open Mobility Thread. This thread</w:t>
      </w:r>
      <w:r w:rsidRPr="00276A0A">
        <w:t xml:space="preserve"> </w:t>
      </w:r>
      <w:r>
        <w:t>e</w:t>
      </w:r>
      <w:r w:rsidRPr="00276A0A">
        <w:t>xplore</w:t>
      </w:r>
      <w:r>
        <w:t>s</w:t>
      </w:r>
      <w:r w:rsidRPr="00276A0A">
        <w:t xml:space="preserve"> the geospatial standards requirements needed to support the growing emerging mobile environment where client applications are mobile, information services are mobile, and increasingly distributed across cloud infrastructures. The </w:t>
      </w:r>
      <w:r>
        <w:t xml:space="preserve">work performed in this activity </w:t>
      </w:r>
      <w:r w:rsidRPr="00276A0A">
        <w:t>address these requirements while leveraging on the work achieved in the OWS-9 Testbed in the areas of new OWS Context encodings.</w:t>
      </w:r>
    </w:p>
    <w:p w14:paraId="0590F790" w14:textId="2575F96D" w:rsidR="00294201" w:rsidRDefault="00294201">
      <w:pPr>
        <w:spacing w:after="0"/>
      </w:pPr>
      <w:r>
        <w:br w:type="page"/>
      </w:r>
    </w:p>
    <w:p w14:paraId="39EE8139" w14:textId="77777777" w:rsidR="00294201" w:rsidRDefault="00294201" w:rsidP="00E861BA"/>
    <w:p w14:paraId="73ECFB19" w14:textId="77777777" w:rsidR="00E861BA" w:rsidRDefault="00E861BA" w:rsidP="00E861BA">
      <w:r>
        <w:t>License Agreement</w:t>
      </w:r>
    </w:p>
    <w:p w14:paraId="6569E4C4" w14:textId="77777777" w:rsidR="00E861BA" w:rsidRDefault="00E861BA" w:rsidP="00E861BA">
      <w:pPr>
        <w:rPr>
          <w:sz w:val="16"/>
          <w:szCs w:val="16"/>
        </w:rPr>
      </w:pPr>
      <w:r>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A7A289E" w14:textId="77777777" w:rsidR="00E861BA" w:rsidRDefault="00E861BA" w:rsidP="00E861BA">
      <w:pPr>
        <w:rPr>
          <w:sz w:val="16"/>
          <w:szCs w:val="16"/>
        </w:rPr>
      </w:pPr>
      <w:r>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2B750114" w14:textId="77777777" w:rsidR="00E861BA" w:rsidRDefault="00E861BA" w:rsidP="00E861BA">
      <w:pPr>
        <w:rPr>
          <w:sz w:val="16"/>
          <w:szCs w:val="16"/>
        </w:rPr>
      </w:pPr>
      <w:r>
        <w:rPr>
          <w:sz w:val="16"/>
          <w:szCs w:val="16"/>
        </w:rPr>
        <w:t>THIS LICENSE IS A COPYRIGHT LICENSE ONLY, AND DOES NOT CONVEY ANY RIGHTS UNDER ANY PATENTS THAT MAY BE IN FORCE ANYWHERE IN THE WORLD.</w:t>
      </w:r>
    </w:p>
    <w:p w14:paraId="42B72146" w14:textId="77777777" w:rsidR="00E861BA" w:rsidRDefault="00E861BA" w:rsidP="00E861BA">
      <w:pPr>
        <w:rPr>
          <w:sz w:val="16"/>
          <w:szCs w:val="16"/>
        </w:rPr>
      </w:pPr>
      <w:r>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06845F70" w14:textId="77777777" w:rsidR="00E861BA" w:rsidRDefault="00E861BA" w:rsidP="00E861BA">
      <w:pPr>
        <w:rPr>
          <w:sz w:val="16"/>
          <w:szCs w:val="16"/>
        </w:rPr>
      </w:pPr>
      <w:r>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1F4DF979" w14:textId="77777777" w:rsidR="00E861BA" w:rsidRDefault="00E861BA" w:rsidP="00E861BA">
      <w:pPr>
        <w:rPr>
          <w:sz w:val="16"/>
          <w:szCs w:val="16"/>
        </w:rPr>
      </w:pPr>
      <w:r>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p>
    <w:p w14:paraId="0D6849C3" w14:textId="77777777" w:rsidR="00E861BA" w:rsidRDefault="00E861BA" w:rsidP="00E861BA">
      <w:pPr>
        <w:rPr>
          <w:sz w:val="16"/>
          <w:szCs w:val="16"/>
        </w:rPr>
      </w:pPr>
      <w:r>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74E27728" w14:textId="77777777" w:rsidR="00E861BA" w:rsidRDefault="00E861BA" w:rsidP="00E861BA">
      <w:pPr>
        <w:rPr>
          <w:noProof/>
          <w:sz w:val="23"/>
          <w:szCs w:val="24"/>
          <w:lang w:val="fr-BE"/>
        </w:rPr>
      </w:pPr>
      <w:r>
        <w:rPr>
          <w:sz w:val="16"/>
          <w:szCs w:val="16"/>
        </w:rPr>
        <w:t>None of the Intellectual Property or underlying information or technology may be downloaded or otherwise exported or reexported in violation of U.S. export laws and regulations. In addition, you are responsible for complying with any local laws in your jurisdiction which may impact your right to import, export or use the Intellectual Property, and you represent that you have complied with any regulations or registration procedures required by applicable law to make this license enforceable</w:t>
      </w:r>
    </w:p>
    <w:p w14:paraId="2F023803" w14:textId="77777777" w:rsidR="00E861BA" w:rsidRDefault="00E861BA">
      <w:pPr>
        <w:pStyle w:val="zzContents"/>
        <w:tabs>
          <w:tab w:val="right" w:pos="8640"/>
        </w:tabs>
        <w:spacing w:before="720" w:after="240" w:line="240" w:lineRule="auto"/>
      </w:pPr>
      <w:r>
        <w:rPr>
          <w:sz w:val="32"/>
          <w:szCs w:val="32"/>
        </w:rPr>
        <w:lastRenderedPageBreak/>
        <w:t>Contents</w:t>
      </w:r>
      <w:r>
        <w:tab/>
      </w:r>
      <w:r>
        <w:rPr>
          <w:b w:val="0"/>
          <w:sz w:val="24"/>
          <w:szCs w:val="24"/>
        </w:rPr>
        <w:t>Page</w:t>
      </w:r>
    </w:p>
    <w:p w14:paraId="3353A3F4" w14:textId="77777777" w:rsidR="00EC1BCE" w:rsidRDefault="00E861BA">
      <w:pPr>
        <w:pStyle w:val="TOC1"/>
        <w:tabs>
          <w:tab w:val="left" w:pos="360"/>
        </w:tabs>
        <w:rPr>
          <w:rFonts w:asciiTheme="minorHAnsi" w:eastAsiaTheme="minorEastAsia" w:hAnsiTheme="minorHAnsi" w:cstheme="minorBidi"/>
          <w:lang w:eastAsia="ja-JP"/>
        </w:rPr>
      </w:pPr>
      <w:r>
        <w:rPr>
          <w:lang w:val="fr-FR"/>
        </w:rPr>
        <w:fldChar w:fldCharType="begin"/>
      </w:r>
      <w:r>
        <w:instrText xml:space="preserve"> TOC \o "1-4" \f \t "a2,2,a3,3,ANNEX,1,Introduction,1,zzBiblio,1,zzForeword,1,zzIndex,9 ,1" </w:instrText>
      </w:r>
      <w:r>
        <w:rPr>
          <w:lang w:val="fr-FR"/>
        </w:rPr>
        <w:fldChar w:fldCharType="separate"/>
      </w:r>
      <w:r w:rsidR="00EC1BCE">
        <w:t>1</w:t>
      </w:r>
      <w:r w:rsidR="00EC1BCE">
        <w:rPr>
          <w:rFonts w:asciiTheme="minorHAnsi" w:eastAsiaTheme="minorEastAsia" w:hAnsiTheme="minorHAnsi" w:cstheme="minorBidi"/>
          <w:lang w:eastAsia="ja-JP"/>
        </w:rPr>
        <w:tab/>
      </w:r>
      <w:r w:rsidR="00EC1BCE">
        <w:t>Introduction</w:t>
      </w:r>
      <w:r w:rsidR="00EC1BCE">
        <w:tab/>
      </w:r>
      <w:r w:rsidR="00EC1BCE">
        <w:fldChar w:fldCharType="begin"/>
      </w:r>
      <w:r w:rsidR="00EC1BCE">
        <w:instrText xml:space="preserve"> PAGEREF _Toc259179139 \h </w:instrText>
      </w:r>
      <w:r w:rsidR="00EC1BCE">
        <w:fldChar w:fldCharType="separate"/>
      </w:r>
      <w:r w:rsidR="00553357">
        <w:t>1</w:t>
      </w:r>
      <w:r w:rsidR="00EC1BCE">
        <w:fldChar w:fldCharType="end"/>
      </w:r>
    </w:p>
    <w:p w14:paraId="2AC5956B" w14:textId="77777777" w:rsidR="00EC1BCE" w:rsidRDefault="00EC1BCE">
      <w:pPr>
        <w:pStyle w:val="TOC2"/>
        <w:tabs>
          <w:tab w:val="left" w:pos="720"/>
        </w:tabs>
        <w:rPr>
          <w:rFonts w:asciiTheme="minorHAnsi" w:eastAsiaTheme="minorEastAsia" w:hAnsiTheme="minorHAnsi" w:cstheme="minorBidi"/>
          <w:lang w:eastAsia="ja-JP"/>
        </w:rPr>
      </w:pPr>
      <w:r>
        <w:t>1.1</w:t>
      </w:r>
      <w:r>
        <w:rPr>
          <w:rFonts w:asciiTheme="minorHAnsi" w:eastAsiaTheme="minorEastAsia" w:hAnsiTheme="minorHAnsi" w:cstheme="minorBidi"/>
          <w:lang w:eastAsia="ja-JP"/>
        </w:rPr>
        <w:tab/>
      </w:r>
      <w:r>
        <w:t>Scope</w:t>
      </w:r>
      <w:r>
        <w:tab/>
      </w:r>
      <w:r>
        <w:fldChar w:fldCharType="begin"/>
      </w:r>
      <w:r>
        <w:instrText xml:space="preserve"> PAGEREF _Toc259179140 \h </w:instrText>
      </w:r>
      <w:r>
        <w:fldChar w:fldCharType="separate"/>
      </w:r>
      <w:r w:rsidR="00553357">
        <w:t>1</w:t>
      </w:r>
      <w:r>
        <w:fldChar w:fldCharType="end"/>
      </w:r>
    </w:p>
    <w:p w14:paraId="7901F22C" w14:textId="77777777" w:rsidR="00EC1BCE" w:rsidRDefault="00EC1BCE">
      <w:pPr>
        <w:pStyle w:val="TOC2"/>
        <w:tabs>
          <w:tab w:val="left" w:pos="720"/>
        </w:tabs>
        <w:rPr>
          <w:rFonts w:asciiTheme="minorHAnsi" w:eastAsiaTheme="minorEastAsia" w:hAnsiTheme="minorHAnsi" w:cstheme="minorBidi"/>
          <w:lang w:eastAsia="ja-JP"/>
        </w:rPr>
      </w:pPr>
      <w:r>
        <w:t>1.2</w:t>
      </w:r>
      <w:r>
        <w:rPr>
          <w:rFonts w:asciiTheme="minorHAnsi" w:eastAsiaTheme="minorEastAsia" w:hAnsiTheme="minorHAnsi" w:cstheme="minorBidi"/>
          <w:lang w:eastAsia="ja-JP"/>
        </w:rPr>
        <w:tab/>
      </w:r>
      <w:r>
        <w:t>Document contributor contact points</w:t>
      </w:r>
      <w:r>
        <w:tab/>
      </w:r>
      <w:r>
        <w:fldChar w:fldCharType="begin"/>
      </w:r>
      <w:r>
        <w:instrText xml:space="preserve"> PAGEREF _Toc259179141 \h </w:instrText>
      </w:r>
      <w:r>
        <w:fldChar w:fldCharType="separate"/>
      </w:r>
      <w:r w:rsidR="00553357">
        <w:t>1</w:t>
      </w:r>
      <w:r>
        <w:fldChar w:fldCharType="end"/>
      </w:r>
    </w:p>
    <w:p w14:paraId="5AB48D0D" w14:textId="77777777" w:rsidR="00EC1BCE" w:rsidRDefault="00EC1BCE">
      <w:pPr>
        <w:pStyle w:val="TOC2"/>
        <w:tabs>
          <w:tab w:val="left" w:pos="720"/>
        </w:tabs>
        <w:rPr>
          <w:rFonts w:asciiTheme="minorHAnsi" w:eastAsiaTheme="minorEastAsia" w:hAnsiTheme="minorHAnsi" w:cstheme="minorBidi"/>
          <w:lang w:eastAsia="ja-JP"/>
        </w:rPr>
      </w:pPr>
      <w:r>
        <w:t>1.3</w:t>
      </w:r>
      <w:r>
        <w:rPr>
          <w:rFonts w:asciiTheme="minorHAnsi" w:eastAsiaTheme="minorEastAsia" w:hAnsiTheme="minorHAnsi" w:cstheme="minorBidi"/>
          <w:lang w:eastAsia="ja-JP"/>
        </w:rPr>
        <w:tab/>
      </w:r>
      <w:r>
        <w:t>Revision history</w:t>
      </w:r>
      <w:r>
        <w:tab/>
      </w:r>
      <w:r>
        <w:fldChar w:fldCharType="begin"/>
      </w:r>
      <w:r>
        <w:instrText xml:space="preserve"> PAGEREF _Toc259179142 \h </w:instrText>
      </w:r>
      <w:r>
        <w:fldChar w:fldCharType="separate"/>
      </w:r>
      <w:r w:rsidR="00553357">
        <w:t>1</w:t>
      </w:r>
      <w:r>
        <w:fldChar w:fldCharType="end"/>
      </w:r>
    </w:p>
    <w:p w14:paraId="5B940A5B" w14:textId="77777777" w:rsidR="00EC1BCE" w:rsidRDefault="00EC1BCE">
      <w:pPr>
        <w:pStyle w:val="TOC2"/>
        <w:tabs>
          <w:tab w:val="left" w:pos="720"/>
        </w:tabs>
        <w:rPr>
          <w:rFonts w:asciiTheme="minorHAnsi" w:eastAsiaTheme="minorEastAsia" w:hAnsiTheme="minorHAnsi" w:cstheme="minorBidi"/>
          <w:lang w:eastAsia="ja-JP"/>
        </w:rPr>
      </w:pPr>
      <w:r>
        <w:t>1.4</w:t>
      </w:r>
      <w:r>
        <w:rPr>
          <w:rFonts w:asciiTheme="minorHAnsi" w:eastAsiaTheme="minorEastAsia" w:hAnsiTheme="minorHAnsi" w:cstheme="minorBidi"/>
          <w:lang w:eastAsia="ja-JP"/>
        </w:rPr>
        <w:tab/>
      </w:r>
      <w:r>
        <w:t>Future work</w:t>
      </w:r>
      <w:r>
        <w:tab/>
      </w:r>
      <w:r>
        <w:fldChar w:fldCharType="begin"/>
      </w:r>
      <w:r>
        <w:instrText xml:space="preserve"> PAGEREF _Toc259179143 \h </w:instrText>
      </w:r>
      <w:r>
        <w:fldChar w:fldCharType="separate"/>
      </w:r>
      <w:r w:rsidR="00553357">
        <w:t>1</w:t>
      </w:r>
      <w:r>
        <w:fldChar w:fldCharType="end"/>
      </w:r>
    </w:p>
    <w:p w14:paraId="595E2EB5" w14:textId="77777777" w:rsidR="00EC1BCE" w:rsidRDefault="00EC1BCE">
      <w:pPr>
        <w:pStyle w:val="TOC2"/>
        <w:tabs>
          <w:tab w:val="left" w:pos="720"/>
        </w:tabs>
        <w:rPr>
          <w:rFonts w:asciiTheme="minorHAnsi" w:eastAsiaTheme="minorEastAsia" w:hAnsiTheme="minorHAnsi" w:cstheme="minorBidi"/>
          <w:lang w:eastAsia="ja-JP"/>
        </w:rPr>
      </w:pPr>
      <w:r>
        <w:t>1.5</w:t>
      </w:r>
      <w:r>
        <w:rPr>
          <w:rFonts w:asciiTheme="minorHAnsi" w:eastAsiaTheme="minorEastAsia" w:hAnsiTheme="minorHAnsi" w:cstheme="minorBidi"/>
          <w:lang w:eastAsia="ja-JP"/>
        </w:rPr>
        <w:tab/>
      </w:r>
      <w:r>
        <w:t>Forward</w:t>
      </w:r>
      <w:r>
        <w:tab/>
      </w:r>
      <w:r>
        <w:fldChar w:fldCharType="begin"/>
      </w:r>
      <w:r>
        <w:instrText xml:space="preserve"> PAGEREF _Toc259179144 \h </w:instrText>
      </w:r>
      <w:r>
        <w:fldChar w:fldCharType="separate"/>
      </w:r>
      <w:r w:rsidR="00553357">
        <w:t>2</w:t>
      </w:r>
      <w:r>
        <w:fldChar w:fldCharType="end"/>
      </w:r>
    </w:p>
    <w:p w14:paraId="0D32B3F1" w14:textId="77777777" w:rsidR="00EC1BCE" w:rsidRDefault="00EC1BCE">
      <w:pPr>
        <w:pStyle w:val="TOC1"/>
        <w:tabs>
          <w:tab w:val="left" w:pos="360"/>
        </w:tabs>
        <w:rPr>
          <w:rFonts w:asciiTheme="minorHAnsi" w:eastAsiaTheme="minorEastAsia" w:hAnsiTheme="minorHAnsi" w:cstheme="minorBidi"/>
          <w:lang w:eastAsia="ja-JP"/>
        </w:rPr>
      </w:pPr>
      <w:r>
        <w:t>2</w:t>
      </w:r>
      <w:r>
        <w:rPr>
          <w:rFonts w:asciiTheme="minorHAnsi" w:eastAsiaTheme="minorEastAsia" w:hAnsiTheme="minorHAnsi" w:cstheme="minorBidi"/>
          <w:lang w:eastAsia="ja-JP"/>
        </w:rPr>
        <w:tab/>
      </w:r>
      <w:r>
        <w:t>References</w:t>
      </w:r>
      <w:r>
        <w:tab/>
      </w:r>
      <w:r>
        <w:fldChar w:fldCharType="begin"/>
      </w:r>
      <w:r>
        <w:instrText xml:space="preserve"> PAGEREF _Toc259179145 \h </w:instrText>
      </w:r>
      <w:r>
        <w:fldChar w:fldCharType="separate"/>
      </w:r>
      <w:r w:rsidR="00553357">
        <w:t>2</w:t>
      </w:r>
      <w:r>
        <w:fldChar w:fldCharType="end"/>
      </w:r>
    </w:p>
    <w:p w14:paraId="6D2DE463" w14:textId="77777777" w:rsidR="00EC1BCE" w:rsidRDefault="00EC1BCE">
      <w:pPr>
        <w:pStyle w:val="TOC1"/>
        <w:tabs>
          <w:tab w:val="left" w:pos="360"/>
        </w:tabs>
        <w:rPr>
          <w:rFonts w:asciiTheme="minorHAnsi" w:eastAsiaTheme="minorEastAsia" w:hAnsiTheme="minorHAnsi" w:cstheme="minorBidi"/>
          <w:lang w:eastAsia="ja-JP"/>
        </w:rPr>
      </w:pPr>
      <w:r>
        <w:t>3</w:t>
      </w:r>
      <w:r>
        <w:rPr>
          <w:rFonts w:asciiTheme="minorHAnsi" w:eastAsiaTheme="minorEastAsia" w:hAnsiTheme="minorHAnsi" w:cstheme="minorBidi"/>
          <w:lang w:eastAsia="ja-JP"/>
        </w:rPr>
        <w:tab/>
      </w:r>
      <w:r>
        <w:t>Terms and definitions</w:t>
      </w:r>
      <w:r>
        <w:tab/>
      </w:r>
      <w:r>
        <w:fldChar w:fldCharType="begin"/>
      </w:r>
      <w:r>
        <w:instrText xml:space="preserve"> PAGEREF _Toc259179146 \h </w:instrText>
      </w:r>
      <w:r>
        <w:fldChar w:fldCharType="separate"/>
      </w:r>
      <w:r w:rsidR="00553357">
        <w:t>2</w:t>
      </w:r>
      <w:r>
        <w:fldChar w:fldCharType="end"/>
      </w:r>
    </w:p>
    <w:p w14:paraId="149FA0E1" w14:textId="77777777" w:rsidR="00EC1BCE" w:rsidRDefault="00EC1BCE">
      <w:pPr>
        <w:pStyle w:val="TOC1"/>
        <w:tabs>
          <w:tab w:val="left" w:pos="360"/>
        </w:tabs>
        <w:rPr>
          <w:rFonts w:asciiTheme="minorHAnsi" w:eastAsiaTheme="minorEastAsia" w:hAnsiTheme="minorHAnsi" w:cstheme="minorBidi"/>
          <w:lang w:eastAsia="ja-JP"/>
        </w:rPr>
      </w:pPr>
      <w:r>
        <w:t>4</w:t>
      </w:r>
      <w:r>
        <w:rPr>
          <w:rFonts w:asciiTheme="minorHAnsi" w:eastAsiaTheme="minorEastAsia" w:hAnsiTheme="minorHAnsi" w:cstheme="minorBidi"/>
          <w:lang w:eastAsia="ja-JP"/>
        </w:rPr>
        <w:tab/>
      </w:r>
      <w:r>
        <w:t>Conventions</w:t>
      </w:r>
      <w:r>
        <w:tab/>
      </w:r>
      <w:r>
        <w:fldChar w:fldCharType="begin"/>
      </w:r>
      <w:r>
        <w:instrText xml:space="preserve"> PAGEREF _Toc259179147 \h </w:instrText>
      </w:r>
      <w:r>
        <w:fldChar w:fldCharType="separate"/>
      </w:r>
      <w:r w:rsidR="00553357">
        <w:t>2</w:t>
      </w:r>
      <w:r>
        <w:fldChar w:fldCharType="end"/>
      </w:r>
    </w:p>
    <w:p w14:paraId="4AEB9567" w14:textId="77777777" w:rsidR="00EC1BCE" w:rsidRDefault="00EC1BCE">
      <w:pPr>
        <w:pStyle w:val="TOC2"/>
        <w:tabs>
          <w:tab w:val="left" w:pos="72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Abbreviated terms</w:t>
      </w:r>
      <w:r>
        <w:tab/>
      </w:r>
      <w:r>
        <w:fldChar w:fldCharType="begin"/>
      </w:r>
      <w:r>
        <w:instrText xml:space="preserve"> PAGEREF _Toc259179148 \h </w:instrText>
      </w:r>
      <w:r>
        <w:fldChar w:fldCharType="separate"/>
      </w:r>
      <w:r w:rsidR="00553357">
        <w:t>2</w:t>
      </w:r>
      <w:r>
        <w:fldChar w:fldCharType="end"/>
      </w:r>
    </w:p>
    <w:p w14:paraId="4ACF7D10" w14:textId="77777777" w:rsidR="00EC1BCE" w:rsidRDefault="00EC1BCE">
      <w:pPr>
        <w:pStyle w:val="TOC1"/>
        <w:tabs>
          <w:tab w:val="left" w:pos="360"/>
        </w:tabs>
        <w:rPr>
          <w:rFonts w:asciiTheme="minorHAnsi" w:eastAsiaTheme="minorEastAsia" w:hAnsiTheme="minorHAnsi" w:cstheme="minorBidi"/>
          <w:lang w:eastAsia="ja-JP"/>
        </w:rPr>
      </w:pPr>
      <w:r>
        <w:t>5</w:t>
      </w:r>
      <w:r>
        <w:rPr>
          <w:rFonts w:asciiTheme="minorHAnsi" w:eastAsiaTheme="minorEastAsia" w:hAnsiTheme="minorHAnsi" w:cstheme="minorBidi"/>
          <w:lang w:eastAsia="ja-JP"/>
        </w:rPr>
        <w:tab/>
      </w:r>
      <w:r>
        <w:t>Overview</w:t>
      </w:r>
      <w:r>
        <w:tab/>
      </w:r>
      <w:r>
        <w:fldChar w:fldCharType="begin"/>
      </w:r>
      <w:r>
        <w:instrText xml:space="preserve"> PAGEREF _Toc259179149 \h </w:instrText>
      </w:r>
      <w:r>
        <w:fldChar w:fldCharType="separate"/>
      </w:r>
      <w:r w:rsidR="00553357">
        <w:t>3</w:t>
      </w:r>
      <w:r>
        <w:fldChar w:fldCharType="end"/>
      </w:r>
    </w:p>
    <w:p w14:paraId="14FDB731" w14:textId="77777777" w:rsidR="00EC1BCE" w:rsidRDefault="00EC1BCE">
      <w:pPr>
        <w:pStyle w:val="TOC1"/>
        <w:tabs>
          <w:tab w:val="left" w:pos="360"/>
        </w:tabs>
        <w:rPr>
          <w:rFonts w:asciiTheme="minorHAnsi" w:eastAsiaTheme="minorEastAsia" w:hAnsiTheme="minorHAnsi" w:cstheme="minorBidi"/>
          <w:lang w:eastAsia="ja-JP"/>
        </w:rPr>
      </w:pPr>
      <w:r>
        <w:t>6</w:t>
      </w:r>
      <w:r>
        <w:rPr>
          <w:rFonts w:asciiTheme="minorHAnsi" w:eastAsiaTheme="minorEastAsia" w:hAnsiTheme="minorHAnsi" w:cstheme="minorBidi"/>
          <w:lang w:eastAsia="ja-JP"/>
        </w:rPr>
        <w:tab/>
      </w:r>
      <w:r>
        <w:t>JSON from XML Encoding Rules</w:t>
      </w:r>
      <w:r>
        <w:tab/>
      </w:r>
      <w:r>
        <w:fldChar w:fldCharType="begin"/>
      </w:r>
      <w:r>
        <w:instrText xml:space="preserve"> PAGEREF _Toc259179150 \h </w:instrText>
      </w:r>
      <w:r>
        <w:fldChar w:fldCharType="separate"/>
      </w:r>
      <w:r w:rsidR="00553357">
        <w:t>3</w:t>
      </w:r>
      <w:r>
        <w:fldChar w:fldCharType="end"/>
      </w:r>
    </w:p>
    <w:p w14:paraId="64698740" w14:textId="77777777" w:rsidR="00EC1BCE" w:rsidRDefault="00EC1BCE">
      <w:pPr>
        <w:pStyle w:val="TOC2"/>
        <w:tabs>
          <w:tab w:val="left" w:pos="720"/>
        </w:tabs>
        <w:rPr>
          <w:rFonts w:asciiTheme="minorHAnsi" w:eastAsiaTheme="minorEastAsia" w:hAnsiTheme="minorHAnsi" w:cstheme="minorBidi"/>
          <w:lang w:eastAsia="ja-JP"/>
        </w:rPr>
      </w:pPr>
      <w:r>
        <w:t>6.1</w:t>
      </w:r>
      <w:r>
        <w:rPr>
          <w:rFonts w:asciiTheme="minorHAnsi" w:eastAsiaTheme="minorEastAsia" w:hAnsiTheme="minorHAnsi" w:cstheme="minorBidi"/>
          <w:lang w:eastAsia="ja-JP"/>
        </w:rPr>
        <w:tab/>
      </w:r>
      <w:r>
        <w:t>XML Elements to JSON Objects</w:t>
      </w:r>
      <w:r>
        <w:tab/>
      </w:r>
      <w:r>
        <w:fldChar w:fldCharType="begin"/>
      </w:r>
      <w:r>
        <w:instrText xml:space="preserve"> PAGEREF _Toc259179151 \h </w:instrText>
      </w:r>
      <w:r>
        <w:fldChar w:fldCharType="separate"/>
      </w:r>
      <w:r w:rsidR="00553357">
        <w:t>3</w:t>
      </w:r>
      <w:r>
        <w:fldChar w:fldCharType="end"/>
      </w:r>
    </w:p>
    <w:p w14:paraId="3F7681C9" w14:textId="77777777" w:rsidR="00EC1BCE" w:rsidRDefault="00EC1BCE">
      <w:pPr>
        <w:pStyle w:val="TOC3"/>
        <w:tabs>
          <w:tab w:val="left" w:pos="1080"/>
        </w:tabs>
        <w:rPr>
          <w:rFonts w:asciiTheme="minorHAnsi" w:eastAsiaTheme="minorEastAsia" w:hAnsiTheme="minorHAnsi" w:cstheme="minorBidi"/>
          <w:lang w:eastAsia="ja-JP"/>
        </w:rPr>
      </w:pPr>
      <w:r>
        <w:t>6.1.1</w:t>
      </w:r>
      <w:r>
        <w:rPr>
          <w:rFonts w:asciiTheme="minorHAnsi" w:eastAsiaTheme="minorEastAsia" w:hAnsiTheme="minorHAnsi" w:cstheme="minorBidi"/>
          <w:lang w:eastAsia="ja-JP"/>
        </w:rPr>
        <w:tab/>
      </w:r>
      <w:r>
        <w:t>XML Attributes</w:t>
      </w:r>
      <w:r>
        <w:tab/>
      </w:r>
      <w:r>
        <w:fldChar w:fldCharType="begin"/>
      </w:r>
      <w:r>
        <w:instrText xml:space="preserve"> PAGEREF _Toc259179152 \h </w:instrText>
      </w:r>
      <w:r>
        <w:fldChar w:fldCharType="separate"/>
      </w:r>
      <w:r w:rsidR="00553357">
        <w:t>4</w:t>
      </w:r>
      <w:r>
        <w:fldChar w:fldCharType="end"/>
      </w:r>
    </w:p>
    <w:p w14:paraId="405DC633" w14:textId="77777777" w:rsidR="00EC1BCE" w:rsidRDefault="00EC1BCE">
      <w:pPr>
        <w:pStyle w:val="TOC3"/>
        <w:tabs>
          <w:tab w:val="left" w:pos="1080"/>
        </w:tabs>
        <w:rPr>
          <w:rFonts w:asciiTheme="minorHAnsi" w:eastAsiaTheme="minorEastAsia" w:hAnsiTheme="minorHAnsi" w:cstheme="minorBidi"/>
          <w:lang w:eastAsia="ja-JP"/>
        </w:rPr>
      </w:pPr>
      <w:r>
        <w:t>6.1.2</w:t>
      </w:r>
      <w:r>
        <w:rPr>
          <w:rFonts w:asciiTheme="minorHAnsi" w:eastAsiaTheme="minorEastAsia" w:hAnsiTheme="minorHAnsi" w:cstheme="minorBidi"/>
          <w:lang w:eastAsia="ja-JP"/>
        </w:rPr>
        <w:tab/>
      </w:r>
      <w:r>
        <w:t>XML Nested Elements</w:t>
      </w:r>
      <w:r>
        <w:tab/>
      </w:r>
      <w:r>
        <w:fldChar w:fldCharType="begin"/>
      </w:r>
      <w:r>
        <w:instrText xml:space="preserve"> PAGEREF _Toc259179153 \h </w:instrText>
      </w:r>
      <w:r>
        <w:fldChar w:fldCharType="separate"/>
      </w:r>
      <w:r w:rsidR="00553357">
        <w:t>5</w:t>
      </w:r>
      <w:r>
        <w:fldChar w:fldCharType="end"/>
      </w:r>
    </w:p>
    <w:p w14:paraId="6889659F" w14:textId="77777777" w:rsidR="00EC1BCE" w:rsidRDefault="00EC1BCE">
      <w:pPr>
        <w:pStyle w:val="TOC3"/>
        <w:tabs>
          <w:tab w:val="left" w:pos="1080"/>
        </w:tabs>
        <w:rPr>
          <w:rFonts w:asciiTheme="minorHAnsi" w:eastAsiaTheme="minorEastAsia" w:hAnsiTheme="minorHAnsi" w:cstheme="minorBidi"/>
          <w:lang w:eastAsia="ja-JP"/>
        </w:rPr>
      </w:pPr>
      <w:r>
        <w:t>6.1.3</w:t>
      </w:r>
      <w:r>
        <w:rPr>
          <w:rFonts w:asciiTheme="minorHAnsi" w:eastAsiaTheme="minorEastAsia" w:hAnsiTheme="minorHAnsi" w:cstheme="minorBidi"/>
          <w:lang w:eastAsia="ja-JP"/>
        </w:rPr>
        <w:tab/>
      </w:r>
      <w:r>
        <w:t>XML Mixed Elements</w:t>
      </w:r>
      <w:r>
        <w:tab/>
      </w:r>
      <w:r>
        <w:fldChar w:fldCharType="begin"/>
      </w:r>
      <w:r>
        <w:instrText xml:space="preserve"> PAGEREF _Toc259179154 \h </w:instrText>
      </w:r>
      <w:r>
        <w:fldChar w:fldCharType="separate"/>
      </w:r>
      <w:r w:rsidR="00553357">
        <w:t>5</w:t>
      </w:r>
      <w:r>
        <w:fldChar w:fldCharType="end"/>
      </w:r>
    </w:p>
    <w:p w14:paraId="7A0C6F75" w14:textId="77777777" w:rsidR="00EC1BCE" w:rsidRDefault="00EC1BCE">
      <w:pPr>
        <w:pStyle w:val="TOC3"/>
        <w:tabs>
          <w:tab w:val="left" w:pos="1080"/>
        </w:tabs>
        <w:rPr>
          <w:rFonts w:asciiTheme="minorHAnsi" w:eastAsiaTheme="minorEastAsia" w:hAnsiTheme="minorHAnsi" w:cstheme="minorBidi"/>
          <w:lang w:eastAsia="ja-JP"/>
        </w:rPr>
      </w:pPr>
      <w:r>
        <w:t>6.1.4</w:t>
      </w:r>
      <w:r>
        <w:rPr>
          <w:rFonts w:asciiTheme="minorHAnsi" w:eastAsiaTheme="minorEastAsia" w:hAnsiTheme="minorHAnsi" w:cstheme="minorBidi"/>
          <w:lang w:eastAsia="ja-JP"/>
        </w:rPr>
        <w:tab/>
      </w:r>
      <w:r>
        <w:t>XML Repeated Elements</w:t>
      </w:r>
      <w:r>
        <w:tab/>
      </w:r>
      <w:r>
        <w:fldChar w:fldCharType="begin"/>
      </w:r>
      <w:r>
        <w:instrText xml:space="preserve"> PAGEREF _Toc259179155 \h </w:instrText>
      </w:r>
      <w:r>
        <w:fldChar w:fldCharType="separate"/>
      </w:r>
      <w:r w:rsidR="00553357">
        <w:t>6</w:t>
      </w:r>
      <w:r>
        <w:fldChar w:fldCharType="end"/>
      </w:r>
    </w:p>
    <w:p w14:paraId="4A1CCE85" w14:textId="77777777" w:rsidR="00EC1BCE" w:rsidRDefault="00EC1BCE">
      <w:pPr>
        <w:pStyle w:val="TOC3"/>
        <w:tabs>
          <w:tab w:val="left" w:pos="1080"/>
        </w:tabs>
        <w:rPr>
          <w:rFonts w:asciiTheme="minorHAnsi" w:eastAsiaTheme="minorEastAsia" w:hAnsiTheme="minorHAnsi" w:cstheme="minorBidi"/>
          <w:lang w:eastAsia="ja-JP"/>
        </w:rPr>
      </w:pPr>
      <w:r>
        <w:t>6.1.5</w:t>
      </w:r>
      <w:r>
        <w:rPr>
          <w:rFonts w:asciiTheme="minorHAnsi" w:eastAsiaTheme="minorEastAsia" w:hAnsiTheme="minorHAnsi" w:cstheme="minorBidi"/>
          <w:lang w:eastAsia="ja-JP"/>
        </w:rPr>
        <w:tab/>
      </w:r>
      <w:r>
        <w:t>Atom Encoding</w:t>
      </w:r>
      <w:r>
        <w:tab/>
      </w:r>
      <w:r>
        <w:fldChar w:fldCharType="begin"/>
      </w:r>
      <w:r>
        <w:instrText xml:space="preserve"> PAGEREF _Toc259179156 \h </w:instrText>
      </w:r>
      <w:r>
        <w:fldChar w:fldCharType="separate"/>
      </w:r>
      <w:r w:rsidR="00553357">
        <w:t>7</w:t>
      </w:r>
      <w:r>
        <w:fldChar w:fldCharType="end"/>
      </w:r>
    </w:p>
    <w:p w14:paraId="4E2B9743" w14:textId="77777777" w:rsidR="00EC1BCE" w:rsidRDefault="00EC1BCE">
      <w:pPr>
        <w:pStyle w:val="TOC2"/>
        <w:tabs>
          <w:tab w:val="left" w:pos="720"/>
        </w:tabs>
        <w:rPr>
          <w:rFonts w:asciiTheme="minorHAnsi" w:eastAsiaTheme="minorEastAsia" w:hAnsiTheme="minorHAnsi" w:cstheme="minorBidi"/>
          <w:lang w:eastAsia="ja-JP"/>
        </w:rPr>
      </w:pPr>
      <w:r>
        <w:t>6.2</w:t>
      </w:r>
      <w:r>
        <w:rPr>
          <w:rFonts w:asciiTheme="minorHAnsi" w:eastAsiaTheme="minorEastAsia" w:hAnsiTheme="minorHAnsi" w:cstheme="minorBidi"/>
          <w:lang w:eastAsia="ja-JP"/>
        </w:rPr>
        <w:tab/>
      </w:r>
      <w:r>
        <w:t>XML Values</w:t>
      </w:r>
      <w:r>
        <w:tab/>
      </w:r>
      <w:r>
        <w:fldChar w:fldCharType="begin"/>
      </w:r>
      <w:r>
        <w:instrText xml:space="preserve"> PAGEREF _Toc259179157 \h </w:instrText>
      </w:r>
      <w:r>
        <w:fldChar w:fldCharType="separate"/>
      </w:r>
      <w:r w:rsidR="00553357">
        <w:t>7</w:t>
      </w:r>
      <w:r>
        <w:fldChar w:fldCharType="end"/>
      </w:r>
    </w:p>
    <w:p w14:paraId="7956C219" w14:textId="77777777" w:rsidR="00EC1BCE" w:rsidRDefault="00EC1BCE">
      <w:pPr>
        <w:pStyle w:val="TOC3"/>
        <w:tabs>
          <w:tab w:val="left" w:pos="1080"/>
        </w:tabs>
        <w:rPr>
          <w:rFonts w:asciiTheme="minorHAnsi" w:eastAsiaTheme="minorEastAsia" w:hAnsiTheme="minorHAnsi" w:cstheme="minorBidi"/>
          <w:lang w:eastAsia="ja-JP"/>
        </w:rPr>
      </w:pPr>
      <w:r>
        <w:t>6.2.1</w:t>
      </w:r>
      <w:r>
        <w:rPr>
          <w:rFonts w:asciiTheme="minorHAnsi" w:eastAsiaTheme="minorEastAsia" w:hAnsiTheme="minorHAnsi" w:cstheme="minorBidi"/>
          <w:lang w:eastAsia="ja-JP"/>
        </w:rPr>
        <w:tab/>
      </w:r>
      <w:r>
        <w:t>String</w:t>
      </w:r>
      <w:r>
        <w:tab/>
      </w:r>
      <w:r>
        <w:fldChar w:fldCharType="begin"/>
      </w:r>
      <w:r>
        <w:instrText xml:space="preserve"> PAGEREF _Toc259179158 \h </w:instrText>
      </w:r>
      <w:r>
        <w:fldChar w:fldCharType="separate"/>
      </w:r>
      <w:r w:rsidR="00553357">
        <w:t>7</w:t>
      </w:r>
      <w:r>
        <w:fldChar w:fldCharType="end"/>
      </w:r>
    </w:p>
    <w:p w14:paraId="10613458" w14:textId="77777777" w:rsidR="00EC1BCE" w:rsidRDefault="00EC1BCE">
      <w:pPr>
        <w:pStyle w:val="TOC3"/>
        <w:tabs>
          <w:tab w:val="left" w:pos="1080"/>
        </w:tabs>
        <w:rPr>
          <w:rFonts w:asciiTheme="minorHAnsi" w:eastAsiaTheme="minorEastAsia" w:hAnsiTheme="minorHAnsi" w:cstheme="minorBidi"/>
          <w:lang w:eastAsia="ja-JP"/>
        </w:rPr>
      </w:pPr>
      <w:r>
        <w:t>6.2.2</w:t>
      </w:r>
      <w:r>
        <w:rPr>
          <w:rFonts w:asciiTheme="minorHAnsi" w:eastAsiaTheme="minorEastAsia" w:hAnsiTheme="minorHAnsi" w:cstheme="minorBidi"/>
          <w:lang w:eastAsia="ja-JP"/>
        </w:rPr>
        <w:tab/>
      </w:r>
      <w:r>
        <w:t>Number</w:t>
      </w:r>
      <w:r>
        <w:tab/>
      </w:r>
      <w:r>
        <w:fldChar w:fldCharType="begin"/>
      </w:r>
      <w:r>
        <w:instrText xml:space="preserve"> PAGEREF _Toc259179159 \h </w:instrText>
      </w:r>
      <w:r>
        <w:fldChar w:fldCharType="separate"/>
      </w:r>
      <w:r w:rsidR="00553357">
        <w:t>8</w:t>
      </w:r>
      <w:r>
        <w:fldChar w:fldCharType="end"/>
      </w:r>
    </w:p>
    <w:p w14:paraId="7C21BFCC" w14:textId="77777777" w:rsidR="00EC1BCE" w:rsidRDefault="00EC1BCE">
      <w:pPr>
        <w:pStyle w:val="TOC3"/>
        <w:tabs>
          <w:tab w:val="left" w:pos="1080"/>
        </w:tabs>
        <w:rPr>
          <w:rFonts w:asciiTheme="minorHAnsi" w:eastAsiaTheme="minorEastAsia" w:hAnsiTheme="minorHAnsi" w:cstheme="minorBidi"/>
          <w:lang w:eastAsia="ja-JP"/>
        </w:rPr>
      </w:pPr>
      <w:r>
        <w:t>6.2.3</w:t>
      </w:r>
      <w:r>
        <w:rPr>
          <w:rFonts w:asciiTheme="minorHAnsi" w:eastAsiaTheme="minorEastAsia" w:hAnsiTheme="minorHAnsi" w:cstheme="minorBidi"/>
          <w:lang w:eastAsia="ja-JP"/>
        </w:rPr>
        <w:tab/>
      </w:r>
      <w:r>
        <w:t>Boolean</w:t>
      </w:r>
      <w:r>
        <w:tab/>
      </w:r>
      <w:r>
        <w:fldChar w:fldCharType="begin"/>
      </w:r>
      <w:r>
        <w:instrText xml:space="preserve"> PAGEREF _Toc259179160 \h </w:instrText>
      </w:r>
      <w:r>
        <w:fldChar w:fldCharType="separate"/>
      </w:r>
      <w:r w:rsidR="00553357">
        <w:t>8</w:t>
      </w:r>
      <w:r>
        <w:fldChar w:fldCharType="end"/>
      </w:r>
    </w:p>
    <w:p w14:paraId="35C7FF47" w14:textId="77777777" w:rsidR="00EC1BCE" w:rsidRDefault="00EC1BCE">
      <w:pPr>
        <w:pStyle w:val="TOC3"/>
        <w:tabs>
          <w:tab w:val="left" w:pos="1080"/>
        </w:tabs>
        <w:rPr>
          <w:rFonts w:asciiTheme="minorHAnsi" w:eastAsiaTheme="minorEastAsia" w:hAnsiTheme="minorHAnsi" w:cstheme="minorBidi"/>
          <w:lang w:eastAsia="ja-JP"/>
        </w:rPr>
      </w:pPr>
      <w:r>
        <w:t>6.2.4</w:t>
      </w:r>
      <w:r>
        <w:rPr>
          <w:rFonts w:asciiTheme="minorHAnsi" w:eastAsiaTheme="minorEastAsia" w:hAnsiTheme="minorHAnsi" w:cstheme="minorBidi"/>
          <w:lang w:eastAsia="ja-JP"/>
        </w:rPr>
        <w:tab/>
      </w:r>
      <w:r>
        <w:t>Empty</w:t>
      </w:r>
      <w:r>
        <w:tab/>
      </w:r>
      <w:r>
        <w:fldChar w:fldCharType="begin"/>
      </w:r>
      <w:r>
        <w:instrText xml:space="preserve"> PAGEREF _Toc259179161 \h </w:instrText>
      </w:r>
      <w:r>
        <w:fldChar w:fldCharType="separate"/>
      </w:r>
      <w:r w:rsidR="00553357">
        <w:t>8</w:t>
      </w:r>
      <w:r>
        <w:fldChar w:fldCharType="end"/>
      </w:r>
    </w:p>
    <w:p w14:paraId="54991E88" w14:textId="77777777" w:rsidR="00EC1BCE" w:rsidRDefault="00EC1BCE">
      <w:pPr>
        <w:pStyle w:val="TOC3"/>
        <w:tabs>
          <w:tab w:val="left" w:pos="1080"/>
        </w:tabs>
        <w:rPr>
          <w:rFonts w:asciiTheme="minorHAnsi" w:eastAsiaTheme="minorEastAsia" w:hAnsiTheme="minorHAnsi" w:cstheme="minorBidi"/>
          <w:lang w:eastAsia="ja-JP"/>
        </w:rPr>
      </w:pPr>
      <w:r>
        <w:t>6.2.5</w:t>
      </w:r>
      <w:r>
        <w:rPr>
          <w:rFonts w:asciiTheme="minorHAnsi" w:eastAsiaTheme="minorEastAsia" w:hAnsiTheme="minorHAnsi" w:cstheme="minorBidi"/>
          <w:lang w:eastAsia="ja-JP"/>
        </w:rPr>
        <w:tab/>
      </w:r>
      <w:r>
        <w:t>Date</w:t>
      </w:r>
      <w:r>
        <w:tab/>
      </w:r>
      <w:r>
        <w:fldChar w:fldCharType="begin"/>
      </w:r>
      <w:r>
        <w:instrText xml:space="preserve"> PAGEREF _Toc259179162 \h </w:instrText>
      </w:r>
      <w:r>
        <w:fldChar w:fldCharType="separate"/>
      </w:r>
      <w:r w:rsidR="00553357">
        <w:t>9</w:t>
      </w:r>
      <w:r>
        <w:fldChar w:fldCharType="end"/>
      </w:r>
    </w:p>
    <w:p w14:paraId="11353C26" w14:textId="77777777" w:rsidR="00EC1BCE" w:rsidRDefault="00EC1BCE">
      <w:pPr>
        <w:pStyle w:val="TOC2"/>
        <w:tabs>
          <w:tab w:val="left" w:pos="720"/>
        </w:tabs>
        <w:rPr>
          <w:rFonts w:asciiTheme="minorHAnsi" w:eastAsiaTheme="minorEastAsia" w:hAnsiTheme="minorHAnsi" w:cstheme="minorBidi"/>
          <w:lang w:eastAsia="ja-JP"/>
        </w:rPr>
      </w:pPr>
      <w:r>
        <w:t>6.3</w:t>
      </w:r>
      <w:r>
        <w:rPr>
          <w:rFonts w:asciiTheme="minorHAnsi" w:eastAsiaTheme="minorEastAsia" w:hAnsiTheme="minorHAnsi" w:cstheme="minorBidi"/>
          <w:lang w:eastAsia="ja-JP"/>
        </w:rPr>
        <w:tab/>
      </w:r>
      <w:r>
        <w:t>Inline XML</w:t>
      </w:r>
      <w:r>
        <w:tab/>
      </w:r>
      <w:r>
        <w:fldChar w:fldCharType="begin"/>
      </w:r>
      <w:r>
        <w:instrText xml:space="preserve"> PAGEREF _Toc259179163 \h </w:instrText>
      </w:r>
      <w:r>
        <w:fldChar w:fldCharType="separate"/>
      </w:r>
      <w:r w:rsidR="00553357">
        <w:t>9</w:t>
      </w:r>
      <w:r>
        <w:fldChar w:fldCharType="end"/>
      </w:r>
    </w:p>
    <w:p w14:paraId="42513121" w14:textId="77777777" w:rsidR="00EC1BCE" w:rsidRDefault="00EC1BCE">
      <w:pPr>
        <w:pStyle w:val="TOC1"/>
        <w:tabs>
          <w:tab w:val="left" w:pos="360"/>
        </w:tabs>
        <w:rPr>
          <w:rFonts w:asciiTheme="minorHAnsi" w:eastAsiaTheme="minorEastAsia" w:hAnsiTheme="minorHAnsi" w:cstheme="minorBidi"/>
          <w:lang w:eastAsia="ja-JP"/>
        </w:rPr>
      </w:pPr>
      <w:r>
        <w:t>7</w:t>
      </w:r>
      <w:r>
        <w:rPr>
          <w:rFonts w:asciiTheme="minorHAnsi" w:eastAsiaTheme="minorEastAsia" w:hAnsiTheme="minorHAnsi" w:cstheme="minorBidi"/>
          <w:lang w:eastAsia="ja-JP"/>
        </w:rPr>
        <w:tab/>
      </w:r>
      <w:r>
        <w:t>XML to GeoJSON Encoding Rules</w:t>
      </w:r>
      <w:r>
        <w:tab/>
      </w:r>
      <w:r>
        <w:fldChar w:fldCharType="begin"/>
      </w:r>
      <w:r>
        <w:instrText xml:space="preserve"> PAGEREF _Toc259179164 \h </w:instrText>
      </w:r>
      <w:r>
        <w:fldChar w:fldCharType="separate"/>
      </w:r>
      <w:r w:rsidR="00553357">
        <w:t>10</w:t>
      </w:r>
      <w:r>
        <w:fldChar w:fldCharType="end"/>
      </w:r>
    </w:p>
    <w:p w14:paraId="3FD6A916" w14:textId="77777777" w:rsidR="00EC1BCE" w:rsidRDefault="00EC1BCE">
      <w:pPr>
        <w:pStyle w:val="TOC2"/>
        <w:tabs>
          <w:tab w:val="left" w:pos="720"/>
        </w:tabs>
        <w:rPr>
          <w:rFonts w:asciiTheme="minorHAnsi" w:eastAsiaTheme="minorEastAsia" w:hAnsiTheme="minorHAnsi" w:cstheme="minorBidi"/>
          <w:lang w:eastAsia="ja-JP"/>
        </w:rPr>
      </w:pPr>
      <w:r>
        <w:t>7.1</w:t>
      </w:r>
      <w:r>
        <w:rPr>
          <w:rFonts w:asciiTheme="minorHAnsi" w:eastAsiaTheme="minorEastAsia" w:hAnsiTheme="minorHAnsi" w:cstheme="minorBidi"/>
          <w:lang w:eastAsia="ja-JP"/>
        </w:rPr>
        <w:tab/>
      </w:r>
      <w:r>
        <w:t>Document root</w:t>
      </w:r>
      <w:r>
        <w:tab/>
      </w:r>
      <w:r>
        <w:fldChar w:fldCharType="begin"/>
      </w:r>
      <w:r>
        <w:instrText xml:space="preserve"> PAGEREF _Toc259179165 \h </w:instrText>
      </w:r>
      <w:r>
        <w:fldChar w:fldCharType="separate"/>
      </w:r>
      <w:r w:rsidR="00553357">
        <w:t>11</w:t>
      </w:r>
      <w:r>
        <w:fldChar w:fldCharType="end"/>
      </w:r>
    </w:p>
    <w:p w14:paraId="292192A0" w14:textId="77777777" w:rsidR="00EC1BCE" w:rsidRDefault="00EC1BCE">
      <w:pPr>
        <w:pStyle w:val="TOC3"/>
        <w:tabs>
          <w:tab w:val="left" w:pos="1080"/>
        </w:tabs>
        <w:rPr>
          <w:rFonts w:asciiTheme="minorHAnsi" w:eastAsiaTheme="minorEastAsia" w:hAnsiTheme="minorHAnsi" w:cstheme="minorBidi"/>
          <w:lang w:eastAsia="ja-JP"/>
        </w:rPr>
      </w:pPr>
      <w:r>
        <w:t>7.1.1</w:t>
      </w:r>
      <w:r>
        <w:rPr>
          <w:rFonts w:asciiTheme="minorHAnsi" w:eastAsiaTheme="minorEastAsia" w:hAnsiTheme="minorHAnsi" w:cstheme="minorBidi"/>
          <w:lang w:eastAsia="ja-JP"/>
        </w:rPr>
        <w:tab/>
      </w:r>
      <w:r>
        <w:t>Atom Encoding</w:t>
      </w:r>
      <w:r>
        <w:tab/>
      </w:r>
      <w:r>
        <w:fldChar w:fldCharType="begin"/>
      </w:r>
      <w:r>
        <w:instrText xml:space="preserve"> PAGEREF _Toc259179166 \h </w:instrText>
      </w:r>
      <w:r>
        <w:fldChar w:fldCharType="separate"/>
      </w:r>
      <w:r w:rsidR="00553357">
        <w:t>11</w:t>
      </w:r>
      <w:r>
        <w:fldChar w:fldCharType="end"/>
      </w:r>
    </w:p>
    <w:p w14:paraId="0802D19B" w14:textId="77777777" w:rsidR="00EC1BCE" w:rsidRDefault="00EC1BCE">
      <w:pPr>
        <w:pStyle w:val="TOC2"/>
        <w:tabs>
          <w:tab w:val="left" w:pos="720"/>
        </w:tabs>
        <w:rPr>
          <w:rFonts w:asciiTheme="minorHAnsi" w:eastAsiaTheme="minorEastAsia" w:hAnsiTheme="minorHAnsi" w:cstheme="minorBidi"/>
          <w:lang w:eastAsia="ja-JP"/>
        </w:rPr>
      </w:pPr>
      <w:r>
        <w:t>7.2</w:t>
      </w:r>
      <w:r>
        <w:rPr>
          <w:rFonts w:asciiTheme="minorHAnsi" w:eastAsiaTheme="minorEastAsia" w:hAnsiTheme="minorHAnsi" w:cstheme="minorBidi"/>
          <w:lang w:eastAsia="ja-JP"/>
        </w:rPr>
        <w:tab/>
      </w:r>
      <w:r>
        <w:t>Document Features</w:t>
      </w:r>
      <w:r>
        <w:tab/>
      </w:r>
      <w:r>
        <w:fldChar w:fldCharType="begin"/>
      </w:r>
      <w:r>
        <w:instrText xml:space="preserve"> PAGEREF _Toc259179167 \h </w:instrText>
      </w:r>
      <w:r>
        <w:fldChar w:fldCharType="separate"/>
      </w:r>
      <w:r w:rsidR="00553357">
        <w:t>12</w:t>
      </w:r>
      <w:r>
        <w:fldChar w:fldCharType="end"/>
      </w:r>
    </w:p>
    <w:p w14:paraId="6F2FD3BD" w14:textId="77777777" w:rsidR="00EC1BCE" w:rsidRDefault="00EC1BCE">
      <w:pPr>
        <w:pStyle w:val="TOC3"/>
        <w:tabs>
          <w:tab w:val="left" w:pos="1080"/>
        </w:tabs>
        <w:rPr>
          <w:rFonts w:asciiTheme="minorHAnsi" w:eastAsiaTheme="minorEastAsia" w:hAnsiTheme="minorHAnsi" w:cstheme="minorBidi"/>
          <w:lang w:eastAsia="ja-JP"/>
        </w:rPr>
      </w:pPr>
      <w:r>
        <w:t>7.2.1</w:t>
      </w:r>
      <w:r>
        <w:rPr>
          <w:rFonts w:asciiTheme="minorHAnsi" w:eastAsiaTheme="minorEastAsia" w:hAnsiTheme="minorHAnsi" w:cstheme="minorBidi"/>
          <w:lang w:eastAsia="ja-JP"/>
        </w:rPr>
        <w:tab/>
      </w:r>
      <w:r>
        <w:t>Atom Encoding</w:t>
      </w:r>
      <w:r>
        <w:tab/>
      </w:r>
      <w:r>
        <w:fldChar w:fldCharType="begin"/>
      </w:r>
      <w:r>
        <w:instrText xml:space="preserve"> PAGEREF _Toc259179168 \h </w:instrText>
      </w:r>
      <w:r>
        <w:fldChar w:fldCharType="separate"/>
      </w:r>
      <w:r w:rsidR="00553357">
        <w:t>13</w:t>
      </w:r>
      <w:r>
        <w:fldChar w:fldCharType="end"/>
      </w:r>
    </w:p>
    <w:p w14:paraId="18DAEEDA" w14:textId="77777777" w:rsidR="00EC1BCE" w:rsidRDefault="00EC1BCE">
      <w:pPr>
        <w:pStyle w:val="TOC1"/>
        <w:tabs>
          <w:tab w:val="left" w:pos="360"/>
        </w:tabs>
        <w:rPr>
          <w:rFonts w:asciiTheme="minorHAnsi" w:eastAsiaTheme="minorEastAsia" w:hAnsiTheme="minorHAnsi" w:cstheme="minorBidi"/>
          <w:lang w:eastAsia="ja-JP"/>
        </w:rPr>
      </w:pPr>
      <w:r>
        <w:t>8</w:t>
      </w:r>
      <w:r>
        <w:rPr>
          <w:rFonts w:asciiTheme="minorHAnsi" w:eastAsiaTheme="minorEastAsia" w:hAnsiTheme="minorHAnsi" w:cstheme="minorBidi"/>
          <w:lang w:eastAsia="ja-JP"/>
        </w:rPr>
        <w:tab/>
      </w:r>
      <w:r>
        <w:t>Atom OWS Context to GeoJSON Encoding Rules</w:t>
      </w:r>
      <w:r>
        <w:tab/>
      </w:r>
      <w:r>
        <w:fldChar w:fldCharType="begin"/>
      </w:r>
      <w:r>
        <w:instrText xml:space="preserve"> PAGEREF _Toc259179169 \h </w:instrText>
      </w:r>
      <w:r>
        <w:fldChar w:fldCharType="separate"/>
      </w:r>
      <w:r w:rsidR="00553357">
        <w:t>13</w:t>
      </w:r>
      <w:r>
        <w:fldChar w:fldCharType="end"/>
      </w:r>
    </w:p>
    <w:p w14:paraId="2209D7F8" w14:textId="77777777" w:rsidR="00EC1BCE" w:rsidRDefault="00EC1BCE">
      <w:pPr>
        <w:pStyle w:val="TOC1"/>
        <w:rPr>
          <w:rFonts w:asciiTheme="minorHAnsi" w:eastAsiaTheme="minorEastAsia" w:hAnsiTheme="minorHAnsi" w:cstheme="minorBidi"/>
          <w:lang w:eastAsia="ja-JP"/>
        </w:rPr>
      </w:pPr>
      <w:r>
        <w:t>Annex A  EXtensible Stylesheet Transformation Files</w:t>
      </w:r>
      <w:r>
        <w:tab/>
      </w:r>
      <w:r>
        <w:fldChar w:fldCharType="begin"/>
      </w:r>
      <w:r>
        <w:instrText xml:space="preserve"> PAGEREF _Toc259179170 \h </w:instrText>
      </w:r>
      <w:r>
        <w:fldChar w:fldCharType="separate"/>
      </w:r>
      <w:r w:rsidR="00553357">
        <w:t>15</w:t>
      </w:r>
      <w:r>
        <w:fldChar w:fldCharType="end"/>
      </w:r>
    </w:p>
    <w:p w14:paraId="6EAF1677" w14:textId="77777777" w:rsidR="00EC1BCE" w:rsidRDefault="00EC1BCE">
      <w:pPr>
        <w:pStyle w:val="TOC2"/>
        <w:tabs>
          <w:tab w:val="left" w:pos="773"/>
        </w:tabs>
        <w:rPr>
          <w:rFonts w:asciiTheme="minorHAnsi" w:eastAsiaTheme="minorEastAsia" w:hAnsiTheme="minorHAnsi" w:cstheme="minorBidi"/>
          <w:lang w:eastAsia="ja-JP"/>
        </w:rPr>
      </w:pPr>
      <w:r>
        <w:t>A.1</w:t>
      </w:r>
      <w:r>
        <w:rPr>
          <w:rFonts w:asciiTheme="minorHAnsi" w:eastAsiaTheme="minorEastAsia" w:hAnsiTheme="minorHAnsi" w:cstheme="minorBidi"/>
          <w:lang w:eastAsia="ja-JP"/>
        </w:rPr>
        <w:tab/>
      </w:r>
      <w:r>
        <w:t>atom2json.xsl</w:t>
      </w:r>
      <w:r>
        <w:tab/>
      </w:r>
      <w:r>
        <w:fldChar w:fldCharType="begin"/>
      </w:r>
      <w:r>
        <w:instrText xml:space="preserve"> PAGEREF _Toc259179171 \h </w:instrText>
      </w:r>
      <w:r>
        <w:fldChar w:fldCharType="separate"/>
      </w:r>
      <w:r w:rsidR="00553357">
        <w:t>15</w:t>
      </w:r>
      <w:r>
        <w:fldChar w:fldCharType="end"/>
      </w:r>
    </w:p>
    <w:p w14:paraId="4DFDB71C" w14:textId="77777777" w:rsidR="00EC1BCE" w:rsidRDefault="00EC1BCE">
      <w:pPr>
        <w:pStyle w:val="TOC2"/>
        <w:tabs>
          <w:tab w:val="left" w:pos="773"/>
        </w:tabs>
        <w:rPr>
          <w:rFonts w:asciiTheme="minorHAnsi" w:eastAsiaTheme="minorEastAsia" w:hAnsiTheme="minorHAnsi" w:cstheme="minorBidi"/>
          <w:lang w:eastAsia="ja-JP"/>
        </w:rPr>
      </w:pPr>
      <w:r>
        <w:t>A.2</w:t>
      </w:r>
      <w:r>
        <w:rPr>
          <w:rFonts w:asciiTheme="minorHAnsi" w:eastAsiaTheme="minorEastAsia" w:hAnsiTheme="minorHAnsi" w:cstheme="minorBidi"/>
          <w:lang w:eastAsia="ja-JP"/>
        </w:rPr>
        <w:tab/>
      </w:r>
      <w:r>
        <w:t>owc2geojson.xsl</w:t>
      </w:r>
      <w:r>
        <w:tab/>
      </w:r>
      <w:r>
        <w:fldChar w:fldCharType="begin"/>
      </w:r>
      <w:r>
        <w:instrText xml:space="preserve"> PAGEREF _Toc259179172 \h </w:instrText>
      </w:r>
      <w:r>
        <w:fldChar w:fldCharType="separate"/>
      </w:r>
      <w:r w:rsidR="00553357">
        <w:t>17</w:t>
      </w:r>
      <w:r>
        <w:fldChar w:fldCharType="end"/>
      </w:r>
    </w:p>
    <w:p w14:paraId="19668BF5" w14:textId="77777777" w:rsidR="00EC1BCE" w:rsidRDefault="00EC1BCE">
      <w:pPr>
        <w:pStyle w:val="TOC1"/>
        <w:rPr>
          <w:rFonts w:asciiTheme="minorHAnsi" w:eastAsiaTheme="minorEastAsia" w:hAnsiTheme="minorHAnsi" w:cstheme="minorBidi"/>
          <w:lang w:eastAsia="ja-JP"/>
        </w:rPr>
      </w:pPr>
      <w:r>
        <w:t>Annex B  Examples</w:t>
      </w:r>
      <w:r>
        <w:tab/>
      </w:r>
      <w:r>
        <w:fldChar w:fldCharType="begin"/>
      </w:r>
      <w:r>
        <w:instrText xml:space="preserve"> PAGEREF _Toc259179173 \h </w:instrText>
      </w:r>
      <w:r>
        <w:fldChar w:fldCharType="separate"/>
      </w:r>
      <w:r w:rsidR="00553357">
        <w:t>22</w:t>
      </w:r>
      <w:r>
        <w:fldChar w:fldCharType="end"/>
      </w:r>
    </w:p>
    <w:p w14:paraId="0E14073B" w14:textId="77777777" w:rsidR="00EC1BCE" w:rsidRDefault="00EC1BCE">
      <w:pPr>
        <w:pStyle w:val="TOC2"/>
        <w:tabs>
          <w:tab w:val="left" w:pos="760"/>
        </w:tabs>
        <w:rPr>
          <w:rFonts w:asciiTheme="minorHAnsi" w:eastAsiaTheme="minorEastAsia" w:hAnsiTheme="minorHAnsi" w:cstheme="minorBidi"/>
          <w:lang w:eastAsia="ja-JP"/>
        </w:rPr>
      </w:pPr>
      <w:r>
        <w:t>B.1</w:t>
      </w:r>
      <w:r>
        <w:rPr>
          <w:rFonts w:asciiTheme="minorHAnsi" w:eastAsiaTheme="minorEastAsia" w:hAnsiTheme="minorHAnsi" w:cstheme="minorBidi"/>
          <w:lang w:eastAsia="ja-JP"/>
        </w:rPr>
        <w:tab/>
      </w:r>
      <w:r>
        <w:t>GeoTIFF Example</w:t>
      </w:r>
      <w:r>
        <w:tab/>
      </w:r>
      <w:r>
        <w:fldChar w:fldCharType="begin"/>
      </w:r>
      <w:r>
        <w:instrText xml:space="preserve"> PAGEREF _Toc259179174 \h </w:instrText>
      </w:r>
      <w:r>
        <w:fldChar w:fldCharType="separate"/>
      </w:r>
      <w:r w:rsidR="00553357">
        <w:t>22</w:t>
      </w:r>
      <w:r>
        <w:fldChar w:fldCharType="end"/>
      </w:r>
    </w:p>
    <w:p w14:paraId="31661204" w14:textId="77777777" w:rsidR="00EC1BCE" w:rsidRDefault="00EC1BCE">
      <w:pPr>
        <w:pStyle w:val="TOC2"/>
        <w:tabs>
          <w:tab w:val="left" w:pos="760"/>
        </w:tabs>
        <w:rPr>
          <w:rFonts w:asciiTheme="minorHAnsi" w:eastAsiaTheme="minorEastAsia" w:hAnsiTheme="minorHAnsi" w:cstheme="minorBidi"/>
          <w:lang w:eastAsia="ja-JP"/>
        </w:rPr>
      </w:pPr>
      <w:r>
        <w:t>B.2</w:t>
      </w:r>
      <w:r>
        <w:rPr>
          <w:rFonts w:asciiTheme="minorHAnsi" w:eastAsiaTheme="minorEastAsia" w:hAnsiTheme="minorHAnsi" w:cstheme="minorBidi"/>
          <w:lang w:eastAsia="ja-JP"/>
        </w:rPr>
        <w:tab/>
      </w:r>
      <w:r>
        <w:t>WPS Example</w:t>
      </w:r>
      <w:r>
        <w:tab/>
      </w:r>
      <w:r>
        <w:fldChar w:fldCharType="begin"/>
      </w:r>
      <w:r>
        <w:instrText xml:space="preserve"> PAGEREF _Toc259179175 \h </w:instrText>
      </w:r>
      <w:r>
        <w:fldChar w:fldCharType="separate"/>
      </w:r>
      <w:r w:rsidR="00553357">
        <w:t>23</w:t>
      </w:r>
      <w:r>
        <w:fldChar w:fldCharType="end"/>
      </w:r>
    </w:p>
    <w:p w14:paraId="33CDE40B" w14:textId="77777777" w:rsidR="00EC1BCE" w:rsidRDefault="00EC1BCE">
      <w:pPr>
        <w:pStyle w:val="TOC1"/>
        <w:rPr>
          <w:rFonts w:asciiTheme="minorHAnsi" w:eastAsiaTheme="minorEastAsia" w:hAnsiTheme="minorHAnsi" w:cstheme="minorBidi"/>
          <w:lang w:eastAsia="ja-JP"/>
        </w:rPr>
      </w:pPr>
      <w:r>
        <w:lastRenderedPageBreak/>
        <w:t>Bibliography</w:t>
      </w:r>
      <w:r>
        <w:tab/>
      </w:r>
      <w:r>
        <w:fldChar w:fldCharType="begin"/>
      </w:r>
      <w:r>
        <w:instrText xml:space="preserve"> PAGEREF _Toc259179176 \h </w:instrText>
      </w:r>
      <w:r>
        <w:fldChar w:fldCharType="separate"/>
      </w:r>
      <w:r w:rsidR="00553357">
        <w:t>27</w:t>
      </w:r>
      <w:r>
        <w:fldChar w:fldCharType="end"/>
      </w:r>
    </w:p>
    <w:p w14:paraId="0F661D58" w14:textId="77777777" w:rsidR="00E861BA" w:rsidRDefault="00E861BA">
      <w:r>
        <w:rPr>
          <w:noProof/>
          <w:lang w:val="fr-FR"/>
        </w:rPr>
        <w:fldChar w:fldCharType="end"/>
      </w:r>
    </w:p>
    <w:p w14:paraId="75C9E8AC" w14:textId="77777777" w:rsidR="00E861BA" w:rsidRDefault="00E861BA"/>
    <w:p w14:paraId="5DEFF536" w14:textId="77777777" w:rsidR="00E861BA" w:rsidRDefault="00E861BA">
      <w:pPr>
        <w:sectPr w:rsidR="00E861BA" w:rsidSect="00E861BA">
          <w:headerReference w:type="even" r:id="rId9"/>
          <w:headerReference w:type="default" r:id="rId10"/>
          <w:footerReference w:type="even" r:id="rId11"/>
          <w:footerReference w:type="default" r:id="rId12"/>
          <w:footerReference w:type="first" r:id="rId13"/>
          <w:type w:val="oddPage"/>
          <w:pgSz w:w="12240" w:h="15840" w:code="1"/>
          <w:pgMar w:top="792" w:right="1800" w:bottom="720" w:left="1238" w:header="720" w:footer="798" w:gutter="562"/>
          <w:pgNumType w:fmt="lowerRoman" w:start="1"/>
          <w:cols w:space="720"/>
          <w:titlePg/>
        </w:sectPr>
      </w:pPr>
    </w:p>
    <w:p w14:paraId="599EF3A7" w14:textId="6A672E3E" w:rsidR="00E861BA" w:rsidRDefault="00E861BA" w:rsidP="00E861BA">
      <w:pPr>
        <w:pStyle w:val="zzSTDTitle"/>
        <w:pageBreakBefore/>
        <w:spacing w:line="350" w:lineRule="exact"/>
        <w:outlineLvl w:val="0"/>
      </w:pPr>
      <w:r>
        <w:rPr>
          <w:color w:val="auto"/>
        </w:rPr>
        <w:lastRenderedPageBreak/>
        <w:t>OGC</w:t>
      </w:r>
      <w:r>
        <w:rPr>
          <w:color w:val="auto"/>
          <w:vertAlign w:val="superscript"/>
        </w:rPr>
        <w:t>®</w:t>
      </w:r>
      <w:r>
        <w:rPr>
          <w:color w:val="FF0000"/>
        </w:rPr>
        <w:t xml:space="preserve"> </w:t>
      </w:r>
      <w:r w:rsidR="00F073BC">
        <w:rPr>
          <w:color w:val="auto"/>
        </w:rPr>
        <w:t>Testbed</w:t>
      </w:r>
      <w:r w:rsidR="001A7325" w:rsidRPr="001A7325">
        <w:rPr>
          <w:color w:val="auto"/>
        </w:rPr>
        <w:t>-10 Rules for JSON and GeoJSON Adoption: Focus on OWS-Context</w:t>
      </w:r>
    </w:p>
    <w:p w14:paraId="41F6421B" w14:textId="77777777" w:rsidR="00E861BA" w:rsidRDefault="00E861BA" w:rsidP="00E861BA">
      <w:pPr>
        <w:pStyle w:val="Heading1"/>
      </w:pPr>
      <w:bookmarkStart w:id="3" w:name="_Toc259179139"/>
      <w:bookmarkStart w:id="4" w:name="_Toc443461091"/>
      <w:bookmarkStart w:id="5" w:name="_Toc443470360"/>
      <w:r>
        <w:t>Introduction</w:t>
      </w:r>
      <w:bookmarkEnd w:id="3"/>
    </w:p>
    <w:p w14:paraId="1F52E9FD" w14:textId="77777777" w:rsidR="00E861BA" w:rsidRDefault="00E861BA">
      <w:pPr>
        <w:pStyle w:val="Heading2"/>
      </w:pPr>
      <w:bookmarkStart w:id="6" w:name="_Toc259179140"/>
      <w:r>
        <w:t>Scope</w:t>
      </w:r>
      <w:bookmarkEnd w:id="4"/>
      <w:bookmarkEnd w:id="5"/>
      <w:bookmarkEnd w:id="6"/>
    </w:p>
    <w:p w14:paraId="4AE76321" w14:textId="1A323942" w:rsidR="009C7CFB" w:rsidRDefault="009C7CFB" w:rsidP="009C7CFB">
      <w:r>
        <w:t>This document identifies the generic rules for obtaining JSON documents directly from existing XML documents and schemas elements. It is primordially targeting the OWS Context JSON Encoding design, but is presented in a generic approach. Such generic approach can offer the guidelines for other OGC services, when defining and using JSON encodings.</w:t>
      </w:r>
    </w:p>
    <w:p w14:paraId="29D2C91F" w14:textId="77777777" w:rsidR="00E861BA" w:rsidRDefault="00E861BA">
      <w:pPr>
        <w:pStyle w:val="Heading2"/>
      </w:pPr>
      <w:bookmarkStart w:id="7" w:name="_Toc259179141"/>
      <w:r>
        <w:t>Document contributor contact points</w:t>
      </w:r>
      <w:bookmarkEnd w:id="7"/>
    </w:p>
    <w:p w14:paraId="167A85D4" w14:textId="77777777" w:rsidR="00E861BA" w:rsidRDefault="00E861BA">
      <w:pPr>
        <w:keepNext/>
      </w:pPr>
      <w:r>
        <w:t>All questions regarding this document should be directed to the editor or the contributors:</w:t>
      </w:r>
    </w:p>
    <w:tbl>
      <w:tblPr>
        <w:tblW w:w="5850" w:type="dxa"/>
        <w:tblInd w:w="1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250"/>
        <w:gridCol w:w="3600"/>
      </w:tblGrid>
      <w:tr w:rsidR="00E861BA" w14:paraId="630F54C5" w14:textId="77777777">
        <w:tc>
          <w:tcPr>
            <w:tcW w:w="2250" w:type="dxa"/>
            <w:tcBorders>
              <w:top w:val="single" w:sz="4" w:space="0" w:color="auto"/>
              <w:left w:val="single" w:sz="4" w:space="0" w:color="auto"/>
              <w:bottom w:val="single" w:sz="4" w:space="0" w:color="auto"/>
              <w:right w:val="single" w:sz="4" w:space="0" w:color="auto"/>
            </w:tcBorders>
          </w:tcPr>
          <w:p w14:paraId="756CC824" w14:textId="77777777" w:rsidR="00E861BA" w:rsidRDefault="00E861BA">
            <w:pPr>
              <w:pStyle w:val="OGCtableheader"/>
              <w:keepNext/>
              <w:spacing w:line="240" w:lineRule="auto"/>
            </w:pPr>
            <w:r>
              <w:t>Name</w:t>
            </w:r>
          </w:p>
        </w:tc>
        <w:tc>
          <w:tcPr>
            <w:tcW w:w="3600" w:type="dxa"/>
            <w:tcBorders>
              <w:top w:val="single" w:sz="4" w:space="0" w:color="auto"/>
              <w:left w:val="single" w:sz="4" w:space="0" w:color="auto"/>
              <w:bottom w:val="single" w:sz="4" w:space="0" w:color="auto"/>
              <w:right w:val="single" w:sz="4" w:space="0" w:color="auto"/>
            </w:tcBorders>
          </w:tcPr>
          <w:p w14:paraId="6946FAC5" w14:textId="77777777" w:rsidR="00E861BA" w:rsidRDefault="00E861BA">
            <w:pPr>
              <w:pStyle w:val="OGCtableheader"/>
              <w:keepNext/>
              <w:spacing w:line="240" w:lineRule="auto"/>
            </w:pPr>
            <w:r>
              <w:t>Organization</w:t>
            </w:r>
          </w:p>
        </w:tc>
      </w:tr>
      <w:tr w:rsidR="00E861BA" w14:paraId="517E5256" w14:textId="77777777">
        <w:tc>
          <w:tcPr>
            <w:tcW w:w="2250" w:type="dxa"/>
            <w:tcBorders>
              <w:top w:val="single" w:sz="4" w:space="0" w:color="auto"/>
              <w:left w:val="single" w:sz="4" w:space="0" w:color="auto"/>
              <w:bottom w:val="single" w:sz="4" w:space="0" w:color="auto"/>
              <w:right w:val="single" w:sz="4" w:space="0" w:color="auto"/>
            </w:tcBorders>
          </w:tcPr>
          <w:p w14:paraId="5E33F769" w14:textId="77777777" w:rsidR="00E861BA" w:rsidRDefault="00E861BA" w:rsidP="00E861BA">
            <w:pPr>
              <w:pStyle w:val="OGCtabletext"/>
            </w:pPr>
            <w:r>
              <w:t>Pedro Gonçalves</w:t>
            </w:r>
          </w:p>
        </w:tc>
        <w:tc>
          <w:tcPr>
            <w:tcW w:w="3600" w:type="dxa"/>
            <w:tcBorders>
              <w:top w:val="single" w:sz="4" w:space="0" w:color="auto"/>
              <w:left w:val="single" w:sz="4" w:space="0" w:color="auto"/>
              <w:bottom w:val="single" w:sz="4" w:space="0" w:color="auto"/>
              <w:right w:val="single" w:sz="4" w:space="0" w:color="auto"/>
            </w:tcBorders>
          </w:tcPr>
          <w:p w14:paraId="0AA75BED" w14:textId="77777777" w:rsidR="00E861BA" w:rsidRDefault="00E861BA" w:rsidP="00E861BA">
            <w:pPr>
              <w:pStyle w:val="OGCtabletext"/>
            </w:pPr>
            <w:r>
              <w:t>Terradue Srl</w:t>
            </w:r>
          </w:p>
        </w:tc>
      </w:tr>
      <w:tr w:rsidR="00E861BA" w14:paraId="29BDA475" w14:textId="77777777">
        <w:tc>
          <w:tcPr>
            <w:tcW w:w="2250" w:type="dxa"/>
            <w:tcBorders>
              <w:top w:val="single" w:sz="4" w:space="0" w:color="auto"/>
              <w:left w:val="single" w:sz="4" w:space="0" w:color="auto"/>
              <w:bottom w:val="single" w:sz="4" w:space="0" w:color="auto"/>
              <w:right w:val="single" w:sz="4" w:space="0" w:color="auto"/>
            </w:tcBorders>
          </w:tcPr>
          <w:p w14:paraId="762992C4" w14:textId="77777777" w:rsidR="00E861BA" w:rsidRDefault="00E861BA" w:rsidP="00E861BA">
            <w:pPr>
              <w:pStyle w:val="OGCtabletext"/>
            </w:pPr>
          </w:p>
        </w:tc>
        <w:tc>
          <w:tcPr>
            <w:tcW w:w="3600" w:type="dxa"/>
            <w:tcBorders>
              <w:top w:val="single" w:sz="4" w:space="0" w:color="auto"/>
              <w:left w:val="single" w:sz="4" w:space="0" w:color="auto"/>
              <w:bottom w:val="single" w:sz="4" w:space="0" w:color="auto"/>
              <w:right w:val="single" w:sz="4" w:space="0" w:color="auto"/>
            </w:tcBorders>
          </w:tcPr>
          <w:p w14:paraId="33F06E21" w14:textId="77777777" w:rsidR="00E861BA" w:rsidRDefault="00E861BA" w:rsidP="00E861BA">
            <w:pPr>
              <w:pStyle w:val="OGCtabletext"/>
            </w:pPr>
          </w:p>
        </w:tc>
      </w:tr>
      <w:tr w:rsidR="00E861BA" w14:paraId="0B30D556" w14:textId="77777777">
        <w:tc>
          <w:tcPr>
            <w:tcW w:w="2250" w:type="dxa"/>
            <w:tcBorders>
              <w:top w:val="single" w:sz="4" w:space="0" w:color="auto"/>
              <w:left w:val="single" w:sz="4" w:space="0" w:color="auto"/>
              <w:bottom w:val="single" w:sz="4" w:space="0" w:color="auto"/>
              <w:right w:val="single" w:sz="4" w:space="0" w:color="auto"/>
            </w:tcBorders>
          </w:tcPr>
          <w:p w14:paraId="6B5AE662" w14:textId="77777777" w:rsidR="00E861BA" w:rsidRDefault="00E861BA" w:rsidP="00E861BA">
            <w:pPr>
              <w:pStyle w:val="OGCtabletext"/>
            </w:pPr>
          </w:p>
        </w:tc>
        <w:tc>
          <w:tcPr>
            <w:tcW w:w="3600" w:type="dxa"/>
            <w:tcBorders>
              <w:top w:val="single" w:sz="4" w:space="0" w:color="auto"/>
              <w:left w:val="single" w:sz="4" w:space="0" w:color="auto"/>
              <w:bottom w:val="single" w:sz="4" w:space="0" w:color="auto"/>
              <w:right w:val="single" w:sz="4" w:space="0" w:color="auto"/>
            </w:tcBorders>
          </w:tcPr>
          <w:p w14:paraId="19451B31" w14:textId="77777777" w:rsidR="00E861BA" w:rsidRDefault="00E861BA" w:rsidP="00E861BA">
            <w:pPr>
              <w:pStyle w:val="OGCtabletext"/>
            </w:pPr>
          </w:p>
        </w:tc>
      </w:tr>
    </w:tbl>
    <w:p w14:paraId="6B74EFFF" w14:textId="77777777" w:rsidR="00E861BA" w:rsidRDefault="00E861BA">
      <w:pPr>
        <w:pStyle w:val="zzHelp"/>
        <w:rPr>
          <w:szCs w:val="24"/>
        </w:rPr>
      </w:pPr>
    </w:p>
    <w:p w14:paraId="00280CD7" w14:textId="77777777" w:rsidR="00E861BA" w:rsidRDefault="00E861BA">
      <w:pPr>
        <w:pStyle w:val="Heading2"/>
      </w:pPr>
      <w:bookmarkStart w:id="8" w:name="_Toc259179142"/>
      <w:r>
        <w:t>Revision history</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095"/>
        <w:gridCol w:w="990"/>
        <w:gridCol w:w="990"/>
        <w:gridCol w:w="1695"/>
        <w:gridCol w:w="3942"/>
      </w:tblGrid>
      <w:tr w:rsidR="00E861BA" w14:paraId="254E1E42" w14:textId="77777777">
        <w:tc>
          <w:tcPr>
            <w:tcW w:w="1095" w:type="dxa"/>
            <w:tcBorders>
              <w:top w:val="single" w:sz="4" w:space="0" w:color="auto"/>
              <w:left w:val="single" w:sz="4" w:space="0" w:color="auto"/>
              <w:bottom w:val="single" w:sz="4" w:space="0" w:color="auto"/>
              <w:right w:val="single" w:sz="4" w:space="0" w:color="auto"/>
            </w:tcBorders>
          </w:tcPr>
          <w:p w14:paraId="1B8149AF" w14:textId="77777777" w:rsidR="00E861BA" w:rsidRDefault="00E861BA">
            <w:pPr>
              <w:pStyle w:val="OGCtableheader"/>
              <w:keepNext/>
            </w:pPr>
            <w:r>
              <w:t>Date</w:t>
            </w:r>
          </w:p>
        </w:tc>
        <w:tc>
          <w:tcPr>
            <w:tcW w:w="990" w:type="dxa"/>
            <w:tcBorders>
              <w:top w:val="single" w:sz="4" w:space="0" w:color="auto"/>
              <w:left w:val="single" w:sz="4" w:space="0" w:color="auto"/>
              <w:bottom w:val="single" w:sz="4" w:space="0" w:color="auto"/>
              <w:right w:val="single" w:sz="4" w:space="0" w:color="auto"/>
            </w:tcBorders>
          </w:tcPr>
          <w:p w14:paraId="49F46D2E" w14:textId="77777777" w:rsidR="00E861BA" w:rsidRDefault="00E861BA">
            <w:pPr>
              <w:pStyle w:val="OGCtableheader"/>
              <w:keepNext/>
            </w:pPr>
            <w:r>
              <w:t>Release</w:t>
            </w:r>
          </w:p>
        </w:tc>
        <w:tc>
          <w:tcPr>
            <w:tcW w:w="990" w:type="dxa"/>
            <w:tcBorders>
              <w:top w:val="single" w:sz="4" w:space="0" w:color="auto"/>
              <w:left w:val="single" w:sz="4" w:space="0" w:color="auto"/>
              <w:bottom w:val="single" w:sz="4" w:space="0" w:color="auto"/>
              <w:right w:val="single" w:sz="4" w:space="0" w:color="auto"/>
            </w:tcBorders>
          </w:tcPr>
          <w:p w14:paraId="410D6530" w14:textId="77777777" w:rsidR="00E861BA" w:rsidRDefault="00E861BA">
            <w:pPr>
              <w:pStyle w:val="OGCtableheader"/>
              <w:keepNext/>
            </w:pPr>
            <w:r>
              <w:t>Editor</w:t>
            </w:r>
          </w:p>
        </w:tc>
        <w:tc>
          <w:tcPr>
            <w:tcW w:w="1695" w:type="dxa"/>
            <w:tcBorders>
              <w:top w:val="single" w:sz="4" w:space="0" w:color="auto"/>
              <w:left w:val="single" w:sz="4" w:space="0" w:color="auto"/>
              <w:bottom w:val="single" w:sz="4" w:space="0" w:color="auto"/>
              <w:right w:val="single" w:sz="4" w:space="0" w:color="auto"/>
            </w:tcBorders>
          </w:tcPr>
          <w:p w14:paraId="39EFB65C" w14:textId="77777777" w:rsidR="00E861BA" w:rsidRDefault="00E861BA">
            <w:pPr>
              <w:pStyle w:val="OGCtableheader"/>
              <w:keepNext/>
            </w:pPr>
            <w:r>
              <w:t>Primary clauses modified</w:t>
            </w:r>
          </w:p>
        </w:tc>
        <w:tc>
          <w:tcPr>
            <w:tcW w:w="3942" w:type="dxa"/>
            <w:tcBorders>
              <w:top w:val="single" w:sz="4" w:space="0" w:color="auto"/>
              <w:left w:val="single" w:sz="4" w:space="0" w:color="auto"/>
              <w:bottom w:val="single" w:sz="4" w:space="0" w:color="auto"/>
              <w:right w:val="single" w:sz="4" w:space="0" w:color="auto"/>
            </w:tcBorders>
          </w:tcPr>
          <w:p w14:paraId="3C33ABAF" w14:textId="77777777" w:rsidR="00E861BA" w:rsidRDefault="00E861BA">
            <w:pPr>
              <w:pStyle w:val="OGCtableheader"/>
              <w:keepNext/>
            </w:pPr>
            <w:r>
              <w:t>Description</w:t>
            </w:r>
          </w:p>
        </w:tc>
      </w:tr>
      <w:tr w:rsidR="00E861BA" w14:paraId="2DB02B0D" w14:textId="77777777">
        <w:tc>
          <w:tcPr>
            <w:tcW w:w="1095" w:type="dxa"/>
            <w:tcBorders>
              <w:top w:val="single" w:sz="4" w:space="0" w:color="auto"/>
              <w:left w:val="single" w:sz="4" w:space="0" w:color="auto"/>
              <w:bottom w:val="single" w:sz="4" w:space="0" w:color="auto"/>
              <w:right w:val="single" w:sz="4" w:space="0" w:color="auto"/>
            </w:tcBorders>
          </w:tcPr>
          <w:p w14:paraId="40EBA0F8" w14:textId="77777777" w:rsidR="00E861BA" w:rsidRDefault="00E861BA" w:rsidP="00E861BA">
            <w:pPr>
              <w:pStyle w:val="OGCtabletext"/>
            </w:pPr>
            <w:r>
              <w:t>2014-01-30</w:t>
            </w:r>
          </w:p>
        </w:tc>
        <w:tc>
          <w:tcPr>
            <w:tcW w:w="990" w:type="dxa"/>
            <w:tcBorders>
              <w:top w:val="single" w:sz="4" w:space="0" w:color="auto"/>
              <w:left w:val="single" w:sz="4" w:space="0" w:color="auto"/>
              <w:bottom w:val="single" w:sz="4" w:space="0" w:color="auto"/>
              <w:right w:val="single" w:sz="4" w:space="0" w:color="auto"/>
            </w:tcBorders>
          </w:tcPr>
          <w:p w14:paraId="2A8B1F83" w14:textId="454602A3" w:rsidR="00E861BA" w:rsidRDefault="002E5A2F" w:rsidP="00E861BA">
            <w:pPr>
              <w:pStyle w:val="OGCtabletext"/>
            </w:pPr>
            <w:r>
              <w:t>0</w:t>
            </w:r>
          </w:p>
        </w:tc>
        <w:tc>
          <w:tcPr>
            <w:tcW w:w="990" w:type="dxa"/>
            <w:tcBorders>
              <w:top w:val="single" w:sz="4" w:space="0" w:color="auto"/>
              <w:left w:val="single" w:sz="4" w:space="0" w:color="auto"/>
              <w:bottom w:val="single" w:sz="4" w:space="0" w:color="auto"/>
              <w:right w:val="single" w:sz="4" w:space="0" w:color="auto"/>
            </w:tcBorders>
          </w:tcPr>
          <w:p w14:paraId="3644C121" w14:textId="77777777" w:rsidR="00E861BA" w:rsidRDefault="00E861BA" w:rsidP="00E861BA">
            <w:pPr>
              <w:pStyle w:val="OGCtabletext"/>
            </w:pPr>
            <w:r>
              <w:t>Pedro Gonçalves</w:t>
            </w:r>
          </w:p>
        </w:tc>
        <w:tc>
          <w:tcPr>
            <w:tcW w:w="1695" w:type="dxa"/>
            <w:tcBorders>
              <w:top w:val="single" w:sz="4" w:space="0" w:color="auto"/>
              <w:left w:val="single" w:sz="4" w:space="0" w:color="auto"/>
              <w:bottom w:val="single" w:sz="4" w:space="0" w:color="auto"/>
              <w:right w:val="single" w:sz="4" w:space="0" w:color="auto"/>
            </w:tcBorders>
          </w:tcPr>
          <w:p w14:paraId="06B1CEFB" w14:textId="77777777" w:rsidR="00E861BA" w:rsidRDefault="00E861BA" w:rsidP="00E861BA">
            <w:pPr>
              <w:pStyle w:val="OGCtabletext"/>
            </w:pPr>
          </w:p>
        </w:tc>
        <w:tc>
          <w:tcPr>
            <w:tcW w:w="3942" w:type="dxa"/>
            <w:tcBorders>
              <w:top w:val="single" w:sz="4" w:space="0" w:color="auto"/>
              <w:left w:val="single" w:sz="4" w:space="0" w:color="auto"/>
              <w:bottom w:val="single" w:sz="4" w:space="0" w:color="auto"/>
              <w:right w:val="single" w:sz="4" w:space="0" w:color="auto"/>
            </w:tcBorders>
          </w:tcPr>
          <w:p w14:paraId="6E5E2B4D" w14:textId="021CE410" w:rsidR="00E861BA" w:rsidRDefault="00E861BA" w:rsidP="00A35FAB">
            <w:pPr>
              <w:pStyle w:val="OGCtabletext"/>
            </w:pPr>
            <w:r>
              <w:t>Definition of transformation rules and GeoJ</w:t>
            </w:r>
            <w:r w:rsidR="00A35FAB">
              <w:t>SON</w:t>
            </w:r>
            <w:r>
              <w:t xml:space="preserve"> encoding </w:t>
            </w:r>
          </w:p>
        </w:tc>
      </w:tr>
      <w:tr w:rsidR="00E861BA" w14:paraId="08E36181" w14:textId="77777777">
        <w:tc>
          <w:tcPr>
            <w:tcW w:w="1095" w:type="dxa"/>
            <w:tcBorders>
              <w:top w:val="single" w:sz="4" w:space="0" w:color="auto"/>
              <w:left w:val="single" w:sz="4" w:space="0" w:color="auto"/>
              <w:bottom w:val="single" w:sz="4" w:space="0" w:color="auto"/>
              <w:right w:val="single" w:sz="4" w:space="0" w:color="auto"/>
            </w:tcBorders>
          </w:tcPr>
          <w:p w14:paraId="5A7051C9" w14:textId="0D0C9C2D" w:rsidR="00E861BA" w:rsidRDefault="002E5A2F" w:rsidP="00E861BA">
            <w:pPr>
              <w:pStyle w:val="OGCtabletext"/>
            </w:pPr>
            <w:r>
              <w:t>2014-03-15</w:t>
            </w:r>
          </w:p>
        </w:tc>
        <w:tc>
          <w:tcPr>
            <w:tcW w:w="990" w:type="dxa"/>
            <w:tcBorders>
              <w:top w:val="single" w:sz="4" w:space="0" w:color="auto"/>
              <w:left w:val="single" w:sz="4" w:space="0" w:color="auto"/>
              <w:bottom w:val="single" w:sz="4" w:space="0" w:color="auto"/>
              <w:right w:val="single" w:sz="4" w:space="0" w:color="auto"/>
            </w:tcBorders>
          </w:tcPr>
          <w:p w14:paraId="21FE7179" w14:textId="0FFD1A20" w:rsidR="00E861BA" w:rsidRDefault="002E5A2F" w:rsidP="00E861BA">
            <w:pPr>
              <w:pStyle w:val="OGCtabletext"/>
            </w:pPr>
            <w:r>
              <w:t>1</w:t>
            </w:r>
          </w:p>
        </w:tc>
        <w:tc>
          <w:tcPr>
            <w:tcW w:w="990" w:type="dxa"/>
            <w:tcBorders>
              <w:top w:val="single" w:sz="4" w:space="0" w:color="auto"/>
              <w:left w:val="single" w:sz="4" w:space="0" w:color="auto"/>
              <w:bottom w:val="single" w:sz="4" w:space="0" w:color="auto"/>
              <w:right w:val="single" w:sz="4" w:space="0" w:color="auto"/>
            </w:tcBorders>
          </w:tcPr>
          <w:p w14:paraId="3954068D" w14:textId="0EDEC077" w:rsidR="002E5A2F" w:rsidRDefault="002E5A2F" w:rsidP="00E861BA">
            <w:pPr>
              <w:pStyle w:val="OGCtabletext"/>
            </w:pPr>
            <w:r>
              <w:t>Pedro Gonçalves</w:t>
            </w:r>
          </w:p>
        </w:tc>
        <w:tc>
          <w:tcPr>
            <w:tcW w:w="1695" w:type="dxa"/>
            <w:tcBorders>
              <w:top w:val="single" w:sz="4" w:space="0" w:color="auto"/>
              <w:left w:val="single" w:sz="4" w:space="0" w:color="auto"/>
              <w:bottom w:val="single" w:sz="4" w:space="0" w:color="auto"/>
              <w:right w:val="single" w:sz="4" w:space="0" w:color="auto"/>
            </w:tcBorders>
          </w:tcPr>
          <w:p w14:paraId="678C0FA9" w14:textId="77777777" w:rsidR="00E861BA" w:rsidRDefault="00E861BA" w:rsidP="00E861BA">
            <w:pPr>
              <w:pStyle w:val="OGCtabletext"/>
            </w:pPr>
          </w:p>
        </w:tc>
        <w:tc>
          <w:tcPr>
            <w:tcW w:w="3942" w:type="dxa"/>
            <w:tcBorders>
              <w:top w:val="single" w:sz="4" w:space="0" w:color="auto"/>
              <w:left w:val="single" w:sz="4" w:space="0" w:color="auto"/>
              <w:bottom w:val="single" w:sz="4" w:space="0" w:color="auto"/>
              <w:right w:val="single" w:sz="4" w:space="0" w:color="auto"/>
            </w:tcBorders>
          </w:tcPr>
          <w:p w14:paraId="0341A854" w14:textId="128A4AE2" w:rsidR="00E861BA" w:rsidRDefault="002E5A2F" w:rsidP="00E861BA">
            <w:pPr>
              <w:pStyle w:val="OGCtabletext"/>
            </w:pPr>
            <w:r>
              <w:t>Typos corrections and added future work on JSON-LD</w:t>
            </w:r>
          </w:p>
        </w:tc>
      </w:tr>
      <w:tr w:rsidR="00E861BA" w14:paraId="4B431E3F" w14:textId="77777777">
        <w:tc>
          <w:tcPr>
            <w:tcW w:w="1095" w:type="dxa"/>
            <w:tcBorders>
              <w:top w:val="single" w:sz="4" w:space="0" w:color="auto"/>
              <w:left w:val="single" w:sz="4" w:space="0" w:color="auto"/>
              <w:bottom w:val="single" w:sz="4" w:space="0" w:color="auto"/>
              <w:right w:val="single" w:sz="4" w:space="0" w:color="auto"/>
            </w:tcBorders>
          </w:tcPr>
          <w:p w14:paraId="1620542E" w14:textId="3C2A56E1" w:rsidR="00E861BA" w:rsidRDefault="00E861BA">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14A29A9" w14:textId="77777777" w:rsidR="00E861BA" w:rsidRDefault="00E861BA">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452D3BDB" w14:textId="77777777" w:rsidR="00E861BA" w:rsidRDefault="00E861BA">
            <w:pPr>
              <w:pStyle w:val="ListBullet"/>
              <w:keepLines/>
              <w:ind w:left="0" w:firstLine="0"/>
            </w:pPr>
          </w:p>
        </w:tc>
        <w:tc>
          <w:tcPr>
            <w:tcW w:w="1695" w:type="dxa"/>
            <w:tcBorders>
              <w:top w:val="single" w:sz="4" w:space="0" w:color="auto"/>
              <w:left w:val="single" w:sz="4" w:space="0" w:color="auto"/>
              <w:bottom w:val="single" w:sz="4" w:space="0" w:color="auto"/>
              <w:right w:val="single" w:sz="4" w:space="0" w:color="auto"/>
            </w:tcBorders>
          </w:tcPr>
          <w:p w14:paraId="735E21BD" w14:textId="77777777" w:rsidR="00E861BA" w:rsidRDefault="00E861BA">
            <w:pPr>
              <w:pStyle w:val="ListBullet"/>
              <w:keepLines/>
              <w:ind w:left="0" w:firstLine="0"/>
            </w:pPr>
          </w:p>
        </w:tc>
        <w:tc>
          <w:tcPr>
            <w:tcW w:w="3942" w:type="dxa"/>
            <w:tcBorders>
              <w:top w:val="single" w:sz="4" w:space="0" w:color="auto"/>
              <w:left w:val="single" w:sz="4" w:space="0" w:color="auto"/>
              <w:bottom w:val="single" w:sz="4" w:space="0" w:color="auto"/>
              <w:right w:val="single" w:sz="4" w:space="0" w:color="auto"/>
            </w:tcBorders>
          </w:tcPr>
          <w:p w14:paraId="7D41400D" w14:textId="77777777" w:rsidR="00E861BA" w:rsidRDefault="00E861BA">
            <w:pPr>
              <w:pStyle w:val="ListBullet"/>
              <w:keepLines/>
              <w:ind w:left="0" w:firstLine="0"/>
            </w:pPr>
          </w:p>
        </w:tc>
      </w:tr>
    </w:tbl>
    <w:p w14:paraId="68EC2389" w14:textId="77777777" w:rsidR="00E861BA" w:rsidRDefault="00E861BA">
      <w:pPr>
        <w:pStyle w:val="zzHelp"/>
        <w:rPr>
          <w:szCs w:val="24"/>
        </w:rPr>
      </w:pPr>
      <w:bookmarkStart w:id="9" w:name="_Toc530153464"/>
    </w:p>
    <w:p w14:paraId="461C3801" w14:textId="77777777" w:rsidR="00E861BA" w:rsidRDefault="00E861BA">
      <w:pPr>
        <w:pStyle w:val="Heading2"/>
      </w:pPr>
      <w:bookmarkStart w:id="10" w:name="_Toc259179143"/>
      <w:r>
        <w:t>Future work</w:t>
      </w:r>
      <w:bookmarkEnd w:id="9"/>
      <w:bookmarkEnd w:id="10"/>
    </w:p>
    <w:p w14:paraId="439D5428" w14:textId="027BE2E2" w:rsidR="00E861BA" w:rsidRDefault="00E861BA">
      <w:pPr>
        <w:rPr>
          <w:color w:val="FF0000"/>
        </w:rPr>
      </w:pPr>
      <w:r>
        <w:t>Improvements in this document are desirable to</w:t>
      </w:r>
      <w:r w:rsidR="006E3E93">
        <w:t xml:space="preserve"> consider the application of JSON-LD (</w:t>
      </w:r>
      <w:r w:rsidR="006E3E93" w:rsidRPr="006E3E93">
        <w:t>JavaScript Object Notation for Linked Data</w:t>
      </w:r>
      <w:r w:rsidR="006E3E93">
        <w:t xml:space="preserve">). </w:t>
      </w:r>
      <w:r w:rsidR="006E3E93" w:rsidRPr="006E3E93">
        <w:t xml:space="preserve">JSON-LD is designed around the concept of a "context" to provide additional mappings from JSON to an </w:t>
      </w:r>
      <w:r w:rsidR="006E3E93">
        <w:t xml:space="preserve">ontology </w:t>
      </w:r>
      <w:r w:rsidR="006E3E93" w:rsidRPr="006E3E93">
        <w:t xml:space="preserve">model. The context links object properties in a JSON document to concept. JSON-LD allows values to be coerced to a specified type or to be tagged with a language. A context can be </w:t>
      </w:r>
      <w:r w:rsidR="006E3E93" w:rsidRPr="006E3E93">
        <w:lastRenderedPageBreak/>
        <w:t xml:space="preserve">embedded directly in </w:t>
      </w:r>
      <w:r w:rsidR="006E3E93">
        <w:t>the</w:t>
      </w:r>
      <w:r w:rsidR="006E3E93" w:rsidRPr="006E3E93">
        <w:t xml:space="preserve"> document or put into a separate file and referenced from different documents (</w:t>
      </w:r>
      <w:r w:rsidR="006E3E93">
        <w:t xml:space="preserve">e.g. via a </w:t>
      </w:r>
      <w:r w:rsidR="006E3E93" w:rsidRPr="006E3E93">
        <w:t>HTTP Link header).</w:t>
      </w:r>
    </w:p>
    <w:p w14:paraId="05B25B8D" w14:textId="77777777" w:rsidR="00E861BA" w:rsidRDefault="00E861BA">
      <w:pPr>
        <w:pStyle w:val="Heading2"/>
      </w:pPr>
      <w:bookmarkStart w:id="11" w:name="_Toc259179144"/>
      <w:r>
        <w:t>Forward</w:t>
      </w:r>
      <w:bookmarkEnd w:id="11"/>
    </w:p>
    <w:p w14:paraId="266EDB9C" w14:textId="77777777" w:rsidR="00E861BA" w:rsidRDefault="00E861BA">
      <w:pPr>
        <w:pStyle w:val="Foreword"/>
        <w:rPr>
          <w:color w:val="auto"/>
        </w:rPr>
      </w:pPr>
      <w:r>
        <w:rPr>
          <w:color w:val="auto"/>
        </w:rPr>
        <w:t>Attention is drawn to the possibility that some of the elements of this document may be the subject of patent rights. The Open Geospatial Consortium shall not be held responsible for identifying any or all such patent rights.</w:t>
      </w:r>
    </w:p>
    <w:p w14:paraId="05EBA9AC" w14:textId="77777777" w:rsidR="00E861BA" w:rsidRDefault="00E861BA">
      <w:r>
        <w:rPr>
          <w:color w:val="000000"/>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3CD8CF3A" w14:textId="77777777" w:rsidR="00E861BA" w:rsidRDefault="00E861BA">
      <w:pPr>
        <w:pStyle w:val="Heading1"/>
      </w:pPr>
      <w:bookmarkStart w:id="12" w:name="_Toc443461093"/>
      <w:bookmarkStart w:id="13" w:name="_Toc443470362"/>
      <w:bookmarkStart w:id="14" w:name="_Toc259179145"/>
      <w:r>
        <w:t>References</w:t>
      </w:r>
      <w:bookmarkEnd w:id="12"/>
      <w:bookmarkEnd w:id="13"/>
      <w:bookmarkEnd w:id="14"/>
    </w:p>
    <w:p w14:paraId="6492B032" w14:textId="77777777" w:rsidR="00E861BA" w:rsidRDefault="00E861BA">
      <w:pPr>
        <w:rPr>
          <w:szCs w:val="24"/>
        </w:rPr>
      </w:pPr>
      <w:r>
        <w:rPr>
          <w:szCs w:val="24"/>
        </w:rPr>
        <w:t>The following documents are referenced in this document. For dated references, subsequent amendments to, or revisions of, any of these publications do not apply. For undated references, the latest edition of the normative document referred to applies.</w:t>
      </w:r>
    </w:p>
    <w:p w14:paraId="4DB8F4AD" w14:textId="71AE0748" w:rsidR="00A85AF3" w:rsidRDefault="00A85AF3" w:rsidP="00A85AF3">
      <w:pPr>
        <w:jc w:val="both"/>
      </w:pPr>
      <w:r>
        <w:t xml:space="preserve">ISO-8601, </w:t>
      </w:r>
      <w:r w:rsidRPr="00A85AF3">
        <w:rPr>
          <w:i/>
        </w:rPr>
        <w:t>Data elements and interchange formats — Information interchange — Representation of dates and times</w:t>
      </w:r>
      <w:r>
        <w:t xml:space="preserve">, </w:t>
      </w:r>
      <w:r w:rsidRPr="004E1EE5">
        <w:t>Third edition 2004-12-01</w:t>
      </w:r>
      <w:r>
        <w:t>, ISO.</w:t>
      </w:r>
    </w:p>
    <w:p w14:paraId="6A7E5CFB" w14:textId="77777777" w:rsidR="00E861BA" w:rsidRDefault="00E861BA" w:rsidP="00E861BA">
      <w:pPr>
        <w:pStyle w:val="RefNorm"/>
        <w:outlineLvl w:val="0"/>
        <w:rPr>
          <w:i/>
          <w:lang w:eastAsia="de-DE"/>
        </w:rPr>
      </w:pPr>
      <w:r>
        <w:rPr>
          <w:lang w:eastAsia="de-DE"/>
        </w:rPr>
        <w:t xml:space="preserve">OGC 06-121r3, </w:t>
      </w:r>
      <w:r>
        <w:rPr>
          <w:i/>
          <w:lang w:eastAsia="de-DE"/>
        </w:rPr>
        <w:t>OGC</w:t>
      </w:r>
      <w:r>
        <w:rPr>
          <w:i/>
          <w:vertAlign w:val="superscript"/>
          <w:lang w:eastAsia="de-DE"/>
        </w:rPr>
        <w:t>®</w:t>
      </w:r>
      <w:r>
        <w:rPr>
          <w:i/>
          <w:lang w:eastAsia="de-DE"/>
        </w:rPr>
        <w:t xml:space="preserve"> Web Services Common Standard</w:t>
      </w:r>
    </w:p>
    <w:p w14:paraId="29E2DBCE" w14:textId="2222AD6C" w:rsidR="00C15AC9" w:rsidRDefault="00C15AC9" w:rsidP="00C15AC9">
      <w:r>
        <w:t xml:space="preserve">OGC 12-080, </w:t>
      </w:r>
      <w:r w:rsidRPr="00A85AF3">
        <w:rPr>
          <w:i/>
        </w:rPr>
        <w:t>OWS Context Conceptual Model</w:t>
      </w:r>
    </w:p>
    <w:p w14:paraId="2763BA23" w14:textId="3EECCAB7" w:rsidR="00C15AC9" w:rsidRDefault="00C15AC9" w:rsidP="00C15AC9">
      <w:r>
        <w:t xml:space="preserve">OGC 12-084r2, </w:t>
      </w:r>
      <w:r w:rsidRPr="00A85AF3">
        <w:rPr>
          <w:i/>
        </w:rPr>
        <w:t>OWS Context Atom Encoding</w:t>
      </w:r>
      <w:r>
        <w:t xml:space="preserve"> </w:t>
      </w:r>
    </w:p>
    <w:p w14:paraId="0C7CDF64" w14:textId="79CE3B23" w:rsidR="00A85AF3" w:rsidRDefault="00A85AF3" w:rsidP="00A85AF3">
      <w:pPr>
        <w:jc w:val="both"/>
      </w:pPr>
      <w:r>
        <w:t xml:space="preserve">RFC-4287, </w:t>
      </w:r>
      <w:r w:rsidRPr="00A85AF3">
        <w:rPr>
          <w:i/>
        </w:rPr>
        <w:t>The Atom Syndication Format</w:t>
      </w:r>
    </w:p>
    <w:p w14:paraId="08E6A40C" w14:textId="77777777" w:rsidR="00E861BA" w:rsidRDefault="00E861BA">
      <w:pPr>
        <w:pStyle w:val="Note"/>
      </w:pPr>
      <w:r>
        <w:rPr>
          <w:sz w:val="19"/>
          <w:szCs w:val="19"/>
        </w:rPr>
        <w:t xml:space="preserve">NOTE </w:t>
      </w:r>
      <w:r>
        <w:rPr>
          <w:sz w:val="19"/>
          <w:szCs w:val="19"/>
        </w:rPr>
        <w:tab/>
      </w:r>
      <w:r>
        <w:t>This</w:t>
      </w:r>
      <w:r>
        <w:rPr>
          <w:lang w:eastAsia="de-DE"/>
        </w:rPr>
        <w:t xml:space="preserve"> OWS Common Standard contains a list of normative references that are also applicable to this Implementation Standard.</w:t>
      </w:r>
    </w:p>
    <w:p w14:paraId="38F10DD5" w14:textId="5786D664" w:rsidR="00E861BA" w:rsidRDefault="00E861BA">
      <w:bookmarkStart w:id="15" w:name="_Toc443461094"/>
      <w:bookmarkStart w:id="16" w:name="_Toc443470363"/>
      <w:r>
        <w:t xml:space="preserve">In addition to this document, this report includes several </w:t>
      </w:r>
      <w:r w:rsidR="00E847E3">
        <w:t>XML and JSON examples files as specified in Annex E</w:t>
      </w:r>
      <w:r>
        <w:t>.</w:t>
      </w:r>
    </w:p>
    <w:p w14:paraId="12AC87BD" w14:textId="77777777" w:rsidR="00E861BA" w:rsidRDefault="00E861BA" w:rsidP="00E861BA">
      <w:pPr>
        <w:pStyle w:val="Heading1"/>
      </w:pPr>
      <w:bookmarkStart w:id="17" w:name="_Toc259179146"/>
      <w:r>
        <w:t>Terms and definitions</w:t>
      </w:r>
      <w:bookmarkEnd w:id="15"/>
      <w:bookmarkEnd w:id="16"/>
      <w:bookmarkEnd w:id="17"/>
    </w:p>
    <w:p w14:paraId="769365F7" w14:textId="013710D4" w:rsidR="00E861BA" w:rsidRDefault="00E861BA" w:rsidP="002E5A2F">
      <w:pPr>
        <w:rPr>
          <w:color w:val="FF0000"/>
        </w:rPr>
      </w:pPr>
      <w:r>
        <w:rPr>
          <w:szCs w:val="24"/>
        </w:rPr>
        <w:t>For the purposes of this report, the definitions specified in Clause 4 of the OWS Common Implementation Standard [</w:t>
      </w:r>
      <w:r>
        <w:rPr>
          <w:lang w:eastAsia="de-DE"/>
        </w:rPr>
        <w:t xml:space="preserve">OGC 06-121r3] shall </w:t>
      </w:r>
      <w:r>
        <w:rPr>
          <w:szCs w:val="24"/>
        </w:rPr>
        <w:t xml:space="preserve">apply. </w:t>
      </w:r>
    </w:p>
    <w:p w14:paraId="0FBBA68D" w14:textId="77777777" w:rsidR="00E861BA" w:rsidRDefault="00E861BA" w:rsidP="00E861BA">
      <w:pPr>
        <w:pStyle w:val="Heading1"/>
      </w:pPr>
      <w:bookmarkStart w:id="18" w:name="_Toc493581631"/>
      <w:bookmarkStart w:id="19" w:name="_Toc259179147"/>
      <w:bookmarkStart w:id="20" w:name="_Toc443461095"/>
      <w:bookmarkStart w:id="21" w:name="_Toc443470364"/>
      <w:r>
        <w:t>Conventions</w:t>
      </w:r>
      <w:bookmarkEnd w:id="18"/>
      <w:bookmarkEnd w:id="19"/>
    </w:p>
    <w:p w14:paraId="2CF11F67" w14:textId="77777777" w:rsidR="00E861BA" w:rsidRDefault="00E861BA">
      <w:pPr>
        <w:pStyle w:val="Heading2"/>
      </w:pPr>
      <w:bookmarkStart w:id="22" w:name="_Toc259179148"/>
      <w:r>
        <w:t>Abbreviated terms</w:t>
      </w:r>
      <w:bookmarkEnd w:id="20"/>
      <w:bookmarkEnd w:id="21"/>
      <w:bookmarkEnd w:id="22"/>
    </w:p>
    <w:p w14:paraId="394E8464" w14:textId="77777777" w:rsidR="00E861BA" w:rsidRPr="00AE2F4D" w:rsidRDefault="00E861BA">
      <w:pPr>
        <w:tabs>
          <w:tab w:val="left" w:pos="1440"/>
        </w:tabs>
        <w:spacing w:after="120"/>
        <w:rPr>
          <w:snapToGrid w:val="0"/>
          <w:szCs w:val="24"/>
        </w:rPr>
      </w:pPr>
      <w:bookmarkStart w:id="23" w:name="_Toc443461096"/>
      <w:bookmarkStart w:id="24" w:name="_Toc443470365"/>
      <w:r w:rsidRPr="00AE2F4D">
        <w:rPr>
          <w:snapToGrid w:val="0"/>
          <w:szCs w:val="24"/>
        </w:rPr>
        <w:t>API</w:t>
      </w:r>
      <w:r w:rsidRPr="00AE2F4D">
        <w:rPr>
          <w:snapToGrid w:val="0"/>
          <w:szCs w:val="24"/>
        </w:rPr>
        <w:tab/>
        <w:t>Application Program Interface</w:t>
      </w:r>
    </w:p>
    <w:p w14:paraId="1439BF3B" w14:textId="77777777" w:rsidR="00E861BA" w:rsidRPr="00AE2F4D" w:rsidRDefault="00E861BA">
      <w:pPr>
        <w:tabs>
          <w:tab w:val="left" w:pos="1440"/>
        </w:tabs>
        <w:spacing w:after="120"/>
        <w:rPr>
          <w:snapToGrid w:val="0"/>
          <w:szCs w:val="24"/>
        </w:rPr>
      </w:pPr>
      <w:r w:rsidRPr="00AE2F4D">
        <w:rPr>
          <w:snapToGrid w:val="0"/>
          <w:szCs w:val="24"/>
        </w:rPr>
        <w:lastRenderedPageBreak/>
        <w:t>COM</w:t>
      </w:r>
      <w:r w:rsidRPr="00AE2F4D">
        <w:rPr>
          <w:snapToGrid w:val="0"/>
          <w:szCs w:val="24"/>
        </w:rPr>
        <w:tab/>
        <w:t>Component Object Model</w:t>
      </w:r>
    </w:p>
    <w:p w14:paraId="44A2084F" w14:textId="05A0BD5D" w:rsidR="005B1632" w:rsidRDefault="005B1632">
      <w:pPr>
        <w:tabs>
          <w:tab w:val="left" w:pos="1440"/>
        </w:tabs>
        <w:spacing w:after="120"/>
        <w:rPr>
          <w:snapToGrid w:val="0"/>
          <w:szCs w:val="24"/>
        </w:rPr>
      </w:pPr>
      <w:r>
        <w:rPr>
          <w:snapToGrid w:val="0"/>
          <w:szCs w:val="24"/>
        </w:rPr>
        <w:t>JSON</w:t>
      </w:r>
      <w:r w:rsidR="00E92059">
        <w:rPr>
          <w:snapToGrid w:val="0"/>
          <w:szCs w:val="24"/>
        </w:rPr>
        <w:tab/>
      </w:r>
      <w:r w:rsidR="00E92059" w:rsidRPr="00E92059">
        <w:t>JavaScript Object Notation</w:t>
      </w:r>
    </w:p>
    <w:p w14:paraId="0669F82E" w14:textId="77777777" w:rsidR="00E861BA" w:rsidRDefault="00E861BA">
      <w:pPr>
        <w:tabs>
          <w:tab w:val="left" w:pos="1440"/>
        </w:tabs>
        <w:spacing w:after="120"/>
        <w:rPr>
          <w:snapToGrid w:val="0"/>
          <w:szCs w:val="24"/>
        </w:rPr>
      </w:pPr>
      <w:r>
        <w:rPr>
          <w:snapToGrid w:val="0"/>
          <w:szCs w:val="24"/>
        </w:rPr>
        <w:t>OWC</w:t>
      </w:r>
      <w:r>
        <w:rPr>
          <w:snapToGrid w:val="0"/>
          <w:szCs w:val="24"/>
        </w:rPr>
        <w:tab/>
        <w:t>OWS Context</w:t>
      </w:r>
    </w:p>
    <w:p w14:paraId="7EFED4ED" w14:textId="388D50BC" w:rsidR="00E861BA" w:rsidRPr="002E5A2F" w:rsidRDefault="00E861BA" w:rsidP="002E5A2F">
      <w:pPr>
        <w:tabs>
          <w:tab w:val="left" w:pos="1440"/>
        </w:tabs>
        <w:spacing w:after="120"/>
        <w:rPr>
          <w:snapToGrid w:val="0"/>
          <w:szCs w:val="24"/>
        </w:rPr>
      </w:pPr>
      <w:r>
        <w:rPr>
          <w:snapToGrid w:val="0"/>
          <w:szCs w:val="24"/>
        </w:rPr>
        <w:t>OWS</w:t>
      </w:r>
      <w:r>
        <w:rPr>
          <w:snapToGrid w:val="0"/>
          <w:szCs w:val="24"/>
        </w:rPr>
        <w:tab/>
        <w:t>OGC Web Services</w:t>
      </w:r>
    </w:p>
    <w:p w14:paraId="01A0692A" w14:textId="35F588A5" w:rsidR="00E861BA" w:rsidRDefault="00A85AF3" w:rsidP="00E861BA">
      <w:pPr>
        <w:pStyle w:val="Heading1"/>
      </w:pPr>
      <w:bookmarkStart w:id="25" w:name="_Toc259179149"/>
      <w:r>
        <w:t>O</w:t>
      </w:r>
      <w:r w:rsidR="00E861BA">
        <w:t>verview</w:t>
      </w:r>
      <w:bookmarkEnd w:id="25"/>
    </w:p>
    <w:p w14:paraId="4E1DF643" w14:textId="63121FE1" w:rsidR="00E861BA" w:rsidRDefault="00E861BA" w:rsidP="00E861BA">
      <w:r>
        <w:t xml:space="preserve">This document identifies the generic rules for obtaining JSON documents directly from existing XML documents and schemas elements. </w:t>
      </w:r>
      <w:r w:rsidR="00330DA7">
        <w:t>The primary requirement for this work activity</w:t>
      </w:r>
      <w:r>
        <w:t xml:space="preserve"> is the OWS Context JSON Encoding design, but is presented </w:t>
      </w:r>
      <w:r w:rsidR="00330DA7">
        <w:t>as</w:t>
      </w:r>
      <w:r>
        <w:t xml:space="preserve"> a generic approach. Such </w:t>
      </w:r>
      <w:r w:rsidR="00330DA7">
        <w:t xml:space="preserve">a </w:t>
      </w:r>
      <w:r>
        <w:t xml:space="preserve">generic approach can offer the guidelines for </w:t>
      </w:r>
      <w:r w:rsidR="00330DA7">
        <w:t xml:space="preserve">defining and using JSON encodings in </w:t>
      </w:r>
      <w:r>
        <w:t>o</w:t>
      </w:r>
      <w:r w:rsidR="00330DA7">
        <w:t>ther OGC services.</w:t>
      </w:r>
    </w:p>
    <w:p w14:paraId="6E7D5013" w14:textId="140F8CEA" w:rsidR="006B3347" w:rsidRDefault="007A4FEA" w:rsidP="006B3347">
      <w:r w:rsidRPr="007A4FEA">
        <w:t xml:space="preserve">Once </w:t>
      </w:r>
      <w:r>
        <w:t xml:space="preserve">the </w:t>
      </w:r>
      <w:r w:rsidRPr="007A4FEA">
        <w:t>XML document</w:t>
      </w:r>
      <w:r>
        <w:t>s</w:t>
      </w:r>
      <w:r w:rsidRPr="007A4FEA">
        <w:t xml:space="preserve"> </w:t>
      </w:r>
      <w:r>
        <w:t xml:space="preserve">are </w:t>
      </w:r>
      <w:r w:rsidRPr="007A4FEA">
        <w:t>represented as a JSON object</w:t>
      </w:r>
      <w:r>
        <w:t>s</w:t>
      </w:r>
      <w:r w:rsidRPr="007A4FEA">
        <w:t xml:space="preserve">, </w:t>
      </w:r>
      <w:r>
        <w:t xml:space="preserve">their manipulation </w:t>
      </w:r>
      <w:r w:rsidRPr="007A4FEA">
        <w:t>within Javascript</w:t>
      </w:r>
      <w:r>
        <w:t xml:space="preserve"> is much facilitated</w:t>
      </w:r>
      <w:r w:rsidRPr="007A4FEA">
        <w:t>.</w:t>
      </w:r>
      <w:r w:rsidR="00B01E56">
        <w:t xml:space="preserve"> However it is not possible to make a direct transformation because not</w:t>
      </w:r>
      <w:r w:rsidR="00B01E56" w:rsidRPr="00B01E56">
        <w:t xml:space="preserve"> everything in XML can be represented in JSON. </w:t>
      </w:r>
      <w:r w:rsidR="00E32A4B">
        <w:t xml:space="preserve">XML element can contain </w:t>
      </w:r>
      <w:r w:rsidR="001051EB">
        <w:t xml:space="preserve">child </w:t>
      </w:r>
      <w:r w:rsidR="00E32A4B">
        <w:t xml:space="preserve">XML elements, text and attributes. </w:t>
      </w:r>
      <w:r w:rsidR="00A36AAB">
        <w:t xml:space="preserve">A </w:t>
      </w:r>
      <w:r w:rsidR="00E32A4B">
        <w:t xml:space="preserve">JSON </w:t>
      </w:r>
      <w:r w:rsidR="006B3347">
        <w:t xml:space="preserve">objects </w:t>
      </w:r>
      <w:r w:rsidR="001051EB">
        <w:t xml:space="preserve">can contain child JSON objects, </w:t>
      </w:r>
      <w:r w:rsidR="006B3347">
        <w:t>numbers, text (double-qu</w:t>
      </w:r>
      <w:r w:rsidR="00665127">
        <w:t>oted Unicode escaped strings), B</w:t>
      </w:r>
      <w:r w:rsidR="006B3347">
        <w:t>oolean (true or false), ordered arrays</w:t>
      </w:r>
      <w:r w:rsidR="001051EB">
        <w:t xml:space="preserve"> and </w:t>
      </w:r>
      <w:r w:rsidR="006B3347">
        <w:t xml:space="preserve">null </w:t>
      </w:r>
      <w:r w:rsidR="001051EB">
        <w:t>values</w:t>
      </w:r>
      <w:r w:rsidR="006B3347">
        <w:t xml:space="preserve">. </w:t>
      </w:r>
    </w:p>
    <w:p w14:paraId="5875D16D" w14:textId="77777777" w:rsidR="006A293F" w:rsidRDefault="00665127" w:rsidP="006B3347">
      <w:r>
        <w:t xml:space="preserve">The mapping of the JSON Boolean, strings and numbers to text </w:t>
      </w:r>
      <w:r w:rsidR="00C24C45">
        <w:t xml:space="preserve">is </w:t>
      </w:r>
      <w:r>
        <w:t>straightforward</w:t>
      </w:r>
      <w:r w:rsidR="00C24C45">
        <w:t xml:space="preserve"> with a simple mapping to the XSD simple types, and the nesting property of XML is also present in JSON. </w:t>
      </w:r>
      <w:r w:rsidR="006072DE">
        <w:t xml:space="preserve">However there is no way </w:t>
      </w:r>
      <w:r w:rsidR="00945015">
        <w:t>to differentiate the XML child elements from the XML attributes</w:t>
      </w:r>
      <w:r w:rsidR="006072DE">
        <w:t xml:space="preserve"> when tran</w:t>
      </w:r>
      <w:r w:rsidR="00936FB8">
        <w:t>s</w:t>
      </w:r>
      <w:r w:rsidR="006072DE">
        <w:t>forming it to JSON</w:t>
      </w:r>
      <w:r w:rsidR="00945015">
        <w:t xml:space="preserve">. </w:t>
      </w:r>
      <w:r w:rsidR="006A293F">
        <w:t xml:space="preserve">In XML, attributes are generally considered as a way to convey </w:t>
      </w:r>
      <w:r w:rsidR="006A293F" w:rsidRPr="006A293F">
        <w:t>information that is not a part of the data</w:t>
      </w:r>
      <w:r w:rsidR="006A293F">
        <w:t xml:space="preserve"> itself but that provide auxiliary information (e.g. encoding, format). However this is not strictly </w:t>
      </w:r>
      <w:r w:rsidR="00A16C85">
        <w:t>enforced</w:t>
      </w:r>
      <w:r w:rsidR="008334DD">
        <w:t xml:space="preserve"> </w:t>
      </w:r>
      <w:r w:rsidR="00A16C85">
        <w:t>in XML</w:t>
      </w:r>
      <w:r w:rsidR="00936FB8">
        <w:t xml:space="preserve"> and furthermore attributes can have the same name of child elements.</w:t>
      </w:r>
      <w:r w:rsidR="00A16C85">
        <w:t xml:space="preserve"> </w:t>
      </w:r>
      <w:r w:rsidR="00936FB8">
        <w:t>As such</w:t>
      </w:r>
      <w:r w:rsidR="00A16C85">
        <w:t xml:space="preserve"> attributes must be considered as integrated part to the element information model. </w:t>
      </w:r>
    </w:p>
    <w:p w14:paraId="3AF02B6C" w14:textId="218E2E28" w:rsidR="00A16C85" w:rsidRDefault="00A16C85" w:rsidP="006B3347">
      <w:r>
        <w:t>Another important point to consider is the capability of XML to have child elements with the same name. As this is illegal in JSON it will be necessary to establish rules to the creation of JSON arrays for some elements.</w:t>
      </w:r>
    </w:p>
    <w:p w14:paraId="2ABEAC7F" w14:textId="0F53D307" w:rsidR="00E861BA" w:rsidRPr="00F82B60" w:rsidRDefault="00E861BA" w:rsidP="00E861BA">
      <w:pPr>
        <w:pStyle w:val="Heading1"/>
      </w:pPr>
      <w:bookmarkStart w:id="26" w:name="_Ref253225207"/>
      <w:bookmarkStart w:id="27" w:name="_Toc259179150"/>
      <w:r w:rsidRPr="00F82B60">
        <w:t xml:space="preserve">JSON </w:t>
      </w:r>
      <w:r w:rsidR="00031C6F">
        <w:t xml:space="preserve">from XML </w:t>
      </w:r>
      <w:r w:rsidRPr="00F82B60">
        <w:t>Encoding Rules</w:t>
      </w:r>
      <w:bookmarkEnd w:id="26"/>
      <w:bookmarkEnd w:id="27"/>
      <w:r w:rsidRPr="00F82B60">
        <w:t xml:space="preserve"> </w:t>
      </w:r>
      <w:bookmarkEnd w:id="23"/>
      <w:bookmarkEnd w:id="24"/>
    </w:p>
    <w:p w14:paraId="6FEC4AF1" w14:textId="06944E35" w:rsidR="00F82B60" w:rsidRPr="005B3043" w:rsidRDefault="00E861BA" w:rsidP="00E861BA">
      <w:r>
        <w:t>This section identifies the basic rules that will guide the JSON encoding design. It documents the rules and guidelines to obtain JSON objects from specific data types</w:t>
      </w:r>
      <w:r w:rsidR="00AD4567">
        <w:t xml:space="preserve"> or directly from XML elements.</w:t>
      </w:r>
      <w:r w:rsidR="007C6A44">
        <w:t xml:space="preserve"> </w:t>
      </w:r>
    </w:p>
    <w:p w14:paraId="5703F257" w14:textId="77777777" w:rsidR="00E861BA" w:rsidRPr="008D3589" w:rsidRDefault="004F102C">
      <w:pPr>
        <w:pStyle w:val="Heading2"/>
      </w:pPr>
      <w:bookmarkStart w:id="28" w:name="_Toc443461097"/>
      <w:bookmarkStart w:id="29" w:name="_Toc443470366"/>
      <w:bookmarkStart w:id="30" w:name="_Toc259179151"/>
      <w:r>
        <w:t>XML Element</w:t>
      </w:r>
      <w:bookmarkEnd w:id="28"/>
      <w:bookmarkEnd w:id="29"/>
      <w:r>
        <w:t>s to JSON Objects</w:t>
      </w:r>
      <w:bookmarkEnd w:id="30"/>
    </w:p>
    <w:p w14:paraId="4D74D7EF" w14:textId="77777777" w:rsidR="008D3589" w:rsidRPr="008D3589" w:rsidRDefault="004F102C" w:rsidP="008D3589">
      <w:r>
        <w:t>The transformation from an XML e</w:t>
      </w:r>
      <w:r w:rsidR="00AD4567">
        <w:t>lement to a JSON object will be guided by the following rules:</w:t>
      </w:r>
    </w:p>
    <w:p w14:paraId="168CCDFC" w14:textId="7E2060C9" w:rsidR="00AD4567" w:rsidRDefault="00C00917" w:rsidP="00AD4567">
      <w:pPr>
        <w:numPr>
          <w:ilvl w:val="0"/>
          <w:numId w:val="29"/>
        </w:numPr>
      </w:pPr>
      <w:r>
        <w:t>The</w:t>
      </w:r>
      <w:r w:rsidR="00AD4567">
        <w:t xml:space="preserve"> </w:t>
      </w:r>
      <w:r w:rsidR="008C0005">
        <w:t xml:space="preserve">XML </w:t>
      </w:r>
      <w:r w:rsidR="00AD4567">
        <w:t>element</w:t>
      </w:r>
      <w:r w:rsidR="005F4021">
        <w:t xml:space="preserve"> local</w:t>
      </w:r>
      <w:r w:rsidR="00AD4567">
        <w:t xml:space="preserve"> name </w:t>
      </w:r>
      <w:r w:rsidR="00342DE0">
        <w:t xml:space="preserve">is </w:t>
      </w:r>
      <w:r>
        <w:t>the</w:t>
      </w:r>
      <w:r w:rsidR="00AD4567">
        <w:t xml:space="preserve"> JSON object </w:t>
      </w:r>
      <w:r w:rsidR="00F4036C">
        <w:t>name</w:t>
      </w:r>
      <w:r w:rsidR="00AD4567">
        <w:t>.</w:t>
      </w:r>
    </w:p>
    <w:p w14:paraId="174D19C6" w14:textId="75B33EAF" w:rsidR="00342DE0" w:rsidRDefault="008C0005" w:rsidP="00F4036C">
      <w:pPr>
        <w:numPr>
          <w:ilvl w:val="0"/>
          <w:numId w:val="29"/>
        </w:numPr>
      </w:pPr>
      <w:r>
        <w:lastRenderedPageBreak/>
        <w:t xml:space="preserve">The XML </w:t>
      </w:r>
      <w:r w:rsidR="00342DE0">
        <w:t xml:space="preserve">element </w:t>
      </w:r>
      <w:r w:rsidR="00F4036C">
        <w:t xml:space="preserve">single </w:t>
      </w:r>
      <w:r>
        <w:t xml:space="preserve">text node </w:t>
      </w:r>
      <w:r w:rsidR="00342DE0">
        <w:t xml:space="preserve">is </w:t>
      </w:r>
      <w:r>
        <w:t>the JSON object value.</w:t>
      </w:r>
    </w:p>
    <w:p w14:paraId="128EAE6E" w14:textId="5F609550" w:rsidR="00AD4567" w:rsidRDefault="00C00917" w:rsidP="00AD4567">
      <w:pPr>
        <w:numPr>
          <w:ilvl w:val="0"/>
          <w:numId w:val="29"/>
        </w:numPr>
      </w:pPr>
      <w:r>
        <w:t xml:space="preserve">The </w:t>
      </w:r>
      <w:r w:rsidR="00342DE0">
        <w:t xml:space="preserve">XML element attributes nodes </w:t>
      </w:r>
      <w:r w:rsidR="005B3E3F">
        <w:t xml:space="preserve">are </w:t>
      </w:r>
      <w:r>
        <w:t xml:space="preserve">transformed in </w:t>
      </w:r>
      <w:r w:rsidR="00AD4567">
        <w:t xml:space="preserve">JSON </w:t>
      </w:r>
      <w:r w:rsidR="005B3E3F">
        <w:t xml:space="preserve">nested </w:t>
      </w:r>
      <w:r w:rsidR="00AD4567">
        <w:t>object</w:t>
      </w:r>
      <w:r w:rsidR="005B3E3F">
        <w:t>s</w:t>
      </w:r>
      <w:r w:rsidR="00AD4567">
        <w:t xml:space="preserve"> (see</w:t>
      </w:r>
      <w:r w:rsidR="00BD1079">
        <w:t xml:space="preserve"> </w:t>
      </w:r>
      <w:r w:rsidR="00BD1079">
        <w:fldChar w:fldCharType="begin"/>
      </w:r>
      <w:r w:rsidR="00BD1079">
        <w:instrText xml:space="preserve"> REF _Ref253057016 \r \h </w:instrText>
      </w:r>
      <w:r w:rsidR="00BD1079">
        <w:fldChar w:fldCharType="separate"/>
      </w:r>
      <w:r w:rsidR="00553357">
        <w:t>6.1.1</w:t>
      </w:r>
      <w:r w:rsidR="00BD1079">
        <w:fldChar w:fldCharType="end"/>
      </w:r>
      <w:r w:rsidR="00AD4567">
        <w:t>)</w:t>
      </w:r>
    </w:p>
    <w:p w14:paraId="06C67673" w14:textId="2E0DB60C" w:rsidR="00AD4567" w:rsidRDefault="00C00917" w:rsidP="00AD4567">
      <w:pPr>
        <w:numPr>
          <w:ilvl w:val="0"/>
          <w:numId w:val="29"/>
        </w:numPr>
      </w:pPr>
      <w:r>
        <w:t>The XML n</w:t>
      </w:r>
      <w:r w:rsidR="00AD4567">
        <w:t xml:space="preserve">ested elements are </w:t>
      </w:r>
      <w:r>
        <w:t xml:space="preserve">transformed in </w:t>
      </w:r>
      <w:r w:rsidR="00AD4567">
        <w:t>JSON nested objects (see</w:t>
      </w:r>
      <w:r w:rsidR="00BD1079">
        <w:t xml:space="preserve"> </w:t>
      </w:r>
      <w:r w:rsidR="00BD1079">
        <w:fldChar w:fldCharType="begin"/>
      </w:r>
      <w:r w:rsidR="00BD1079">
        <w:instrText xml:space="preserve"> REF _Ref253057043 \r \h </w:instrText>
      </w:r>
      <w:r w:rsidR="00BD1079">
        <w:fldChar w:fldCharType="separate"/>
      </w:r>
      <w:r w:rsidR="00553357">
        <w:t>6.1.2</w:t>
      </w:r>
      <w:r w:rsidR="00BD1079">
        <w:fldChar w:fldCharType="end"/>
      </w:r>
      <w:r w:rsidR="00AD4567">
        <w:t>)</w:t>
      </w:r>
    </w:p>
    <w:p w14:paraId="5A2262FF" w14:textId="68DD819F" w:rsidR="00BD1079" w:rsidRDefault="00C00917" w:rsidP="00BD1079">
      <w:pPr>
        <w:numPr>
          <w:ilvl w:val="0"/>
          <w:numId w:val="29"/>
        </w:numPr>
      </w:pPr>
      <w:r>
        <w:t>A</w:t>
      </w:r>
      <w:r w:rsidR="00BD1079">
        <w:t xml:space="preserve"> </w:t>
      </w:r>
      <w:r>
        <w:t xml:space="preserve">XML </w:t>
      </w:r>
      <w:r w:rsidR="00BD1079">
        <w:t xml:space="preserve">element </w:t>
      </w:r>
      <w:r w:rsidR="00663BF0">
        <w:t xml:space="preserve">text node is transformed in a JSON nested object </w:t>
      </w:r>
      <w:r w:rsidR="00BD1079">
        <w:t xml:space="preserve">when </w:t>
      </w:r>
      <w:r w:rsidR="00663BF0">
        <w:t xml:space="preserve">other types of nodes are present </w:t>
      </w:r>
      <w:r w:rsidR="00BD1079">
        <w:t xml:space="preserve">(see </w:t>
      </w:r>
      <w:r w:rsidR="00BD1079">
        <w:fldChar w:fldCharType="begin"/>
      </w:r>
      <w:r w:rsidR="00BD1079">
        <w:instrText xml:space="preserve"> REF _Ref253057070 \r \h </w:instrText>
      </w:r>
      <w:r w:rsidR="00BD1079">
        <w:fldChar w:fldCharType="separate"/>
      </w:r>
      <w:r w:rsidR="00553357">
        <w:t>6.1.3</w:t>
      </w:r>
      <w:r w:rsidR="00BD1079">
        <w:fldChar w:fldCharType="end"/>
      </w:r>
      <w:r w:rsidR="00BD1079">
        <w:t>)</w:t>
      </w:r>
    </w:p>
    <w:p w14:paraId="3C49F630" w14:textId="1A4F554A" w:rsidR="00BD1079" w:rsidRDefault="00F4036C" w:rsidP="00BD1079">
      <w:pPr>
        <w:numPr>
          <w:ilvl w:val="0"/>
          <w:numId w:val="29"/>
        </w:numPr>
      </w:pPr>
      <w:r>
        <w:t xml:space="preserve">The XML </w:t>
      </w:r>
      <w:r w:rsidR="00BD1079">
        <w:t xml:space="preserve">element text value </w:t>
      </w:r>
      <w:r>
        <w:t xml:space="preserve">can be </w:t>
      </w:r>
      <w:r w:rsidR="00663BF0">
        <w:t>casted</w:t>
      </w:r>
      <w:r>
        <w:t xml:space="preserve"> to a </w:t>
      </w:r>
      <w:r w:rsidR="00BD1079">
        <w:t>JSON object value</w:t>
      </w:r>
      <w:r w:rsidR="00663BF0">
        <w:t xml:space="preserve"> type</w:t>
      </w:r>
      <w:r w:rsidR="00BD1079">
        <w:t xml:space="preserve"> (see </w:t>
      </w:r>
      <w:r w:rsidR="00BD1079">
        <w:fldChar w:fldCharType="begin"/>
      </w:r>
      <w:r w:rsidR="00BD1079">
        <w:instrText xml:space="preserve"> REF _Ref253056994 \r \h </w:instrText>
      </w:r>
      <w:r w:rsidR="00BD1079">
        <w:fldChar w:fldCharType="separate"/>
      </w:r>
      <w:r w:rsidR="00553357">
        <w:t>6.2</w:t>
      </w:r>
      <w:r w:rsidR="00BD1079">
        <w:fldChar w:fldCharType="end"/>
      </w:r>
      <w:r w:rsidR="00BD1079">
        <w:t>)</w:t>
      </w:r>
    </w:p>
    <w:p w14:paraId="4875614B" w14:textId="5B23E45C" w:rsidR="00BD1079" w:rsidRDefault="00BD1079" w:rsidP="00AD4567">
      <w:pPr>
        <w:numPr>
          <w:ilvl w:val="0"/>
          <w:numId w:val="29"/>
        </w:numPr>
      </w:pPr>
      <w:r>
        <w:t xml:space="preserve">XML </w:t>
      </w:r>
      <w:r w:rsidR="005F4021">
        <w:t xml:space="preserve">fragments can be transformed in </w:t>
      </w:r>
      <w:r>
        <w:t xml:space="preserve">text </w:t>
      </w:r>
      <w:r w:rsidR="005F4021">
        <w:t>members</w:t>
      </w:r>
      <w:r>
        <w:t xml:space="preserve"> (see </w:t>
      </w:r>
      <w:r>
        <w:fldChar w:fldCharType="begin"/>
      </w:r>
      <w:r>
        <w:instrText xml:space="preserve"> REF _Ref253057176 \r \h </w:instrText>
      </w:r>
      <w:r>
        <w:fldChar w:fldCharType="separate"/>
      </w:r>
      <w:r w:rsidR="00553357">
        <w:t>6.3</w:t>
      </w:r>
      <w:r>
        <w:fldChar w:fldCharType="end"/>
      </w:r>
      <w:r>
        <w:t>)</w:t>
      </w:r>
    </w:p>
    <w:p w14:paraId="5D9BBF8F" w14:textId="33F593C3" w:rsidR="004E73DF" w:rsidRPr="006916E1" w:rsidRDefault="004E73DF" w:rsidP="004E73DF">
      <w:pPr>
        <w:pStyle w:val="Example"/>
      </w:pPr>
      <w:r w:rsidRPr="006916E1">
        <w:t>EXAMPLE</w:t>
      </w:r>
      <w:r w:rsidRPr="006916E1">
        <w:tab/>
      </w:r>
      <w:r w:rsidR="006916E1">
        <w:t>XML document transformation in JSON</w:t>
      </w:r>
    </w:p>
    <w:p w14:paraId="7296BBE1" w14:textId="3B1BC8DD" w:rsidR="006916E1" w:rsidRPr="006916E1" w:rsidRDefault="006916E1" w:rsidP="005B25EB">
      <w:pPr>
        <w:pStyle w:val="Code1"/>
        <w:rPr>
          <w:snapToGrid/>
        </w:rPr>
      </w:pPr>
      <w:r w:rsidRPr="006916E1">
        <w:rPr>
          <w:snapToGrid/>
        </w:rPr>
        <w:t>&lt;tree&gt;</w:t>
      </w:r>
    </w:p>
    <w:p w14:paraId="126062C1" w14:textId="618E4549" w:rsidR="00042752" w:rsidRPr="00042752" w:rsidRDefault="00042752" w:rsidP="002E5760">
      <w:pPr>
        <w:pStyle w:val="Code2"/>
        <w:rPr>
          <w:snapToGrid/>
        </w:rPr>
      </w:pPr>
      <w:r w:rsidRPr="00042752">
        <w:rPr>
          <w:snapToGrid/>
        </w:rPr>
        <w:t>&lt;child other="thing"/&gt;</w:t>
      </w:r>
    </w:p>
    <w:p w14:paraId="16B92EBA" w14:textId="2A04E626" w:rsidR="00042752" w:rsidRPr="00042752" w:rsidRDefault="00042752" w:rsidP="002E5760">
      <w:pPr>
        <w:pStyle w:val="Code2"/>
        <w:rPr>
          <w:snapToGrid/>
        </w:rPr>
      </w:pPr>
      <w:r w:rsidRPr="00042752">
        <w:rPr>
          <w:snapToGrid/>
        </w:rPr>
        <w:t>&lt;another&gt;my string&lt;/another&gt;</w:t>
      </w:r>
    </w:p>
    <w:p w14:paraId="74C1393C" w14:textId="1C0599BF" w:rsidR="006916E1" w:rsidRDefault="00042752" w:rsidP="002E5760">
      <w:pPr>
        <w:pStyle w:val="Code1"/>
        <w:rPr>
          <w:snapToGrid/>
        </w:rPr>
      </w:pPr>
      <w:r>
        <w:rPr>
          <w:snapToGrid/>
        </w:rPr>
        <w:t>&lt;/tree&gt;</w:t>
      </w:r>
    </w:p>
    <w:p w14:paraId="5B9A3696" w14:textId="77777777" w:rsidR="005B25EB" w:rsidRDefault="005B25EB" w:rsidP="006916E1">
      <w:pPr>
        <w:pStyle w:val="Code1"/>
        <w:rPr>
          <w:rFonts w:ascii="Times New Roman" w:hAnsi="Times New Roman"/>
          <w:snapToGrid/>
        </w:rPr>
      </w:pPr>
    </w:p>
    <w:p w14:paraId="02F97B9A" w14:textId="38076C75" w:rsidR="002E5760" w:rsidRDefault="005B25EB" w:rsidP="002E5760">
      <w:pPr>
        <w:pStyle w:val="Code1"/>
        <w:rPr>
          <w:snapToGrid/>
        </w:rPr>
      </w:pPr>
      <w:r w:rsidRPr="005B25EB">
        <w:rPr>
          <w:snapToGrid/>
        </w:rPr>
        <w:t>"tree" : {</w:t>
      </w:r>
    </w:p>
    <w:p w14:paraId="6EB7742B" w14:textId="55495521" w:rsidR="005B25EB" w:rsidRPr="005B25EB" w:rsidRDefault="005B25EB" w:rsidP="002E5760">
      <w:pPr>
        <w:pStyle w:val="Code2"/>
        <w:rPr>
          <w:snapToGrid/>
        </w:rPr>
      </w:pPr>
      <w:r w:rsidRPr="005B25EB">
        <w:rPr>
          <w:snapToGrid/>
        </w:rPr>
        <w:t>"child" : {</w:t>
      </w:r>
    </w:p>
    <w:p w14:paraId="0EF08D49" w14:textId="00B8771A" w:rsidR="005B25EB" w:rsidRPr="005B25EB" w:rsidRDefault="005B25EB" w:rsidP="002E5760">
      <w:pPr>
        <w:pStyle w:val="Code3"/>
        <w:rPr>
          <w:snapToGrid/>
        </w:rPr>
      </w:pPr>
      <w:r w:rsidRPr="005B25EB">
        <w:rPr>
          <w:snapToGrid/>
        </w:rPr>
        <w:t xml:space="preserve"> "other" : "thing"</w:t>
      </w:r>
    </w:p>
    <w:p w14:paraId="3D68E025" w14:textId="5F4CF4D8" w:rsidR="005B25EB" w:rsidRPr="005B25EB" w:rsidRDefault="005B25EB" w:rsidP="002E5760">
      <w:pPr>
        <w:pStyle w:val="Code2"/>
        <w:rPr>
          <w:snapToGrid/>
        </w:rPr>
      </w:pPr>
      <w:r w:rsidRPr="005B25EB">
        <w:rPr>
          <w:snapToGrid/>
        </w:rPr>
        <w:t>},</w:t>
      </w:r>
    </w:p>
    <w:p w14:paraId="7B6BAEE0" w14:textId="6037FF60" w:rsidR="005B25EB" w:rsidRPr="005B25EB" w:rsidRDefault="005B25EB" w:rsidP="002E5760">
      <w:pPr>
        <w:pStyle w:val="Code2"/>
        <w:rPr>
          <w:snapToGrid/>
        </w:rPr>
      </w:pPr>
      <w:r w:rsidRPr="005B25EB">
        <w:rPr>
          <w:snapToGrid/>
        </w:rPr>
        <w:t>"another" : "my string",</w:t>
      </w:r>
    </w:p>
    <w:p w14:paraId="1B6A638F" w14:textId="77777777" w:rsidR="002E5760" w:rsidRDefault="005B25EB" w:rsidP="002E5760">
      <w:pPr>
        <w:pStyle w:val="Code1"/>
        <w:rPr>
          <w:snapToGrid/>
        </w:rPr>
      </w:pPr>
      <w:r w:rsidRPr="005B25EB">
        <w:rPr>
          <w:snapToGrid/>
        </w:rPr>
        <w:t>}</w:t>
      </w:r>
    </w:p>
    <w:p w14:paraId="7C80B76C" w14:textId="77777777" w:rsidR="005B25EB" w:rsidRPr="006916E1" w:rsidRDefault="005B25EB" w:rsidP="002E5A2F">
      <w:pPr>
        <w:pStyle w:val="Code1"/>
        <w:ind w:left="0" w:firstLine="0"/>
        <w:rPr>
          <w:rFonts w:ascii="Times New Roman" w:hAnsi="Times New Roman"/>
          <w:snapToGrid/>
        </w:rPr>
      </w:pPr>
    </w:p>
    <w:p w14:paraId="1E34533F" w14:textId="77777777" w:rsidR="00E21356" w:rsidRDefault="00E21356" w:rsidP="00E21356">
      <w:pPr>
        <w:pStyle w:val="Heading3"/>
      </w:pPr>
      <w:bookmarkStart w:id="31" w:name="_Ref253057016"/>
      <w:bookmarkStart w:id="32" w:name="_Toc259179152"/>
      <w:r>
        <w:t>XML Attributes</w:t>
      </w:r>
      <w:bookmarkEnd w:id="31"/>
      <w:bookmarkEnd w:id="32"/>
    </w:p>
    <w:p w14:paraId="5FB10121" w14:textId="5BA2919C" w:rsidR="002B68BE" w:rsidRDefault="002B68BE" w:rsidP="002B68BE">
      <w:r>
        <w:t>All XML attributes are a</w:t>
      </w:r>
      <w:r w:rsidR="00663BF0">
        <w:t>dded to JSON object in a new name</w:t>
      </w:r>
      <w:r>
        <w:t xml:space="preserve">-value pair taking in consideration that: </w:t>
      </w:r>
    </w:p>
    <w:p w14:paraId="26701CAD" w14:textId="6D7152FF" w:rsidR="002B68BE" w:rsidRDefault="002B68BE" w:rsidP="002B68BE">
      <w:pPr>
        <w:pStyle w:val="ListParagraph"/>
        <w:numPr>
          <w:ilvl w:val="0"/>
          <w:numId w:val="30"/>
        </w:numPr>
      </w:pPr>
      <w:r>
        <w:t xml:space="preserve">Attribute name is a JSON </w:t>
      </w:r>
      <w:r w:rsidR="00663BF0">
        <w:t>name</w:t>
      </w:r>
      <w:r>
        <w:t>.</w:t>
      </w:r>
    </w:p>
    <w:p w14:paraId="2C6E4313" w14:textId="0EFA46A6" w:rsidR="002B68BE" w:rsidRDefault="002B68BE" w:rsidP="002B68BE">
      <w:pPr>
        <w:pStyle w:val="ListParagraph"/>
        <w:numPr>
          <w:ilvl w:val="0"/>
          <w:numId w:val="30"/>
        </w:numPr>
      </w:pPr>
      <w:r>
        <w:t xml:space="preserve">Attribute value is the JSON value (see </w:t>
      </w:r>
      <w:r>
        <w:fldChar w:fldCharType="begin"/>
      </w:r>
      <w:r>
        <w:instrText xml:space="preserve"> REF _Ref253056994 \r \h </w:instrText>
      </w:r>
      <w:r>
        <w:fldChar w:fldCharType="separate"/>
      </w:r>
      <w:r w:rsidR="00553357">
        <w:t>6.2</w:t>
      </w:r>
      <w:r>
        <w:fldChar w:fldCharType="end"/>
      </w:r>
      <w:r>
        <w:t>)</w:t>
      </w:r>
    </w:p>
    <w:p w14:paraId="3694FD74" w14:textId="0F3FE0EF" w:rsidR="002B68BE" w:rsidRPr="006916E1" w:rsidRDefault="002B68BE" w:rsidP="002B68BE">
      <w:pPr>
        <w:pStyle w:val="Example"/>
      </w:pPr>
      <w:r w:rsidRPr="006916E1">
        <w:t>EXAMPLE</w:t>
      </w:r>
      <w:r w:rsidRPr="006916E1">
        <w:tab/>
      </w:r>
      <w:r>
        <w:t>Generic XML attributes transformation in JSON</w:t>
      </w:r>
    </w:p>
    <w:p w14:paraId="0CCC0A3C" w14:textId="77777777" w:rsidR="002B68BE" w:rsidRPr="006916E1" w:rsidRDefault="002B68BE" w:rsidP="002B68BE">
      <w:pPr>
        <w:pStyle w:val="Code1"/>
        <w:rPr>
          <w:snapToGrid/>
        </w:rPr>
      </w:pPr>
      <w:r w:rsidRPr="006916E1">
        <w:rPr>
          <w:snapToGrid/>
        </w:rPr>
        <w:t>&lt;tree att="some"&gt;</w:t>
      </w:r>
    </w:p>
    <w:p w14:paraId="4F7E39FB" w14:textId="77777777" w:rsidR="002B68BE" w:rsidRPr="00042752" w:rsidRDefault="002B68BE" w:rsidP="002B68BE">
      <w:pPr>
        <w:pStyle w:val="Code2"/>
        <w:rPr>
          <w:snapToGrid/>
        </w:rPr>
      </w:pPr>
      <w:r w:rsidRPr="00042752">
        <w:rPr>
          <w:snapToGrid/>
        </w:rPr>
        <w:t>&lt;child other="thing"/&gt;</w:t>
      </w:r>
    </w:p>
    <w:p w14:paraId="1C7325E3" w14:textId="6F3272A2" w:rsidR="002B68BE" w:rsidRPr="006916E1" w:rsidRDefault="002B68BE" w:rsidP="002B68BE">
      <w:pPr>
        <w:pStyle w:val="Code2"/>
        <w:rPr>
          <w:snapToGrid/>
        </w:rPr>
      </w:pPr>
      <w:r w:rsidRPr="00042752">
        <w:rPr>
          <w:snapToGrid/>
        </w:rPr>
        <w:t>&lt;branch olive="true"</w:t>
      </w:r>
      <w:r w:rsidR="007A720F">
        <w:rPr>
          <w:snapToGrid/>
        </w:rPr>
        <w:t>/</w:t>
      </w:r>
      <w:r w:rsidRPr="00042752">
        <w:rPr>
          <w:snapToGrid/>
        </w:rPr>
        <w:t>&gt;</w:t>
      </w:r>
    </w:p>
    <w:p w14:paraId="58464583" w14:textId="77777777" w:rsidR="002B68BE" w:rsidRDefault="002B68BE" w:rsidP="002B68BE">
      <w:pPr>
        <w:pStyle w:val="Code1"/>
        <w:rPr>
          <w:snapToGrid/>
        </w:rPr>
      </w:pPr>
      <w:r>
        <w:rPr>
          <w:snapToGrid/>
        </w:rPr>
        <w:t>&lt;/tree&gt;</w:t>
      </w:r>
    </w:p>
    <w:p w14:paraId="1AE59799" w14:textId="77777777" w:rsidR="002B68BE" w:rsidRDefault="002B68BE" w:rsidP="002B68BE">
      <w:pPr>
        <w:pStyle w:val="Code1"/>
        <w:rPr>
          <w:rFonts w:ascii="Times New Roman" w:hAnsi="Times New Roman"/>
          <w:snapToGrid/>
        </w:rPr>
      </w:pPr>
    </w:p>
    <w:p w14:paraId="74F584BF" w14:textId="77777777" w:rsidR="002B68BE" w:rsidRDefault="002B68BE" w:rsidP="002B68BE">
      <w:pPr>
        <w:pStyle w:val="Code1"/>
        <w:rPr>
          <w:snapToGrid/>
        </w:rPr>
      </w:pPr>
      <w:r w:rsidRPr="005B25EB">
        <w:rPr>
          <w:snapToGrid/>
        </w:rPr>
        <w:t>"tree" : {</w:t>
      </w:r>
    </w:p>
    <w:p w14:paraId="3943031E" w14:textId="77777777" w:rsidR="002B68BE" w:rsidRPr="005B25EB" w:rsidRDefault="002B68BE" w:rsidP="002B68BE">
      <w:pPr>
        <w:pStyle w:val="Code2"/>
        <w:rPr>
          <w:snapToGrid/>
        </w:rPr>
      </w:pPr>
      <w:r w:rsidRPr="005B25EB">
        <w:rPr>
          <w:snapToGrid/>
        </w:rPr>
        <w:t>"att" : "some",</w:t>
      </w:r>
    </w:p>
    <w:p w14:paraId="5ADB7727" w14:textId="77777777" w:rsidR="002B68BE" w:rsidRPr="005B25EB" w:rsidRDefault="002B68BE" w:rsidP="002B68BE">
      <w:pPr>
        <w:pStyle w:val="Code2"/>
        <w:rPr>
          <w:snapToGrid/>
        </w:rPr>
      </w:pPr>
      <w:r w:rsidRPr="005B25EB">
        <w:rPr>
          <w:snapToGrid/>
        </w:rPr>
        <w:t>"child" : {</w:t>
      </w:r>
    </w:p>
    <w:p w14:paraId="30770A88" w14:textId="77777777" w:rsidR="002B68BE" w:rsidRPr="005B25EB" w:rsidRDefault="002B68BE" w:rsidP="002B68BE">
      <w:pPr>
        <w:pStyle w:val="Code3"/>
        <w:rPr>
          <w:snapToGrid/>
        </w:rPr>
      </w:pPr>
      <w:r w:rsidRPr="005B25EB">
        <w:rPr>
          <w:snapToGrid/>
        </w:rPr>
        <w:t xml:space="preserve"> "other" : "thing"</w:t>
      </w:r>
    </w:p>
    <w:p w14:paraId="61DBC471" w14:textId="77777777" w:rsidR="002B68BE" w:rsidRPr="005B25EB" w:rsidRDefault="002B68BE" w:rsidP="002B68BE">
      <w:pPr>
        <w:pStyle w:val="Code2"/>
        <w:rPr>
          <w:snapToGrid/>
        </w:rPr>
      </w:pPr>
      <w:r w:rsidRPr="005B25EB">
        <w:rPr>
          <w:snapToGrid/>
        </w:rPr>
        <w:t>},</w:t>
      </w:r>
    </w:p>
    <w:p w14:paraId="35C2DC88" w14:textId="77777777" w:rsidR="002B68BE" w:rsidRPr="005B25EB" w:rsidRDefault="002B68BE" w:rsidP="002B68BE">
      <w:pPr>
        <w:pStyle w:val="Code2"/>
        <w:rPr>
          <w:snapToGrid/>
        </w:rPr>
      </w:pPr>
      <w:r w:rsidRPr="005B25EB">
        <w:rPr>
          <w:snapToGrid/>
        </w:rPr>
        <w:t>"branch" : {</w:t>
      </w:r>
    </w:p>
    <w:p w14:paraId="1841D0FF" w14:textId="77777777" w:rsidR="002B68BE" w:rsidRPr="005B25EB" w:rsidRDefault="002B68BE" w:rsidP="002B68BE">
      <w:pPr>
        <w:pStyle w:val="Code3"/>
        <w:rPr>
          <w:snapToGrid/>
        </w:rPr>
      </w:pPr>
      <w:r w:rsidRPr="005B25EB">
        <w:rPr>
          <w:snapToGrid/>
        </w:rPr>
        <w:t>"olive" : "true",</w:t>
      </w:r>
    </w:p>
    <w:p w14:paraId="1C9A6314" w14:textId="77777777" w:rsidR="002B68BE" w:rsidRPr="005B25EB" w:rsidRDefault="002B68BE" w:rsidP="002B68BE">
      <w:pPr>
        <w:pStyle w:val="Code2"/>
        <w:rPr>
          <w:snapToGrid/>
        </w:rPr>
      </w:pPr>
      <w:r w:rsidRPr="005B25EB">
        <w:rPr>
          <w:snapToGrid/>
        </w:rPr>
        <w:lastRenderedPageBreak/>
        <w:t>}</w:t>
      </w:r>
    </w:p>
    <w:p w14:paraId="69D7C1A4" w14:textId="77777777" w:rsidR="002B68BE" w:rsidRDefault="002B68BE" w:rsidP="002B68BE">
      <w:pPr>
        <w:pStyle w:val="Code1"/>
        <w:rPr>
          <w:snapToGrid/>
        </w:rPr>
      </w:pPr>
      <w:r w:rsidRPr="005B25EB">
        <w:rPr>
          <w:snapToGrid/>
        </w:rPr>
        <w:t>}</w:t>
      </w:r>
    </w:p>
    <w:p w14:paraId="6DCC6DA3" w14:textId="5C651D1C" w:rsidR="00D745D6" w:rsidRPr="00D745D6" w:rsidRDefault="00D745D6" w:rsidP="00D745D6">
      <w:pPr>
        <w:pStyle w:val="Note"/>
      </w:pPr>
      <w:r w:rsidRPr="00D745D6">
        <w:t>NOTE</w:t>
      </w:r>
      <w:r w:rsidRPr="00D745D6">
        <w:tab/>
        <w:t>This rule implies that attributes names are not equal to any of children elements</w:t>
      </w:r>
    </w:p>
    <w:p w14:paraId="0354222C" w14:textId="77777777" w:rsidR="00E21356" w:rsidRDefault="00E21356" w:rsidP="00E21356">
      <w:pPr>
        <w:pStyle w:val="Heading3"/>
      </w:pPr>
      <w:bookmarkStart w:id="33" w:name="_Ref253057043"/>
      <w:bookmarkStart w:id="34" w:name="_Toc259179153"/>
      <w:r>
        <w:t>XML Nested Elements</w:t>
      </w:r>
      <w:bookmarkEnd w:id="33"/>
      <w:bookmarkEnd w:id="34"/>
    </w:p>
    <w:p w14:paraId="7908C369" w14:textId="45520672" w:rsidR="00C00917" w:rsidRDefault="00C00917" w:rsidP="00C00917">
      <w:r>
        <w:t xml:space="preserve">The nested XML elements are to be transformed directly on nested JSON </w:t>
      </w:r>
      <w:r w:rsidR="00716383">
        <w:t xml:space="preserve">objects, </w:t>
      </w:r>
      <w:r>
        <w:t xml:space="preserve">taking in consideration that: </w:t>
      </w:r>
    </w:p>
    <w:p w14:paraId="5D892401" w14:textId="77777777" w:rsidR="00C00917" w:rsidRDefault="00C00917" w:rsidP="00C00917">
      <w:pPr>
        <w:numPr>
          <w:ilvl w:val="0"/>
          <w:numId w:val="32"/>
        </w:numPr>
      </w:pPr>
      <w:r>
        <w:t>The element name will be the JSON object name.</w:t>
      </w:r>
    </w:p>
    <w:p w14:paraId="71372B34" w14:textId="77777777" w:rsidR="00C00917" w:rsidRDefault="00C00917" w:rsidP="00C00917">
      <w:pPr>
        <w:numPr>
          <w:ilvl w:val="0"/>
          <w:numId w:val="32"/>
        </w:numPr>
      </w:pPr>
      <w:r>
        <w:t xml:space="preserve">The element attributes are transformed in JSON nested objects (see </w:t>
      </w:r>
      <w:r>
        <w:fldChar w:fldCharType="begin"/>
      </w:r>
      <w:r>
        <w:instrText xml:space="preserve"> REF _Ref253057016 \r \h </w:instrText>
      </w:r>
      <w:r>
        <w:fldChar w:fldCharType="separate"/>
      </w:r>
      <w:r w:rsidR="00553357">
        <w:t>6.1.1</w:t>
      </w:r>
      <w:r>
        <w:fldChar w:fldCharType="end"/>
      </w:r>
      <w:r>
        <w:t>)</w:t>
      </w:r>
    </w:p>
    <w:p w14:paraId="6C8158DB" w14:textId="09F8B519" w:rsidR="00C00917" w:rsidRDefault="00C00917" w:rsidP="00C00917">
      <w:pPr>
        <w:numPr>
          <w:ilvl w:val="0"/>
          <w:numId w:val="32"/>
        </w:numPr>
      </w:pPr>
      <w:r>
        <w:t>The XML nested elements are transformed in JSON nested objects (</w:t>
      </w:r>
      <w:r w:rsidR="00716383">
        <w:t>drill down recurrence</w:t>
      </w:r>
      <w:r>
        <w:t>)</w:t>
      </w:r>
    </w:p>
    <w:p w14:paraId="7BD8947B" w14:textId="77777777" w:rsidR="00716383" w:rsidRPr="006916E1" w:rsidRDefault="00716383" w:rsidP="00716383">
      <w:pPr>
        <w:pStyle w:val="Example"/>
      </w:pPr>
      <w:r w:rsidRPr="006916E1">
        <w:t>EXAMPLE</w:t>
      </w:r>
      <w:r w:rsidRPr="006916E1">
        <w:tab/>
      </w:r>
      <w:r>
        <w:t>Generic XML document transformation in JSON</w:t>
      </w:r>
    </w:p>
    <w:p w14:paraId="3EC52147" w14:textId="77777777" w:rsidR="00716383" w:rsidRPr="006916E1" w:rsidRDefault="00716383" w:rsidP="00716383">
      <w:pPr>
        <w:pStyle w:val="Code1"/>
        <w:rPr>
          <w:snapToGrid/>
        </w:rPr>
      </w:pPr>
      <w:r w:rsidRPr="006916E1">
        <w:rPr>
          <w:snapToGrid/>
        </w:rPr>
        <w:t>&lt;tree att="some"&gt;</w:t>
      </w:r>
    </w:p>
    <w:p w14:paraId="60F4E3CC" w14:textId="77777777" w:rsidR="00716383" w:rsidRPr="00042752" w:rsidRDefault="00716383" w:rsidP="00716383">
      <w:pPr>
        <w:pStyle w:val="Code2"/>
        <w:rPr>
          <w:snapToGrid/>
        </w:rPr>
      </w:pPr>
      <w:r w:rsidRPr="00042752">
        <w:rPr>
          <w:snapToGrid/>
        </w:rPr>
        <w:t>&lt;child other="thing"/&gt;</w:t>
      </w:r>
    </w:p>
    <w:p w14:paraId="2DD3F263" w14:textId="77777777" w:rsidR="00716383" w:rsidRPr="00042752" w:rsidRDefault="00716383" w:rsidP="00716383">
      <w:pPr>
        <w:pStyle w:val="Code2"/>
        <w:rPr>
          <w:snapToGrid/>
        </w:rPr>
      </w:pPr>
      <w:r w:rsidRPr="00042752">
        <w:rPr>
          <w:snapToGrid/>
        </w:rPr>
        <w:t>&lt;another&gt;my string&lt;/another&gt;</w:t>
      </w:r>
    </w:p>
    <w:p w14:paraId="37067B4F" w14:textId="77777777" w:rsidR="00716383" w:rsidRPr="006916E1" w:rsidRDefault="00716383" w:rsidP="00716383">
      <w:pPr>
        <w:pStyle w:val="Code2"/>
        <w:rPr>
          <w:snapToGrid/>
        </w:rPr>
      </w:pPr>
      <w:r w:rsidRPr="00042752">
        <w:rPr>
          <w:snapToGrid/>
        </w:rPr>
        <w:t>&lt;branch olive="true"&gt;</w:t>
      </w:r>
    </w:p>
    <w:p w14:paraId="3FEDAA19" w14:textId="0D6B1620" w:rsidR="00716383" w:rsidRPr="006916E1" w:rsidRDefault="00716383" w:rsidP="00716383">
      <w:pPr>
        <w:pStyle w:val="Code3"/>
        <w:rPr>
          <w:snapToGrid/>
        </w:rPr>
      </w:pPr>
      <w:r w:rsidRPr="00042752">
        <w:rPr>
          <w:snapToGrid/>
        </w:rPr>
        <w:t>&lt;leaf&gt;green&lt;/leaf&gt;</w:t>
      </w:r>
    </w:p>
    <w:p w14:paraId="1BA35AB3" w14:textId="77777777" w:rsidR="00716383" w:rsidRPr="006916E1" w:rsidRDefault="00716383" w:rsidP="00716383">
      <w:pPr>
        <w:pStyle w:val="Code2"/>
        <w:rPr>
          <w:snapToGrid/>
        </w:rPr>
      </w:pPr>
      <w:r>
        <w:rPr>
          <w:snapToGrid/>
        </w:rPr>
        <w:t>&lt;/branch&gt;</w:t>
      </w:r>
    </w:p>
    <w:p w14:paraId="64DB41CB" w14:textId="77777777" w:rsidR="00716383" w:rsidRDefault="00716383" w:rsidP="00716383">
      <w:pPr>
        <w:pStyle w:val="Code1"/>
        <w:rPr>
          <w:snapToGrid/>
        </w:rPr>
      </w:pPr>
      <w:r>
        <w:rPr>
          <w:snapToGrid/>
        </w:rPr>
        <w:t>&lt;/tree&gt;</w:t>
      </w:r>
    </w:p>
    <w:p w14:paraId="4A77EE80" w14:textId="77777777" w:rsidR="00716383" w:rsidRDefault="00716383" w:rsidP="00716383">
      <w:pPr>
        <w:pStyle w:val="Code1"/>
        <w:rPr>
          <w:rFonts w:ascii="Times New Roman" w:hAnsi="Times New Roman"/>
          <w:snapToGrid/>
        </w:rPr>
      </w:pPr>
    </w:p>
    <w:p w14:paraId="49E3F743" w14:textId="603C6F76" w:rsidR="00716383" w:rsidRDefault="00716383" w:rsidP="00716383">
      <w:pPr>
        <w:pStyle w:val="Code1"/>
        <w:rPr>
          <w:snapToGrid/>
        </w:rPr>
      </w:pPr>
      <w:r w:rsidRPr="005B25EB">
        <w:rPr>
          <w:snapToGrid/>
        </w:rPr>
        <w:t>"tree" : {</w:t>
      </w:r>
    </w:p>
    <w:p w14:paraId="4991A8C5" w14:textId="77777777" w:rsidR="00716383" w:rsidRPr="005B25EB" w:rsidRDefault="00716383" w:rsidP="00716383">
      <w:pPr>
        <w:pStyle w:val="Code2"/>
        <w:rPr>
          <w:snapToGrid/>
        </w:rPr>
      </w:pPr>
      <w:r w:rsidRPr="005B25EB">
        <w:rPr>
          <w:snapToGrid/>
        </w:rPr>
        <w:t>"att" : "some",</w:t>
      </w:r>
    </w:p>
    <w:p w14:paraId="740468D4" w14:textId="77777777" w:rsidR="00716383" w:rsidRPr="005B25EB" w:rsidRDefault="00716383" w:rsidP="00716383">
      <w:pPr>
        <w:pStyle w:val="Code2"/>
        <w:rPr>
          <w:snapToGrid/>
        </w:rPr>
      </w:pPr>
      <w:r w:rsidRPr="005B25EB">
        <w:rPr>
          <w:snapToGrid/>
        </w:rPr>
        <w:t>"child" : {</w:t>
      </w:r>
    </w:p>
    <w:p w14:paraId="68366FFE" w14:textId="77777777" w:rsidR="00716383" w:rsidRPr="005B25EB" w:rsidRDefault="00716383" w:rsidP="00716383">
      <w:pPr>
        <w:pStyle w:val="Code3"/>
        <w:rPr>
          <w:snapToGrid/>
        </w:rPr>
      </w:pPr>
      <w:r w:rsidRPr="005B25EB">
        <w:rPr>
          <w:snapToGrid/>
        </w:rPr>
        <w:t xml:space="preserve"> "other" : "thing"</w:t>
      </w:r>
    </w:p>
    <w:p w14:paraId="0B736188" w14:textId="77777777" w:rsidR="00716383" w:rsidRPr="005B25EB" w:rsidRDefault="00716383" w:rsidP="00716383">
      <w:pPr>
        <w:pStyle w:val="Code2"/>
        <w:rPr>
          <w:snapToGrid/>
        </w:rPr>
      </w:pPr>
      <w:r w:rsidRPr="005B25EB">
        <w:rPr>
          <w:snapToGrid/>
        </w:rPr>
        <w:t>},</w:t>
      </w:r>
    </w:p>
    <w:p w14:paraId="6471545A" w14:textId="77777777" w:rsidR="00716383" w:rsidRPr="005B25EB" w:rsidRDefault="00716383" w:rsidP="00716383">
      <w:pPr>
        <w:pStyle w:val="Code2"/>
        <w:rPr>
          <w:snapToGrid/>
        </w:rPr>
      </w:pPr>
      <w:r w:rsidRPr="005B25EB">
        <w:rPr>
          <w:snapToGrid/>
        </w:rPr>
        <w:t>"another" : "my string",</w:t>
      </w:r>
    </w:p>
    <w:p w14:paraId="6ABDF881" w14:textId="77777777" w:rsidR="00716383" w:rsidRPr="005B25EB" w:rsidRDefault="00716383" w:rsidP="00716383">
      <w:pPr>
        <w:pStyle w:val="Code2"/>
        <w:rPr>
          <w:snapToGrid/>
        </w:rPr>
      </w:pPr>
      <w:r w:rsidRPr="005B25EB">
        <w:rPr>
          <w:snapToGrid/>
        </w:rPr>
        <w:t>"branch" : {</w:t>
      </w:r>
    </w:p>
    <w:p w14:paraId="5678BBB4" w14:textId="77777777" w:rsidR="00716383" w:rsidRPr="005B25EB" w:rsidRDefault="00716383" w:rsidP="00716383">
      <w:pPr>
        <w:pStyle w:val="Code3"/>
        <w:rPr>
          <w:snapToGrid/>
        </w:rPr>
      </w:pPr>
      <w:r w:rsidRPr="005B25EB">
        <w:rPr>
          <w:snapToGrid/>
        </w:rPr>
        <w:t>"olive" : "true",</w:t>
      </w:r>
    </w:p>
    <w:p w14:paraId="70C5D961" w14:textId="77777777" w:rsidR="00716383" w:rsidRPr="005B25EB" w:rsidRDefault="00716383" w:rsidP="00716383">
      <w:pPr>
        <w:pStyle w:val="Code3"/>
        <w:rPr>
          <w:snapToGrid/>
        </w:rPr>
      </w:pPr>
      <w:r w:rsidRPr="005B25EB">
        <w:rPr>
          <w:snapToGrid/>
        </w:rPr>
        <w:t>"leaf" : "green",</w:t>
      </w:r>
    </w:p>
    <w:p w14:paraId="1E3ADCA6" w14:textId="77777777" w:rsidR="00716383" w:rsidRPr="005B25EB" w:rsidRDefault="00716383" w:rsidP="00716383">
      <w:pPr>
        <w:pStyle w:val="Code2"/>
        <w:rPr>
          <w:snapToGrid/>
        </w:rPr>
      </w:pPr>
      <w:r w:rsidRPr="005B25EB">
        <w:rPr>
          <w:snapToGrid/>
        </w:rPr>
        <w:t>}</w:t>
      </w:r>
    </w:p>
    <w:p w14:paraId="532F95CF" w14:textId="77777777" w:rsidR="00716383" w:rsidRDefault="00716383" w:rsidP="00716383">
      <w:pPr>
        <w:pStyle w:val="Code1"/>
        <w:rPr>
          <w:snapToGrid/>
        </w:rPr>
      </w:pPr>
      <w:r w:rsidRPr="005B25EB">
        <w:rPr>
          <w:snapToGrid/>
        </w:rPr>
        <w:t>}</w:t>
      </w:r>
    </w:p>
    <w:p w14:paraId="66BBEDEB" w14:textId="77777777" w:rsidR="00E21356" w:rsidRPr="00E21356" w:rsidRDefault="00E21356" w:rsidP="00E21356">
      <w:pPr>
        <w:pStyle w:val="zzHelp"/>
        <w:rPr>
          <w:color w:val="auto"/>
        </w:rPr>
      </w:pPr>
    </w:p>
    <w:p w14:paraId="52A34077" w14:textId="77777777" w:rsidR="00E21356" w:rsidRDefault="00E21356" w:rsidP="00E21356">
      <w:pPr>
        <w:pStyle w:val="Heading3"/>
      </w:pPr>
      <w:bookmarkStart w:id="35" w:name="_Ref253057070"/>
      <w:bookmarkStart w:id="36" w:name="_Toc259179154"/>
      <w:r>
        <w:t>XML Mixed Elements</w:t>
      </w:r>
      <w:bookmarkEnd w:id="35"/>
      <w:bookmarkEnd w:id="36"/>
      <w:r>
        <w:t xml:space="preserve"> </w:t>
      </w:r>
    </w:p>
    <w:p w14:paraId="0B39E71B" w14:textId="77777777" w:rsidR="00B71CEA" w:rsidRDefault="007A720F" w:rsidP="007A720F">
      <w:r>
        <w:t>In its most basic notation a XML element contain</w:t>
      </w:r>
      <w:r w:rsidR="00B71CEA">
        <w:t>s</w:t>
      </w:r>
      <w:r>
        <w:t xml:space="preserve"> a text node or it contain</w:t>
      </w:r>
      <w:r w:rsidR="00B71CEA">
        <w:t>s</w:t>
      </w:r>
      <w:r>
        <w:t xml:space="preserve"> an ensemble of attribute nodes and other </w:t>
      </w:r>
      <w:r w:rsidR="00B71CEA">
        <w:t xml:space="preserve">child </w:t>
      </w:r>
      <w:r>
        <w:t xml:space="preserve">elements. </w:t>
      </w:r>
      <w:r w:rsidR="00B71CEA">
        <w:t xml:space="preserve">Another pattern is to </w:t>
      </w:r>
      <w:r>
        <w:t xml:space="preserve">define mixed content XML elements where text nodes </w:t>
      </w:r>
      <w:r w:rsidR="00B71CEA">
        <w:t xml:space="preserve">are </w:t>
      </w:r>
      <w:r>
        <w:t xml:space="preserve">together with </w:t>
      </w:r>
      <w:r w:rsidR="00FC59E1">
        <w:t xml:space="preserve">other </w:t>
      </w:r>
      <w:r w:rsidR="00B71CEA">
        <w:t xml:space="preserve">child </w:t>
      </w:r>
      <w:r w:rsidR="00FC59E1">
        <w:t>elements.</w:t>
      </w:r>
    </w:p>
    <w:p w14:paraId="36C10F99" w14:textId="159979E8" w:rsidR="007A720F" w:rsidRDefault="00B71CEA" w:rsidP="007A720F">
      <w:r>
        <w:t xml:space="preserve">For this XML mixed element the text </w:t>
      </w:r>
      <w:r w:rsidR="007A720F">
        <w:t>node will be transformed into a JSON object where the name is the parent XML element name and the value is the text node contents.</w:t>
      </w:r>
    </w:p>
    <w:p w14:paraId="15412F97" w14:textId="67BC3A77" w:rsidR="007A720F" w:rsidRPr="006916E1" w:rsidRDefault="007A720F" w:rsidP="007A720F">
      <w:pPr>
        <w:pStyle w:val="Example"/>
      </w:pPr>
      <w:r w:rsidRPr="006916E1">
        <w:t>EXAMPLE</w:t>
      </w:r>
      <w:r w:rsidRPr="006916E1">
        <w:tab/>
      </w:r>
      <w:r>
        <w:t>Mixed content XML document transformation in JSON</w:t>
      </w:r>
    </w:p>
    <w:p w14:paraId="00CB7F2A" w14:textId="77777777" w:rsidR="007A720F" w:rsidRPr="006916E1" w:rsidRDefault="007A720F" w:rsidP="007A720F">
      <w:pPr>
        <w:pStyle w:val="Code1"/>
        <w:rPr>
          <w:snapToGrid/>
        </w:rPr>
      </w:pPr>
      <w:r w:rsidRPr="006916E1">
        <w:rPr>
          <w:snapToGrid/>
        </w:rPr>
        <w:t>&lt;tree att="some"&gt;</w:t>
      </w:r>
    </w:p>
    <w:p w14:paraId="19DA106E" w14:textId="77777777" w:rsidR="007A720F" w:rsidRPr="00042752" w:rsidRDefault="007A720F" w:rsidP="007A720F">
      <w:pPr>
        <w:pStyle w:val="Code2"/>
        <w:rPr>
          <w:snapToGrid/>
        </w:rPr>
      </w:pPr>
      <w:r w:rsidRPr="00042752">
        <w:rPr>
          <w:snapToGrid/>
        </w:rPr>
        <w:t>mystring</w:t>
      </w:r>
    </w:p>
    <w:p w14:paraId="5DB4F8D8" w14:textId="77777777" w:rsidR="007A720F" w:rsidRPr="00042752" w:rsidRDefault="007A720F" w:rsidP="007A720F">
      <w:pPr>
        <w:pStyle w:val="Code2"/>
        <w:rPr>
          <w:snapToGrid/>
        </w:rPr>
      </w:pPr>
      <w:r w:rsidRPr="00042752">
        <w:rPr>
          <w:snapToGrid/>
        </w:rPr>
        <w:lastRenderedPageBreak/>
        <w:t>&lt;child other="thing"/&gt;</w:t>
      </w:r>
    </w:p>
    <w:p w14:paraId="02BB543F" w14:textId="77777777" w:rsidR="007A720F" w:rsidRPr="00042752" w:rsidRDefault="007A720F" w:rsidP="007A720F">
      <w:pPr>
        <w:pStyle w:val="Code2"/>
        <w:rPr>
          <w:snapToGrid/>
        </w:rPr>
      </w:pPr>
      <w:r w:rsidRPr="00042752">
        <w:rPr>
          <w:snapToGrid/>
        </w:rPr>
        <w:t>&lt;another&gt;my string&lt;/another&gt;</w:t>
      </w:r>
    </w:p>
    <w:p w14:paraId="679BA18B" w14:textId="77777777" w:rsidR="007A720F" w:rsidRPr="006916E1" w:rsidRDefault="007A720F" w:rsidP="007A720F">
      <w:pPr>
        <w:pStyle w:val="Code2"/>
        <w:rPr>
          <w:snapToGrid/>
        </w:rPr>
      </w:pPr>
      <w:r w:rsidRPr="00042752">
        <w:rPr>
          <w:snapToGrid/>
        </w:rPr>
        <w:t>&lt;branch olive="true"&gt;</w:t>
      </w:r>
    </w:p>
    <w:p w14:paraId="5891353A" w14:textId="77777777" w:rsidR="007A720F" w:rsidRPr="00042752" w:rsidRDefault="007A720F" w:rsidP="007A720F">
      <w:pPr>
        <w:pStyle w:val="Code3"/>
        <w:rPr>
          <w:snapToGrid/>
        </w:rPr>
      </w:pPr>
      <w:r w:rsidRPr="00042752">
        <w:rPr>
          <w:snapToGrid/>
        </w:rPr>
        <w:t>not empty</w:t>
      </w:r>
    </w:p>
    <w:p w14:paraId="55B3D9D8" w14:textId="77777777" w:rsidR="007A720F" w:rsidRPr="00042752" w:rsidRDefault="007A720F" w:rsidP="007A720F">
      <w:pPr>
        <w:pStyle w:val="Code3"/>
        <w:rPr>
          <w:snapToGrid/>
        </w:rPr>
      </w:pPr>
      <w:r w:rsidRPr="00042752">
        <w:rPr>
          <w:snapToGrid/>
        </w:rPr>
        <w:t>&lt;leaf&gt;green&lt;/leaf&gt;</w:t>
      </w:r>
    </w:p>
    <w:p w14:paraId="6FB92342" w14:textId="77777777" w:rsidR="007A720F" w:rsidRPr="006916E1" w:rsidRDefault="007A720F" w:rsidP="007A720F">
      <w:pPr>
        <w:pStyle w:val="Code3"/>
        <w:rPr>
          <w:snapToGrid/>
        </w:rPr>
      </w:pPr>
      <w:r w:rsidRPr="00042752">
        <w:rPr>
          <w:snapToGrid/>
        </w:rPr>
        <w:t>&lt;peach type="red"&gt;some&lt;/peach&gt;</w:t>
      </w:r>
    </w:p>
    <w:p w14:paraId="2C8A9B7B" w14:textId="77777777" w:rsidR="007A720F" w:rsidRPr="006916E1" w:rsidRDefault="007A720F" w:rsidP="007A720F">
      <w:pPr>
        <w:pStyle w:val="Code2"/>
        <w:rPr>
          <w:snapToGrid/>
        </w:rPr>
      </w:pPr>
      <w:r>
        <w:rPr>
          <w:snapToGrid/>
        </w:rPr>
        <w:t>&lt;/branch&gt;</w:t>
      </w:r>
    </w:p>
    <w:p w14:paraId="5C7B84F0" w14:textId="77777777" w:rsidR="007A720F" w:rsidRDefault="007A720F" w:rsidP="007A720F">
      <w:pPr>
        <w:pStyle w:val="Code1"/>
        <w:rPr>
          <w:snapToGrid/>
        </w:rPr>
      </w:pPr>
      <w:r>
        <w:rPr>
          <w:snapToGrid/>
        </w:rPr>
        <w:t>&lt;/tree&gt;</w:t>
      </w:r>
    </w:p>
    <w:p w14:paraId="09A7E16E" w14:textId="77777777" w:rsidR="007A720F" w:rsidRDefault="007A720F" w:rsidP="007A720F">
      <w:pPr>
        <w:pStyle w:val="Code1"/>
        <w:rPr>
          <w:rFonts w:ascii="Times New Roman" w:hAnsi="Times New Roman"/>
          <w:snapToGrid/>
        </w:rPr>
      </w:pPr>
    </w:p>
    <w:p w14:paraId="087FDE34" w14:textId="77777777" w:rsidR="007A720F" w:rsidRDefault="007A720F" w:rsidP="007A720F">
      <w:pPr>
        <w:pStyle w:val="Code1"/>
        <w:rPr>
          <w:snapToGrid/>
        </w:rPr>
      </w:pPr>
      <w:r w:rsidRPr="005B25EB">
        <w:rPr>
          <w:snapToGrid/>
        </w:rPr>
        <w:t>"tree" : {</w:t>
      </w:r>
    </w:p>
    <w:p w14:paraId="2C7C2EEF" w14:textId="77777777" w:rsidR="007A720F" w:rsidRDefault="007A720F" w:rsidP="007A720F">
      <w:pPr>
        <w:pStyle w:val="Code2"/>
        <w:rPr>
          <w:snapToGrid/>
        </w:rPr>
      </w:pPr>
      <w:r w:rsidRPr="005B25EB">
        <w:rPr>
          <w:snapToGrid/>
        </w:rPr>
        <w:t>"</w:t>
      </w:r>
      <w:r>
        <w:rPr>
          <w:snapToGrid/>
        </w:rPr>
        <w:t>tree</w:t>
      </w:r>
      <w:r w:rsidRPr="005B25EB">
        <w:rPr>
          <w:snapToGrid/>
        </w:rPr>
        <w:t>"</w:t>
      </w:r>
      <w:r>
        <w:rPr>
          <w:snapToGrid/>
        </w:rPr>
        <w:t xml:space="preserve"> : </w:t>
      </w:r>
      <w:r w:rsidRPr="005B25EB">
        <w:rPr>
          <w:snapToGrid/>
        </w:rPr>
        <w:t>"</w:t>
      </w:r>
      <w:r>
        <w:rPr>
          <w:snapToGrid/>
        </w:rPr>
        <w:t>mystring</w:t>
      </w:r>
      <w:r w:rsidRPr="005B25EB">
        <w:rPr>
          <w:snapToGrid/>
        </w:rPr>
        <w:t>"</w:t>
      </w:r>
      <w:r>
        <w:rPr>
          <w:snapToGrid/>
        </w:rPr>
        <w:t>,</w:t>
      </w:r>
    </w:p>
    <w:p w14:paraId="33214996" w14:textId="77777777" w:rsidR="007A720F" w:rsidRPr="005B25EB" w:rsidRDefault="007A720F" w:rsidP="007A720F">
      <w:pPr>
        <w:pStyle w:val="Code2"/>
        <w:rPr>
          <w:snapToGrid/>
        </w:rPr>
      </w:pPr>
      <w:r w:rsidRPr="005B25EB">
        <w:rPr>
          <w:snapToGrid/>
        </w:rPr>
        <w:t>"att" : "some",</w:t>
      </w:r>
    </w:p>
    <w:p w14:paraId="1F10D344" w14:textId="77777777" w:rsidR="007A720F" w:rsidRPr="005B25EB" w:rsidRDefault="007A720F" w:rsidP="007A720F">
      <w:pPr>
        <w:pStyle w:val="Code2"/>
        <w:rPr>
          <w:snapToGrid/>
        </w:rPr>
      </w:pPr>
      <w:r w:rsidRPr="005B25EB">
        <w:rPr>
          <w:snapToGrid/>
        </w:rPr>
        <w:t>"child" : {</w:t>
      </w:r>
    </w:p>
    <w:p w14:paraId="63858E06" w14:textId="77777777" w:rsidR="007A720F" w:rsidRPr="005B25EB" w:rsidRDefault="007A720F" w:rsidP="007A720F">
      <w:pPr>
        <w:pStyle w:val="Code3"/>
        <w:rPr>
          <w:snapToGrid/>
        </w:rPr>
      </w:pPr>
      <w:r w:rsidRPr="005B25EB">
        <w:rPr>
          <w:snapToGrid/>
        </w:rPr>
        <w:t xml:space="preserve"> "other" : "thing"</w:t>
      </w:r>
    </w:p>
    <w:p w14:paraId="15A67079" w14:textId="77777777" w:rsidR="007A720F" w:rsidRPr="005B25EB" w:rsidRDefault="007A720F" w:rsidP="007A720F">
      <w:pPr>
        <w:pStyle w:val="Code2"/>
        <w:rPr>
          <w:snapToGrid/>
        </w:rPr>
      </w:pPr>
      <w:r w:rsidRPr="005B25EB">
        <w:rPr>
          <w:snapToGrid/>
        </w:rPr>
        <w:t>},</w:t>
      </w:r>
    </w:p>
    <w:p w14:paraId="2D3581D6" w14:textId="77777777" w:rsidR="007A720F" w:rsidRPr="005B25EB" w:rsidRDefault="007A720F" w:rsidP="007A720F">
      <w:pPr>
        <w:pStyle w:val="Code2"/>
        <w:rPr>
          <w:snapToGrid/>
        </w:rPr>
      </w:pPr>
      <w:r w:rsidRPr="005B25EB">
        <w:rPr>
          <w:snapToGrid/>
        </w:rPr>
        <w:t>"another" : "my string",</w:t>
      </w:r>
    </w:p>
    <w:p w14:paraId="78C2CB33" w14:textId="77777777" w:rsidR="007A720F" w:rsidRPr="005B25EB" w:rsidRDefault="007A720F" w:rsidP="007A720F">
      <w:pPr>
        <w:pStyle w:val="Code2"/>
        <w:rPr>
          <w:snapToGrid/>
        </w:rPr>
      </w:pPr>
      <w:r w:rsidRPr="005B25EB">
        <w:rPr>
          <w:snapToGrid/>
        </w:rPr>
        <w:t>"branch" : {</w:t>
      </w:r>
    </w:p>
    <w:p w14:paraId="63FA6946" w14:textId="77777777" w:rsidR="007A720F" w:rsidRDefault="007A720F" w:rsidP="007A720F">
      <w:pPr>
        <w:pStyle w:val="Code3"/>
        <w:rPr>
          <w:snapToGrid/>
        </w:rPr>
      </w:pPr>
      <w:r w:rsidRPr="005B25EB">
        <w:rPr>
          <w:snapToGrid/>
        </w:rPr>
        <w:t>"</w:t>
      </w:r>
      <w:r>
        <w:rPr>
          <w:snapToGrid/>
        </w:rPr>
        <w:t>branch</w:t>
      </w:r>
      <w:r w:rsidRPr="005B25EB">
        <w:rPr>
          <w:snapToGrid/>
        </w:rPr>
        <w:t>"</w:t>
      </w:r>
      <w:r>
        <w:rPr>
          <w:snapToGrid/>
        </w:rPr>
        <w:t xml:space="preserve"> : </w:t>
      </w:r>
      <w:r w:rsidRPr="005B25EB">
        <w:rPr>
          <w:snapToGrid/>
        </w:rPr>
        <w:t>"</w:t>
      </w:r>
      <w:r>
        <w:rPr>
          <w:snapToGrid/>
        </w:rPr>
        <w:t>not empty</w:t>
      </w:r>
      <w:r w:rsidRPr="005B25EB">
        <w:rPr>
          <w:snapToGrid/>
        </w:rPr>
        <w:t>"</w:t>
      </w:r>
      <w:r>
        <w:rPr>
          <w:snapToGrid/>
        </w:rPr>
        <w:t>,</w:t>
      </w:r>
    </w:p>
    <w:p w14:paraId="18A5851D" w14:textId="77777777" w:rsidR="007A720F" w:rsidRPr="005B25EB" w:rsidRDefault="007A720F" w:rsidP="007A720F">
      <w:pPr>
        <w:pStyle w:val="Code3"/>
        <w:rPr>
          <w:snapToGrid/>
        </w:rPr>
      </w:pPr>
      <w:r w:rsidRPr="005B25EB">
        <w:rPr>
          <w:snapToGrid/>
        </w:rPr>
        <w:t>"olive" : "true",</w:t>
      </w:r>
    </w:p>
    <w:p w14:paraId="20F0657B" w14:textId="77777777" w:rsidR="007A720F" w:rsidRPr="005B25EB" w:rsidRDefault="007A720F" w:rsidP="007A720F">
      <w:pPr>
        <w:pStyle w:val="Code3"/>
        <w:rPr>
          <w:snapToGrid/>
        </w:rPr>
      </w:pPr>
      <w:r w:rsidRPr="005B25EB">
        <w:rPr>
          <w:snapToGrid/>
        </w:rPr>
        <w:t>"leaf" : "green",</w:t>
      </w:r>
    </w:p>
    <w:p w14:paraId="4171DF26" w14:textId="77777777" w:rsidR="007A720F" w:rsidRPr="005B25EB" w:rsidRDefault="007A720F" w:rsidP="007A720F">
      <w:pPr>
        <w:pStyle w:val="Code3"/>
        <w:rPr>
          <w:snapToGrid/>
        </w:rPr>
      </w:pPr>
      <w:r w:rsidRPr="005B25EB">
        <w:rPr>
          <w:snapToGrid/>
        </w:rPr>
        <w:t>"peach" : {</w:t>
      </w:r>
    </w:p>
    <w:p w14:paraId="488A88E0" w14:textId="77777777" w:rsidR="007A720F" w:rsidRPr="005B25EB" w:rsidRDefault="007A720F" w:rsidP="007A720F">
      <w:pPr>
        <w:pStyle w:val="Code4"/>
        <w:rPr>
          <w:snapToGrid/>
        </w:rPr>
      </w:pPr>
      <w:r w:rsidRPr="005B25EB">
        <w:rPr>
          <w:snapToGrid/>
        </w:rPr>
        <w:t>"type" : "red"</w:t>
      </w:r>
    </w:p>
    <w:p w14:paraId="05B1CB93" w14:textId="77777777" w:rsidR="007A720F" w:rsidRPr="002E5760" w:rsidRDefault="007A720F" w:rsidP="007A720F">
      <w:pPr>
        <w:pStyle w:val="Code3"/>
        <w:rPr>
          <w:snapToGrid/>
        </w:rPr>
      </w:pPr>
      <w:r w:rsidRPr="005B25EB">
        <w:rPr>
          <w:snapToGrid/>
        </w:rPr>
        <w:t>}</w:t>
      </w:r>
    </w:p>
    <w:p w14:paraId="10DB83D9" w14:textId="77777777" w:rsidR="007A720F" w:rsidRPr="005B25EB" w:rsidRDefault="007A720F" w:rsidP="007A720F">
      <w:pPr>
        <w:pStyle w:val="Code2"/>
        <w:rPr>
          <w:snapToGrid/>
        </w:rPr>
      </w:pPr>
      <w:r w:rsidRPr="005B25EB">
        <w:rPr>
          <w:snapToGrid/>
        </w:rPr>
        <w:t>}</w:t>
      </w:r>
    </w:p>
    <w:p w14:paraId="505DCD36" w14:textId="77777777" w:rsidR="007A720F" w:rsidRDefault="007A720F" w:rsidP="007A720F">
      <w:pPr>
        <w:pStyle w:val="Code1"/>
        <w:rPr>
          <w:snapToGrid/>
        </w:rPr>
      </w:pPr>
      <w:r w:rsidRPr="005B25EB">
        <w:rPr>
          <w:snapToGrid/>
        </w:rPr>
        <w:t>}</w:t>
      </w:r>
    </w:p>
    <w:p w14:paraId="2A1568CD" w14:textId="77777777" w:rsidR="00E21356" w:rsidRPr="00E21356" w:rsidRDefault="00E21356" w:rsidP="00E21356">
      <w:pPr>
        <w:pStyle w:val="zzHelp"/>
        <w:rPr>
          <w:color w:val="auto"/>
        </w:rPr>
      </w:pPr>
    </w:p>
    <w:p w14:paraId="12624AE1" w14:textId="02B9ADE2" w:rsidR="00E21356" w:rsidRDefault="00E21356" w:rsidP="00E21356">
      <w:pPr>
        <w:pStyle w:val="Heading3"/>
      </w:pPr>
      <w:bookmarkStart w:id="37" w:name="_Ref253239731"/>
      <w:bookmarkStart w:id="38" w:name="_Toc259179155"/>
      <w:r>
        <w:t xml:space="preserve">XML </w:t>
      </w:r>
      <w:r w:rsidR="007245BC">
        <w:t xml:space="preserve">Repeated </w:t>
      </w:r>
      <w:r>
        <w:t>Elements</w:t>
      </w:r>
      <w:bookmarkEnd w:id="37"/>
      <w:bookmarkEnd w:id="38"/>
      <w:r>
        <w:t xml:space="preserve"> </w:t>
      </w:r>
    </w:p>
    <w:p w14:paraId="5FDF5B60" w14:textId="09523440" w:rsidR="00E21356" w:rsidRDefault="00B1387F" w:rsidP="00E21356">
      <w:r>
        <w:t xml:space="preserve">An XML element can have attributes and element nodes with the same name. In this situation all such element should be aggregated in a JSON array. The JSON array name </w:t>
      </w:r>
      <w:r w:rsidR="00A07915">
        <w:t xml:space="preserve">can be changed to the plural of the </w:t>
      </w:r>
      <w:r w:rsidR="00AD6318">
        <w:t>XML element name</w:t>
      </w:r>
      <w:r w:rsidR="00A07915">
        <w:t xml:space="preserve"> when convenient</w:t>
      </w:r>
      <w:r>
        <w:t xml:space="preserve">. </w:t>
      </w:r>
    </w:p>
    <w:p w14:paraId="21DC0584" w14:textId="0561BA85" w:rsidR="000B7F11" w:rsidRPr="006916E1" w:rsidRDefault="000B7F11" w:rsidP="000B7F11">
      <w:pPr>
        <w:pStyle w:val="Example"/>
      </w:pPr>
      <w:r w:rsidRPr="006916E1">
        <w:t>EXAMPLE</w:t>
      </w:r>
      <w:r w:rsidRPr="006916E1">
        <w:tab/>
      </w:r>
      <w:r>
        <w:t>Repeated XML elements transformation in a JSON array</w:t>
      </w:r>
    </w:p>
    <w:p w14:paraId="7BF710FA" w14:textId="77777777" w:rsidR="000B7F11" w:rsidRPr="000B7F11" w:rsidRDefault="000B7F11" w:rsidP="0050651F">
      <w:pPr>
        <w:pStyle w:val="Code1"/>
        <w:rPr>
          <w:snapToGrid/>
        </w:rPr>
      </w:pPr>
      <w:r w:rsidRPr="000B7F11">
        <w:rPr>
          <w:snapToGrid/>
        </w:rPr>
        <w:t>&lt;author&gt;</w:t>
      </w:r>
    </w:p>
    <w:p w14:paraId="50533EDB" w14:textId="1F94FBCD" w:rsidR="000B7F11" w:rsidRPr="000B7F11" w:rsidRDefault="000B7F11" w:rsidP="0050651F">
      <w:pPr>
        <w:pStyle w:val="Code2"/>
        <w:rPr>
          <w:snapToGrid/>
        </w:rPr>
      </w:pPr>
      <w:r w:rsidRPr="000B7F11">
        <w:rPr>
          <w:snapToGrid/>
        </w:rPr>
        <w:t>&lt;name&gt;NSIDC User Services&lt;/name&gt;</w:t>
      </w:r>
    </w:p>
    <w:p w14:paraId="249F311A" w14:textId="318CA391" w:rsidR="000B7F11" w:rsidRPr="000B7F11" w:rsidRDefault="000B7F11" w:rsidP="0050651F">
      <w:pPr>
        <w:pStyle w:val="Code2"/>
        <w:rPr>
          <w:snapToGrid/>
        </w:rPr>
      </w:pPr>
      <w:r w:rsidRPr="000B7F11">
        <w:rPr>
          <w:snapToGrid/>
        </w:rPr>
        <w:t>&lt;email&gt;nsidc@nsidc.org&lt;/email&gt;</w:t>
      </w:r>
    </w:p>
    <w:p w14:paraId="0A2B683F" w14:textId="7B6BBF13" w:rsidR="000B7F11" w:rsidRPr="000B7F11" w:rsidRDefault="000B7F11" w:rsidP="0050651F">
      <w:pPr>
        <w:pStyle w:val="Code2"/>
        <w:rPr>
          <w:snapToGrid/>
        </w:rPr>
      </w:pPr>
      <w:r w:rsidRPr="000B7F11">
        <w:rPr>
          <w:snapToGrid/>
        </w:rPr>
        <w:t>&lt;uri&gt;http://nsidc.org/cgi-bin/atlas_north?&lt;/uri&gt;</w:t>
      </w:r>
    </w:p>
    <w:p w14:paraId="3E4AFC66" w14:textId="6F8E2E17" w:rsidR="000B7F11" w:rsidRPr="000B7F11" w:rsidRDefault="000B7F11" w:rsidP="000B7F11">
      <w:pPr>
        <w:pStyle w:val="Code1"/>
        <w:rPr>
          <w:snapToGrid/>
        </w:rPr>
      </w:pPr>
      <w:r w:rsidRPr="000B7F11">
        <w:rPr>
          <w:snapToGrid/>
        </w:rPr>
        <w:t>&lt;/author&gt;</w:t>
      </w:r>
    </w:p>
    <w:p w14:paraId="27FE8F7E" w14:textId="77777777" w:rsidR="0050651F" w:rsidRDefault="0050651F" w:rsidP="000B7F11">
      <w:pPr>
        <w:pStyle w:val="Code1"/>
        <w:rPr>
          <w:snapToGrid/>
        </w:rPr>
      </w:pPr>
    </w:p>
    <w:p w14:paraId="68684F7E" w14:textId="40975398" w:rsidR="000B7F11" w:rsidRPr="000B7F11" w:rsidRDefault="000B7F11" w:rsidP="000B7F11">
      <w:pPr>
        <w:pStyle w:val="Code1"/>
        <w:rPr>
          <w:snapToGrid/>
        </w:rPr>
      </w:pPr>
      <w:r w:rsidRPr="000B7F11">
        <w:rPr>
          <w:snapToGrid/>
        </w:rPr>
        <w:t>&lt;author&gt;</w:t>
      </w:r>
    </w:p>
    <w:p w14:paraId="04BE8CD0" w14:textId="086ECA16" w:rsidR="000B7F11" w:rsidRPr="000B7F11" w:rsidRDefault="000B7F11" w:rsidP="0050651F">
      <w:pPr>
        <w:pStyle w:val="Code2"/>
        <w:rPr>
          <w:snapToGrid/>
        </w:rPr>
      </w:pPr>
      <w:r w:rsidRPr="000B7F11">
        <w:rPr>
          <w:snapToGrid/>
        </w:rPr>
        <w:t>&lt;name&gt;John Doe&lt;/name&gt;</w:t>
      </w:r>
    </w:p>
    <w:p w14:paraId="1D2CBA97" w14:textId="1D4B55A2" w:rsidR="000B7F11" w:rsidRPr="000B7F11" w:rsidRDefault="000B7F11" w:rsidP="0050651F">
      <w:pPr>
        <w:pStyle w:val="Code2"/>
        <w:rPr>
          <w:snapToGrid/>
        </w:rPr>
      </w:pPr>
      <w:r w:rsidRPr="000B7F11">
        <w:rPr>
          <w:snapToGrid/>
        </w:rPr>
        <w:t>&lt;email&gt;JohnDoe@example.com&lt;/email&gt;</w:t>
      </w:r>
    </w:p>
    <w:p w14:paraId="57FF0114" w14:textId="7E0C515D" w:rsidR="000B7F11" w:rsidRPr="000B7F11" w:rsidRDefault="000B7F11" w:rsidP="0050651F">
      <w:pPr>
        <w:pStyle w:val="Code2"/>
        <w:rPr>
          <w:snapToGrid/>
        </w:rPr>
      </w:pPr>
      <w:r w:rsidRPr="000B7F11">
        <w:rPr>
          <w:snapToGrid/>
        </w:rPr>
        <w:t>&lt;uri&gt;http://example.com/~johndoe&lt;/uri&gt;</w:t>
      </w:r>
    </w:p>
    <w:p w14:paraId="6CD94E61" w14:textId="399A62FC" w:rsidR="000B7F11" w:rsidRPr="000B7F11" w:rsidRDefault="000B7F11" w:rsidP="000B7F11">
      <w:pPr>
        <w:pStyle w:val="Code1"/>
        <w:rPr>
          <w:snapToGrid/>
        </w:rPr>
      </w:pPr>
      <w:r w:rsidRPr="000B7F11">
        <w:rPr>
          <w:snapToGrid/>
        </w:rPr>
        <w:t>&lt;/author&gt;</w:t>
      </w:r>
    </w:p>
    <w:p w14:paraId="28308CE6" w14:textId="77777777" w:rsidR="000B7F11" w:rsidRDefault="000B7F11" w:rsidP="000B7F11">
      <w:pPr>
        <w:pStyle w:val="Code1"/>
        <w:rPr>
          <w:rFonts w:ascii="Times New Roman" w:hAnsi="Times New Roman"/>
          <w:snapToGrid/>
        </w:rPr>
      </w:pPr>
    </w:p>
    <w:p w14:paraId="6C634E2B" w14:textId="31AB2297" w:rsidR="0050651F" w:rsidRPr="0050651F" w:rsidRDefault="0050651F" w:rsidP="0050651F">
      <w:pPr>
        <w:pStyle w:val="Code1"/>
        <w:rPr>
          <w:snapToGrid/>
        </w:rPr>
      </w:pPr>
      <w:r w:rsidRPr="0050651F">
        <w:rPr>
          <w:snapToGrid/>
        </w:rPr>
        <w:t>"author</w:t>
      </w:r>
      <w:r w:rsidR="00A07915">
        <w:rPr>
          <w:snapToGrid/>
        </w:rPr>
        <w:t>s</w:t>
      </w:r>
      <w:r w:rsidRPr="0050651F">
        <w:rPr>
          <w:snapToGrid/>
        </w:rPr>
        <w:t>": [</w:t>
      </w:r>
    </w:p>
    <w:p w14:paraId="38BAB312" w14:textId="5E43BB4B" w:rsidR="0050651F" w:rsidRPr="0050651F" w:rsidRDefault="0050651F" w:rsidP="0050651F">
      <w:pPr>
        <w:pStyle w:val="Code2"/>
        <w:rPr>
          <w:snapToGrid/>
        </w:rPr>
      </w:pPr>
      <w:r w:rsidRPr="0050651F">
        <w:rPr>
          <w:snapToGrid/>
        </w:rPr>
        <w:t>{</w:t>
      </w:r>
    </w:p>
    <w:p w14:paraId="6D747F4B" w14:textId="0160454E" w:rsidR="0050651F" w:rsidRPr="0050651F" w:rsidRDefault="0050651F" w:rsidP="0050651F">
      <w:pPr>
        <w:pStyle w:val="Code3"/>
        <w:rPr>
          <w:snapToGrid/>
        </w:rPr>
      </w:pPr>
      <w:r w:rsidRPr="0050651F">
        <w:rPr>
          <w:snapToGrid/>
        </w:rPr>
        <w:t>"name" : "NSIDC User Services",</w:t>
      </w:r>
    </w:p>
    <w:p w14:paraId="29446492" w14:textId="4F77E5B2" w:rsidR="0050651F" w:rsidRPr="0050651F" w:rsidRDefault="0050651F" w:rsidP="0050651F">
      <w:pPr>
        <w:pStyle w:val="Code3"/>
        <w:rPr>
          <w:snapToGrid/>
        </w:rPr>
      </w:pPr>
      <w:r w:rsidRPr="0050651F">
        <w:rPr>
          <w:snapToGrid/>
        </w:rPr>
        <w:t>"email" : "nsidc@nsidc.org",</w:t>
      </w:r>
    </w:p>
    <w:p w14:paraId="3FD3067D" w14:textId="74F9A63B" w:rsidR="0050651F" w:rsidRPr="0050651F" w:rsidRDefault="0050651F" w:rsidP="0050651F">
      <w:pPr>
        <w:pStyle w:val="Code3"/>
        <w:rPr>
          <w:snapToGrid/>
        </w:rPr>
      </w:pPr>
      <w:r w:rsidRPr="0050651F">
        <w:rPr>
          <w:snapToGrid/>
        </w:rPr>
        <w:lastRenderedPageBreak/>
        <w:t>"uri" : "http://nsidc.org/cgi-bin/atlas_north?"</w:t>
      </w:r>
    </w:p>
    <w:p w14:paraId="1DACADE6" w14:textId="2EF7ADC3" w:rsidR="0050651F" w:rsidRPr="0050651F" w:rsidRDefault="0050651F" w:rsidP="0050651F">
      <w:pPr>
        <w:pStyle w:val="Code2"/>
        <w:rPr>
          <w:snapToGrid/>
        </w:rPr>
      </w:pPr>
      <w:r w:rsidRPr="0050651F">
        <w:rPr>
          <w:snapToGrid/>
        </w:rPr>
        <w:t>},</w:t>
      </w:r>
    </w:p>
    <w:p w14:paraId="049804C9" w14:textId="1BB80164" w:rsidR="0050651F" w:rsidRPr="0050651F" w:rsidRDefault="0050651F" w:rsidP="0050651F">
      <w:pPr>
        <w:pStyle w:val="Code2"/>
        <w:rPr>
          <w:snapToGrid/>
        </w:rPr>
      </w:pPr>
      <w:r w:rsidRPr="0050651F">
        <w:rPr>
          <w:snapToGrid/>
        </w:rPr>
        <w:t>{</w:t>
      </w:r>
    </w:p>
    <w:p w14:paraId="56FC3749" w14:textId="7B669714" w:rsidR="0050651F" w:rsidRPr="0050651F" w:rsidRDefault="0050651F" w:rsidP="0050651F">
      <w:pPr>
        <w:pStyle w:val="Code3"/>
        <w:rPr>
          <w:snapToGrid/>
        </w:rPr>
      </w:pPr>
      <w:r w:rsidRPr="0050651F">
        <w:rPr>
          <w:snapToGrid/>
        </w:rPr>
        <w:t>"name" : "John Doe",</w:t>
      </w:r>
    </w:p>
    <w:p w14:paraId="24E1C210" w14:textId="4472A1FC" w:rsidR="0050651F" w:rsidRPr="0050651F" w:rsidRDefault="0050651F" w:rsidP="0050651F">
      <w:pPr>
        <w:pStyle w:val="Code3"/>
        <w:rPr>
          <w:snapToGrid/>
        </w:rPr>
      </w:pPr>
      <w:r w:rsidRPr="0050651F">
        <w:rPr>
          <w:snapToGrid/>
        </w:rPr>
        <w:t>"email" : "JohnDoe@example.com",</w:t>
      </w:r>
    </w:p>
    <w:p w14:paraId="03DEB1CA" w14:textId="3F0A3FDF" w:rsidR="0050651F" w:rsidRPr="0050651F" w:rsidRDefault="0050651F" w:rsidP="0050651F">
      <w:pPr>
        <w:pStyle w:val="Code3"/>
        <w:rPr>
          <w:snapToGrid/>
        </w:rPr>
      </w:pPr>
      <w:r w:rsidRPr="0050651F">
        <w:rPr>
          <w:snapToGrid/>
        </w:rPr>
        <w:t>"uri" : "http://example.com/~johndoe"</w:t>
      </w:r>
    </w:p>
    <w:p w14:paraId="11573AEC" w14:textId="6B299647" w:rsidR="0050651F" w:rsidRPr="0050651F" w:rsidRDefault="0050651F" w:rsidP="0050651F">
      <w:pPr>
        <w:pStyle w:val="Code2"/>
        <w:rPr>
          <w:snapToGrid/>
        </w:rPr>
      </w:pPr>
      <w:r w:rsidRPr="0050651F">
        <w:rPr>
          <w:snapToGrid/>
        </w:rPr>
        <w:t>}</w:t>
      </w:r>
    </w:p>
    <w:p w14:paraId="5A7C2D79" w14:textId="722F1BEF" w:rsidR="0050651F" w:rsidRPr="0050651F" w:rsidRDefault="0050651F" w:rsidP="0050651F">
      <w:pPr>
        <w:pStyle w:val="Code1"/>
        <w:rPr>
          <w:snapToGrid/>
        </w:rPr>
      </w:pPr>
      <w:r w:rsidRPr="0050651F">
        <w:rPr>
          <w:snapToGrid/>
        </w:rPr>
        <w:t>]</w:t>
      </w:r>
    </w:p>
    <w:p w14:paraId="112EF565" w14:textId="77777777" w:rsidR="00E21356" w:rsidRDefault="00E21356" w:rsidP="00E21356"/>
    <w:p w14:paraId="72B62EA8" w14:textId="77777777" w:rsidR="000617C8" w:rsidRDefault="000617C8" w:rsidP="000617C8">
      <w:pPr>
        <w:pStyle w:val="Heading3"/>
      </w:pPr>
      <w:bookmarkStart w:id="39" w:name="_Toc259179156"/>
      <w:r>
        <w:t>Atom Encoding</w:t>
      </w:r>
      <w:bookmarkEnd w:id="39"/>
    </w:p>
    <w:p w14:paraId="5228E0FC" w14:textId="77777777" w:rsidR="000617C8" w:rsidRDefault="000617C8" w:rsidP="000617C8">
      <w:r>
        <w:t>When the XML source is encoded as an Atom feed document the following rules shall be observed:</w:t>
      </w:r>
    </w:p>
    <w:p w14:paraId="054C0A6D" w14:textId="30CC8C1F" w:rsidR="000617C8" w:rsidRDefault="005F4021" w:rsidP="000617C8">
      <w:pPr>
        <w:pStyle w:val="ListParagraph"/>
        <w:numPr>
          <w:ilvl w:val="0"/>
          <w:numId w:val="43"/>
        </w:numPr>
      </w:pPr>
      <w:r>
        <w:t xml:space="preserve">All the </w:t>
      </w:r>
      <w:r w:rsidR="000617C8" w:rsidRPr="005F4021">
        <w:rPr>
          <w:i/>
        </w:rPr>
        <w:t>atom:authors</w:t>
      </w:r>
      <w:r w:rsidR="000617C8">
        <w:t xml:space="preserve"> </w:t>
      </w:r>
      <w:r>
        <w:t xml:space="preserve">elements are added to a </w:t>
      </w:r>
      <w:r w:rsidR="000617C8">
        <w:t xml:space="preserve">“authors” array </w:t>
      </w:r>
    </w:p>
    <w:p w14:paraId="66DD60DD" w14:textId="463FAD7D" w:rsidR="000617C8" w:rsidRPr="005F4021" w:rsidRDefault="005F4021" w:rsidP="000617C8">
      <w:pPr>
        <w:pStyle w:val="ListParagraph"/>
        <w:numPr>
          <w:ilvl w:val="0"/>
          <w:numId w:val="43"/>
        </w:numPr>
      </w:pPr>
      <w:r>
        <w:t xml:space="preserve">All the </w:t>
      </w:r>
      <w:r w:rsidRPr="005F4021">
        <w:rPr>
          <w:i/>
          <w:iCs/>
        </w:rPr>
        <w:t>atom:contributor</w:t>
      </w:r>
      <w:r w:rsidRPr="005F4021">
        <w:rPr>
          <w:iCs/>
        </w:rPr>
        <w:t xml:space="preserve"> </w:t>
      </w:r>
      <w:r>
        <w:rPr>
          <w:iCs/>
        </w:rPr>
        <w:t>elements are added to a</w:t>
      </w:r>
      <w:r w:rsidRPr="005F4021">
        <w:rPr>
          <w:iCs/>
        </w:rPr>
        <w:t xml:space="preserve"> </w:t>
      </w:r>
      <w:r>
        <w:rPr>
          <w:iCs/>
        </w:rPr>
        <w:t>“contributors” array</w:t>
      </w:r>
    </w:p>
    <w:p w14:paraId="797D3AD0" w14:textId="30F6599B" w:rsidR="005F4021" w:rsidRDefault="005F4021" w:rsidP="000617C8">
      <w:pPr>
        <w:pStyle w:val="ListParagraph"/>
        <w:numPr>
          <w:ilvl w:val="0"/>
          <w:numId w:val="43"/>
        </w:numPr>
      </w:pPr>
      <w:r>
        <w:t>All the atom:category elements are added to a “categories” array</w:t>
      </w:r>
    </w:p>
    <w:p w14:paraId="67CD545F" w14:textId="06755474" w:rsidR="005F4021" w:rsidRDefault="005F4021" w:rsidP="000617C8">
      <w:pPr>
        <w:pStyle w:val="ListParagraph"/>
        <w:numPr>
          <w:ilvl w:val="0"/>
          <w:numId w:val="43"/>
        </w:numPr>
      </w:pPr>
      <w:r>
        <w:t xml:space="preserve">All the </w:t>
      </w:r>
      <w:r w:rsidRPr="005F4021">
        <w:rPr>
          <w:i/>
        </w:rPr>
        <w:t>atom:link</w:t>
      </w:r>
      <w:r>
        <w:t xml:space="preserve"> elements are added to a “links” array</w:t>
      </w:r>
    </w:p>
    <w:p w14:paraId="349898DF" w14:textId="006CAE59" w:rsidR="001051EB" w:rsidRDefault="001051EB" w:rsidP="001051EB">
      <w:r>
        <w:t xml:space="preserve"> </w:t>
      </w:r>
    </w:p>
    <w:p w14:paraId="20557ACF" w14:textId="4638B45C" w:rsidR="0040152E" w:rsidRPr="008D3589" w:rsidRDefault="0040152E" w:rsidP="0040152E">
      <w:pPr>
        <w:pStyle w:val="Heading2"/>
      </w:pPr>
      <w:bookmarkStart w:id="40" w:name="_Ref253056994"/>
      <w:bookmarkStart w:id="41" w:name="_Toc259179157"/>
      <w:r>
        <w:t xml:space="preserve">XML </w:t>
      </w:r>
      <w:r w:rsidR="007245BC">
        <w:t>Values</w:t>
      </w:r>
      <w:bookmarkEnd w:id="40"/>
      <w:bookmarkEnd w:id="41"/>
      <w:r w:rsidR="00E21356">
        <w:t xml:space="preserve"> </w:t>
      </w:r>
    </w:p>
    <w:p w14:paraId="7501AEA7" w14:textId="08303692" w:rsidR="00652A03" w:rsidRPr="00652A03" w:rsidRDefault="00652A03" w:rsidP="00652A03">
      <w:r w:rsidRPr="00652A03">
        <w:t xml:space="preserve">A JSON value MUST be an object, array, number, or string, or one of the following three literal names: </w:t>
      </w:r>
      <w:r w:rsidR="00B71CEA" w:rsidRPr="00B71CEA">
        <w:rPr>
          <w:i/>
        </w:rPr>
        <w:t>“</w:t>
      </w:r>
      <w:r w:rsidRPr="00B71CEA">
        <w:rPr>
          <w:i/>
          <w:iCs/>
        </w:rPr>
        <w:t>false</w:t>
      </w:r>
      <w:r w:rsidR="00B71CEA" w:rsidRPr="00B71CEA">
        <w:rPr>
          <w:i/>
          <w:iCs/>
        </w:rPr>
        <w:t>”,</w:t>
      </w:r>
      <w:r w:rsidRPr="00B71CEA">
        <w:rPr>
          <w:i/>
        </w:rPr>
        <w:t xml:space="preserve"> </w:t>
      </w:r>
      <w:r w:rsidR="00B71CEA" w:rsidRPr="00B71CEA">
        <w:rPr>
          <w:i/>
        </w:rPr>
        <w:t>“</w:t>
      </w:r>
      <w:r w:rsidRPr="00B71CEA">
        <w:rPr>
          <w:i/>
          <w:iCs/>
        </w:rPr>
        <w:t>null</w:t>
      </w:r>
      <w:r w:rsidR="00B71CEA" w:rsidRPr="00B71CEA">
        <w:rPr>
          <w:i/>
          <w:iCs/>
        </w:rPr>
        <w:t>” and</w:t>
      </w:r>
      <w:r w:rsidRPr="00B71CEA">
        <w:rPr>
          <w:i/>
        </w:rPr>
        <w:t xml:space="preserve"> </w:t>
      </w:r>
      <w:r w:rsidR="00B71CEA" w:rsidRPr="00B71CEA">
        <w:rPr>
          <w:i/>
        </w:rPr>
        <w:t>“</w:t>
      </w:r>
      <w:r w:rsidRPr="00B71CEA">
        <w:rPr>
          <w:i/>
          <w:iCs/>
        </w:rPr>
        <w:t>true</w:t>
      </w:r>
      <w:r w:rsidR="00B71CEA" w:rsidRPr="00B71CEA">
        <w:rPr>
          <w:i/>
          <w:iCs/>
        </w:rPr>
        <w:t>”.</w:t>
      </w:r>
    </w:p>
    <w:p w14:paraId="5C96391F" w14:textId="22CE69C7" w:rsidR="00652A03" w:rsidRPr="00652A03" w:rsidRDefault="00652A03" w:rsidP="00652A03">
      <w:r w:rsidRPr="00652A03">
        <w:t xml:space="preserve">An object is an unordered collection of zero or more name/value pairs, where a name is a string and a value is a string, number, </w:t>
      </w:r>
      <w:r w:rsidR="00690818" w:rsidRPr="00652A03">
        <w:t>Boolean</w:t>
      </w:r>
      <w:r w:rsidRPr="00652A03">
        <w:t>, null, object, or array.</w:t>
      </w:r>
    </w:p>
    <w:p w14:paraId="06B1BA34" w14:textId="4F3A832F" w:rsidR="00A9667D" w:rsidRDefault="00A9667D" w:rsidP="00A9667D">
      <w:r>
        <w:t xml:space="preserve">There isn’t a direct and </w:t>
      </w:r>
      <w:r w:rsidR="00AD6318">
        <w:t>un</w:t>
      </w:r>
      <w:r>
        <w:t xml:space="preserve">ambiguous mapping between XML, JavaScript and JSON data types. </w:t>
      </w:r>
      <w:r w:rsidR="00AD6318">
        <w:t xml:space="preserve">Mapping XML data types involves the definition of several rules and best practices. Most </w:t>
      </w:r>
      <w:r w:rsidRPr="00A9667D">
        <w:t xml:space="preserve">data types must be represented by </w:t>
      </w:r>
      <w:r w:rsidR="00AD6318">
        <w:t xml:space="preserve">their string or number representation and an agreement has to be established </w:t>
      </w:r>
      <w:r w:rsidRPr="00A9667D">
        <w:t>on how to convert between the types.</w:t>
      </w:r>
    </w:p>
    <w:p w14:paraId="25EDA01C" w14:textId="77777777" w:rsidR="00652A03" w:rsidRDefault="00652A03" w:rsidP="00652A03">
      <w:pPr>
        <w:pStyle w:val="Heading3"/>
      </w:pPr>
      <w:bookmarkStart w:id="42" w:name="_Ref253219051"/>
      <w:bookmarkStart w:id="43" w:name="_Toc259179158"/>
      <w:r>
        <w:t>String</w:t>
      </w:r>
      <w:bookmarkEnd w:id="42"/>
      <w:bookmarkEnd w:id="43"/>
    </w:p>
    <w:p w14:paraId="4969F77C" w14:textId="47376B9B" w:rsidR="00433D5C" w:rsidRDefault="00433D5C" w:rsidP="00433D5C">
      <w:r>
        <w:t xml:space="preserve">The </w:t>
      </w:r>
      <w:r w:rsidRPr="00433D5C">
        <w:t xml:space="preserve">XML </w:t>
      </w:r>
      <w:r>
        <w:t xml:space="preserve">attributes and text nodes can </w:t>
      </w:r>
      <w:r w:rsidRPr="00433D5C">
        <w:t>have characters</w:t>
      </w:r>
      <w:r>
        <w:t xml:space="preserve"> that are unsafe in JSON</w:t>
      </w:r>
      <w:r w:rsidR="005C4E9A">
        <w:t xml:space="preserve"> and</w:t>
      </w:r>
      <w:r>
        <w:t xml:space="preserve"> Text nodes can also contain</w:t>
      </w:r>
      <w:r w:rsidRPr="00433D5C">
        <w:t xml:space="preserve"> </w:t>
      </w:r>
      <w:r>
        <w:t xml:space="preserve">multiple lines. </w:t>
      </w:r>
      <w:r w:rsidR="005C4E9A">
        <w:t>In JSON, string need to be in between quotation marks and all special characters need to be escaped.</w:t>
      </w:r>
      <w:r>
        <w:t xml:space="preserve"> </w:t>
      </w:r>
    </w:p>
    <w:p w14:paraId="76219096" w14:textId="2FC5E362" w:rsidR="00433D5C" w:rsidRPr="00D745D6" w:rsidRDefault="00433D5C" w:rsidP="00433D5C">
      <w:pPr>
        <w:pStyle w:val="Note"/>
      </w:pPr>
      <w:r w:rsidRPr="00D745D6">
        <w:t>NOTE</w:t>
      </w:r>
      <w:r w:rsidRPr="00D745D6">
        <w:tab/>
      </w:r>
      <w:r>
        <w:t>The RFC 4627 defines the representation of strings as numbers as:</w:t>
      </w:r>
    </w:p>
    <w:p w14:paraId="1F7F3EE7" w14:textId="33A79D6F" w:rsidR="00433D5C" w:rsidRDefault="00433D5C" w:rsidP="001E696F">
      <w:pPr>
        <w:pStyle w:val="Note"/>
      </w:pPr>
      <w:r w:rsidRPr="00433D5C">
        <w:t>All Unicode characters may be placed within the quotation marks except for the characters that must be escaped: quotation mark, reverse solidus, and the control characters (U+0000</w:t>
      </w:r>
      <w:r w:rsidR="005C4E9A">
        <w:t xml:space="preserve"> </w:t>
      </w:r>
      <w:r w:rsidRPr="00433D5C">
        <w:t>through U+001F).</w:t>
      </w:r>
    </w:p>
    <w:p w14:paraId="404F8AEF" w14:textId="77777777" w:rsidR="001E696F" w:rsidRPr="001E696F" w:rsidRDefault="001E696F" w:rsidP="001E696F"/>
    <w:p w14:paraId="63B0E11A" w14:textId="3993C5F4" w:rsidR="005C4E9A" w:rsidRPr="006916E1" w:rsidRDefault="005C4E9A" w:rsidP="005C4E9A">
      <w:pPr>
        <w:pStyle w:val="Example"/>
      </w:pPr>
      <w:r w:rsidRPr="006916E1">
        <w:t>EXAMPLE</w:t>
      </w:r>
      <w:r w:rsidRPr="006916E1">
        <w:tab/>
      </w:r>
      <w:r>
        <w:t>Tran</w:t>
      </w:r>
      <w:r w:rsidR="001E696F">
        <w:t>s</w:t>
      </w:r>
      <w:r>
        <w:t>formation of XML text nodes in JSON strings</w:t>
      </w:r>
    </w:p>
    <w:p w14:paraId="23D3869B" w14:textId="77777777" w:rsidR="005C4E9A" w:rsidRDefault="005C4E9A" w:rsidP="005C4E9A">
      <w:pPr>
        <w:pStyle w:val="Code1"/>
      </w:pPr>
      <w:r w:rsidRPr="00433D5C">
        <w:t>&lt;text&gt; mystring &amp;quot;true&amp;quot;</w:t>
      </w:r>
    </w:p>
    <w:p w14:paraId="120098D7" w14:textId="34226E49" w:rsidR="005C4E9A" w:rsidRDefault="005C4E9A" w:rsidP="005C4E9A">
      <w:pPr>
        <w:pStyle w:val="Code1"/>
      </w:pPr>
      <w:r>
        <w:lastRenderedPageBreak/>
        <w:t xml:space="preserve"> </w:t>
      </w:r>
      <w:r w:rsidRPr="00433D5C">
        <w:t xml:space="preserve">and then another </w:t>
      </w:r>
    </w:p>
    <w:p w14:paraId="2F8270FB" w14:textId="3BF42EE5" w:rsidR="005C4E9A" w:rsidRDefault="005C4E9A" w:rsidP="005C4E9A">
      <w:pPr>
        <w:pStyle w:val="Code1"/>
      </w:pPr>
      <w:r w:rsidRPr="00433D5C">
        <w:t>&lt;/tree&gt;</w:t>
      </w:r>
    </w:p>
    <w:p w14:paraId="44969A53" w14:textId="77777777" w:rsidR="005C4E9A" w:rsidRDefault="005C4E9A" w:rsidP="005C4E9A">
      <w:pPr>
        <w:pStyle w:val="Code1"/>
        <w:rPr>
          <w:snapToGrid/>
        </w:rPr>
      </w:pPr>
    </w:p>
    <w:p w14:paraId="75F0C225" w14:textId="77777777" w:rsidR="005C4E9A" w:rsidRPr="005C4E9A" w:rsidRDefault="005C4E9A" w:rsidP="005C4E9A">
      <w:pPr>
        <w:pStyle w:val="Code1"/>
      </w:pPr>
      <w:r w:rsidRPr="005C4E9A">
        <w:t>"text" : " mystring \"true\"\n and then another \n"</w:t>
      </w:r>
    </w:p>
    <w:p w14:paraId="41637FCE" w14:textId="77777777" w:rsidR="00652A03" w:rsidRDefault="00652A03" w:rsidP="00652A03"/>
    <w:p w14:paraId="212AE711" w14:textId="77777777" w:rsidR="00652A03" w:rsidRDefault="00652A03" w:rsidP="00652A03">
      <w:pPr>
        <w:pStyle w:val="Heading3"/>
      </w:pPr>
      <w:bookmarkStart w:id="44" w:name="_Toc259179159"/>
      <w:r>
        <w:t>Number</w:t>
      </w:r>
      <w:bookmarkEnd w:id="44"/>
    </w:p>
    <w:p w14:paraId="18894CCD" w14:textId="3A0798E3" w:rsidR="00652A03" w:rsidRDefault="00690818" w:rsidP="00652A03">
      <w:r w:rsidRPr="00690818">
        <w:t xml:space="preserve">Numbers </w:t>
      </w:r>
      <w:r w:rsidRPr="00690818">
        <w:rPr>
          <w:b/>
          <w:bCs/>
        </w:rPr>
        <w:t>must</w:t>
      </w:r>
      <w:r w:rsidRPr="00690818">
        <w:t xml:space="preserve"> be explicitly represented as integer and an optional fraction and exponent. The fraction is a decimal point followed by one or more digits. Leading zeros, octal and hex numbers are not allowed and must be represented as a string. Infinity and NaN must be represented as a string.</w:t>
      </w:r>
    </w:p>
    <w:p w14:paraId="68C748AD" w14:textId="67E1A2E7" w:rsidR="00035A02" w:rsidRPr="00D745D6" w:rsidRDefault="00035A02" w:rsidP="00C770EB">
      <w:pPr>
        <w:pStyle w:val="Note"/>
        <w:keepNext/>
        <w:spacing w:line="211" w:lineRule="auto"/>
      </w:pPr>
      <w:r w:rsidRPr="00D745D6">
        <w:t>NOTE</w:t>
      </w:r>
      <w:r w:rsidRPr="00D745D6">
        <w:tab/>
      </w:r>
      <w:r w:rsidR="00B24DB4">
        <w:t>The RFC 4627 defines the representation of numbers as:</w:t>
      </w:r>
    </w:p>
    <w:p w14:paraId="5FB5674A" w14:textId="4728ADED" w:rsidR="00690818" w:rsidRPr="00690818" w:rsidRDefault="00690818" w:rsidP="00035A02">
      <w:pPr>
        <w:pStyle w:val="Note"/>
      </w:pPr>
      <w:r w:rsidRPr="00690818">
        <w:t>The representation of numbers is similar to that used in most programming languages. A number contains an integer component that may be prefixed with an optional minus sign, which may be followed by</w:t>
      </w:r>
      <w:r w:rsidR="00035A02">
        <w:t xml:space="preserve"> </w:t>
      </w:r>
      <w:r w:rsidRPr="00690818">
        <w:t>a fraction part and/or an exponent part. Octal and hex forms are not allowed.  Leading zeros are not allowed. A fraction part is a decimal point followed by one or more digits. An exponent part begins with the letter E in upper or lowercase, which may be followed by a plus or minus sign. The E and optional sign are followed by one or more digits. Numeric values that cannot be represented as sequences of digits (such as Infinity and NaN) are not permitted.</w:t>
      </w:r>
    </w:p>
    <w:p w14:paraId="66542205" w14:textId="77777777" w:rsidR="00652A03" w:rsidRDefault="00652A03" w:rsidP="00652A03">
      <w:pPr>
        <w:pStyle w:val="Heading3"/>
      </w:pPr>
      <w:bookmarkStart w:id="45" w:name="_Toc259179160"/>
      <w:r>
        <w:t>Boolean</w:t>
      </w:r>
      <w:bookmarkEnd w:id="45"/>
    </w:p>
    <w:p w14:paraId="05F174BB" w14:textId="1DD62FBD" w:rsidR="00652A03" w:rsidRDefault="001E696F" w:rsidP="007245BC">
      <w:r>
        <w:t xml:space="preserve">XML Boolean type defines the values “true” and “1” as true, and as false the values “false” and “0”. If the type of the value is specifically unknown at transformation time then only the “true” and “false” values are mapped directly to the respective JSON value. </w:t>
      </w:r>
    </w:p>
    <w:p w14:paraId="0D4512EF" w14:textId="33109467" w:rsidR="001E696F" w:rsidRPr="006916E1" w:rsidRDefault="001E696F" w:rsidP="001E696F">
      <w:pPr>
        <w:pStyle w:val="Example"/>
      </w:pPr>
      <w:r w:rsidRPr="006916E1">
        <w:t>EXAMPLE</w:t>
      </w:r>
      <w:r w:rsidRPr="006916E1">
        <w:tab/>
      </w:r>
      <w:r>
        <w:t xml:space="preserve">Transformation of XML Boolean values in JSON </w:t>
      </w:r>
    </w:p>
    <w:p w14:paraId="2EDA8CD7" w14:textId="1159E987" w:rsidR="001E696F" w:rsidRDefault="001E696F" w:rsidP="001E696F">
      <w:pPr>
        <w:pStyle w:val="Code1"/>
      </w:pPr>
      <w:r w:rsidRPr="001E696F">
        <w:t>&lt;tree value="</w:t>
      </w:r>
      <w:r>
        <w:t>false</w:t>
      </w:r>
      <w:r w:rsidRPr="001E696F">
        <w:t>"&gt;</w:t>
      </w:r>
    </w:p>
    <w:p w14:paraId="04A8E4DE" w14:textId="77777777" w:rsidR="001E696F" w:rsidRDefault="001E696F" w:rsidP="001E696F">
      <w:pPr>
        <w:pStyle w:val="Code2"/>
      </w:pPr>
      <w:r w:rsidRPr="001E696F">
        <w:t>&lt;child&gt;true&lt;/child&gt;</w:t>
      </w:r>
    </w:p>
    <w:p w14:paraId="41609637" w14:textId="316FA255" w:rsidR="001E696F" w:rsidRDefault="001E696F" w:rsidP="001E696F">
      <w:pPr>
        <w:pStyle w:val="Code2"/>
      </w:pPr>
      <w:r>
        <w:t>&lt;numberorboolean&gt;0&lt;/numberofboolean&gt;</w:t>
      </w:r>
    </w:p>
    <w:p w14:paraId="2287A47D" w14:textId="5E60CAC6" w:rsidR="001E696F" w:rsidRDefault="001E696F" w:rsidP="001E696F">
      <w:pPr>
        <w:pStyle w:val="Code1"/>
      </w:pPr>
      <w:r w:rsidRPr="001E696F">
        <w:t>&lt;/tree&gt;</w:t>
      </w:r>
    </w:p>
    <w:p w14:paraId="1A098C8A" w14:textId="424FFBA0" w:rsidR="001E696F" w:rsidRDefault="001E696F" w:rsidP="001E696F">
      <w:pPr>
        <w:pStyle w:val="Code1"/>
      </w:pPr>
    </w:p>
    <w:p w14:paraId="0F238356" w14:textId="77777777" w:rsidR="001E696F" w:rsidRDefault="001E696F" w:rsidP="001E696F">
      <w:pPr>
        <w:pStyle w:val="Code1"/>
        <w:rPr>
          <w:snapToGrid/>
        </w:rPr>
      </w:pPr>
      <w:r w:rsidRPr="001E696F">
        <w:rPr>
          <w:snapToGrid/>
        </w:rPr>
        <w:t>"tree" : {</w:t>
      </w:r>
    </w:p>
    <w:p w14:paraId="65B9E2FF" w14:textId="77777777" w:rsidR="001E696F" w:rsidRDefault="001E696F" w:rsidP="001E696F">
      <w:pPr>
        <w:pStyle w:val="Code2"/>
        <w:rPr>
          <w:snapToGrid/>
        </w:rPr>
      </w:pPr>
      <w:r w:rsidRPr="001E696F">
        <w:rPr>
          <w:snapToGrid/>
        </w:rPr>
        <w:t>"value" : false,</w:t>
      </w:r>
    </w:p>
    <w:p w14:paraId="432CC13D" w14:textId="59AA4C7F" w:rsidR="001E696F" w:rsidRDefault="001E696F" w:rsidP="001E696F">
      <w:pPr>
        <w:pStyle w:val="Code2"/>
        <w:rPr>
          <w:snapToGrid/>
        </w:rPr>
      </w:pPr>
      <w:r w:rsidRPr="001E696F">
        <w:rPr>
          <w:snapToGrid/>
        </w:rPr>
        <w:t>"child" : true</w:t>
      </w:r>
      <w:r>
        <w:rPr>
          <w:snapToGrid/>
        </w:rPr>
        <w:t>,</w:t>
      </w:r>
    </w:p>
    <w:p w14:paraId="22B3755E" w14:textId="6DBB2290" w:rsidR="001E696F" w:rsidRDefault="001E696F" w:rsidP="001E696F">
      <w:pPr>
        <w:pStyle w:val="Code2"/>
        <w:rPr>
          <w:snapToGrid/>
        </w:rPr>
      </w:pPr>
      <w:r w:rsidRPr="001E696F">
        <w:rPr>
          <w:snapToGrid/>
        </w:rPr>
        <w:t>"</w:t>
      </w:r>
      <w:r>
        <w:t>numberorboolean</w:t>
      </w:r>
      <w:r w:rsidRPr="001E696F">
        <w:rPr>
          <w:snapToGrid/>
        </w:rPr>
        <w:t>"</w:t>
      </w:r>
      <w:r>
        <w:rPr>
          <w:snapToGrid/>
        </w:rPr>
        <w:t xml:space="preserve"> : 0</w:t>
      </w:r>
    </w:p>
    <w:p w14:paraId="7B6145D9" w14:textId="26FE0AD1" w:rsidR="001E696F" w:rsidRDefault="001E696F" w:rsidP="001E696F">
      <w:pPr>
        <w:pStyle w:val="Code1"/>
        <w:rPr>
          <w:snapToGrid/>
        </w:rPr>
      </w:pPr>
      <w:r w:rsidRPr="001E696F">
        <w:rPr>
          <w:snapToGrid/>
        </w:rPr>
        <w:t>}</w:t>
      </w:r>
    </w:p>
    <w:p w14:paraId="723E3F3D" w14:textId="7AF1BC9A" w:rsidR="001E696F" w:rsidRDefault="001E696F" w:rsidP="007245BC"/>
    <w:p w14:paraId="702EFDCE" w14:textId="1BCA6291" w:rsidR="007245BC" w:rsidRDefault="007245BC" w:rsidP="007245BC">
      <w:pPr>
        <w:pStyle w:val="Heading3"/>
      </w:pPr>
      <w:bookmarkStart w:id="46" w:name="_Toc259179161"/>
      <w:r>
        <w:t>Empty</w:t>
      </w:r>
      <w:bookmarkEnd w:id="46"/>
    </w:p>
    <w:p w14:paraId="27E6660F" w14:textId="07E44DF9" w:rsidR="00652A03" w:rsidRDefault="001148D5" w:rsidP="00652A03">
      <w:r>
        <w:t>The XML empty elements must be explicitly transformed to the null JSON object.</w:t>
      </w:r>
    </w:p>
    <w:p w14:paraId="5B3029B7" w14:textId="054CC9BA" w:rsidR="001148D5" w:rsidRPr="006916E1" w:rsidRDefault="001148D5" w:rsidP="001148D5">
      <w:pPr>
        <w:pStyle w:val="Example"/>
      </w:pPr>
      <w:r w:rsidRPr="006916E1">
        <w:t>EXAMPLE</w:t>
      </w:r>
      <w:r w:rsidRPr="006916E1">
        <w:tab/>
      </w:r>
      <w:r>
        <w:t xml:space="preserve">Transformation of XML empty element in JSON </w:t>
      </w:r>
    </w:p>
    <w:p w14:paraId="61BD2972" w14:textId="77777777" w:rsidR="001148D5" w:rsidRDefault="001148D5" w:rsidP="001148D5">
      <w:pPr>
        <w:pStyle w:val="Code1"/>
      </w:pPr>
      <w:r w:rsidRPr="001E696F">
        <w:t>&lt;tree value="</w:t>
      </w:r>
      <w:r>
        <w:t>false</w:t>
      </w:r>
      <w:r w:rsidRPr="001E696F">
        <w:t>"&gt;</w:t>
      </w:r>
    </w:p>
    <w:p w14:paraId="63A4C2FD" w14:textId="6A818871" w:rsidR="001148D5" w:rsidRDefault="001148D5" w:rsidP="001148D5">
      <w:pPr>
        <w:pStyle w:val="Code2"/>
      </w:pPr>
      <w:r w:rsidRPr="001E696F">
        <w:t>&lt;child</w:t>
      </w:r>
      <w:r>
        <w:t>/</w:t>
      </w:r>
      <w:r w:rsidRPr="001E696F">
        <w:t>&gt;</w:t>
      </w:r>
    </w:p>
    <w:p w14:paraId="42D94F22" w14:textId="77777777" w:rsidR="001148D5" w:rsidRDefault="001148D5" w:rsidP="001148D5">
      <w:pPr>
        <w:pStyle w:val="Code1"/>
      </w:pPr>
      <w:r w:rsidRPr="001E696F">
        <w:t>&lt;/tree&gt;</w:t>
      </w:r>
    </w:p>
    <w:p w14:paraId="25BDA26C" w14:textId="77777777" w:rsidR="001148D5" w:rsidRDefault="001148D5" w:rsidP="001148D5">
      <w:pPr>
        <w:pStyle w:val="Code1"/>
      </w:pPr>
    </w:p>
    <w:p w14:paraId="770CBF41" w14:textId="77777777" w:rsidR="001148D5" w:rsidRDefault="001148D5" w:rsidP="001148D5">
      <w:pPr>
        <w:pStyle w:val="Code1"/>
        <w:rPr>
          <w:snapToGrid/>
        </w:rPr>
      </w:pPr>
      <w:r w:rsidRPr="001E696F">
        <w:rPr>
          <w:snapToGrid/>
        </w:rPr>
        <w:t>"tree" : {</w:t>
      </w:r>
    </w:p>
    <w:p w14:paraId="354B260E" w14:textId="7968DCFB" w:rsidR="001148D5" w:rsidRDefault="001148D5" w:rsidP="001148D5">
      <w:pPr>
        <w:pStyle w:val="Code2"/>
        <w:rPr>
          <w:snapToGrid/>
        </w:rPr>
      </w:pPr>
      <w:r w:rsidRPr="001E696F">
        <w:rPr>
          <w:snapToGrid/>
        </w:rPr>
        <w:t xml:space="preserve">"child" : </w:t>
      </w:r>
      <w:r w:rsidR="003D2B54">
        <w:rPr>
          <w:snapToGrid/>
        </w:rPr>
        <w:t>null</w:t>
      </w:r>
    </w:p>
    <w:p w14:paraId="54C433D4" w14:textId="77777777" w:rsidR="001148D5" w:rsidRDefault="001148D5" w:rsidP="001148D5">
      <w:pPr>
        <w:pStyle w:val="Code1"/>
        <w:rPr>
          <w:snapToGrid/>
        </w:rPr>
      </w:pPr>
      <w:r w:rsidRPr="001E696F">
        <w:rPr>
          <w:snapToGrid/>
        </w:rPr>
        <w:t>}</w:t>
      </w:r>
    </w:p>
    <w:p w14:paraId="4F26BA32" w14:textId="77777777" w:rsidR="006B224F" w:rsidRDefault="006B224F" w:rsidP="001148D5">
      <w:pPr>
        <w:pStyle w:val="Code1"/>
        <w:rPr>
          <w:snapToGrid/>
        </w:rPr>
      </w:pPr>
    </w:p>
    <w:p w14:paraId="6D1DA0A5" w14:textId="0C8BB286" w:rsidR="007245BC" w:rsidRDefault="007245BC" w:rsidP="007245BC">
      <w:pPr>
        <w:pStyle w:val="Heading3"/>
      </w:pPr>
      <w:bookmarkStart w:id="47" w:name="_Toc259179162"/>
      <w:r>
        <w:t>Date</w:t>
      </w:r>
      <w:bookmarkEnd w:id="47"/>
      <w:r>
        <w:t xml:space="preserve"> </w:t>
      </w:r>
    </w:p>
    <w:p w14:paraId="1CC4C9E0" w14:textId="181E8504" w:rsidR="00320EFB" w:rsidRDefault="006B224F" w:rsidP="007245BC">
      <w:r>
        <w:t xml:space="preserve">The XML and JavaScript </w:t>
      </w:r>
      <w:r w:rsidR="00320EFB">
        <w:t>date type is not available directly in JSON. Strings, number or any other JSON object can be used to represe</w:t>
      </w:r>
      <w:r>
        <w:t>nt a date value. Since the JavaS</w:t>
      </w:r>
      <w:r w:rsidR="00320EFB">
        <w:t xml:space="preserve">cript version 1.8.5, the most common accepted format is to represented it as a </w:t>
      </w:r>
      <w:r>
        <w:t xml:space="preserve">string encoded according to the </w:t>
      </w:r>
      <w:r w:rsidR="00320EFB">
        <w:t>ISO-8601 standard (</w:t>
      </w:r>
      <w:r w:rsidR="00320EFB" w:rsidRPr="00320EFB">
        <w:t>YYYY-MM-DDTHH:mm:ss.sssZ</w:t>
      </w:r>
      <w:r w:rsidR="003A09D0">
        <w:t>). From that</w:t>
      </w:r>
      <w:r>
        <w:t xml:space="preserve"> version, JavaS</w:t>
      </w:r>
      <w:r w:rsidR="003A09D0">
        <w:t xml:space="preserve">cript engines and all major browsers support a </w:t>
      </w:r>
      <w:r w:rsidRPr="006B224F">
        <w:rPr>
          <w:i/>
        </w:rPr>
        <w:t>Date.</w:t>
      </w:r>
      <w:r w:rsidR="003A09D0" w:rsidRPr="006B224F">
        <w:rPr>
          <w:i/>
        </w:rPr>
        <w:t>toJSON()</w:t>
      </w:r>
      <w:r w:rsidR="003A09D0">
        <w:t xml:space="preserve"> method on the </w:t>
      </w:r>
      <w:r w:rsidR="00A9667D" w:rsidRPr="00A9667D">
        <w:t>JavaScript Date Object</w:t>
      </w:r>
      <w:r w:rsidR="00A9667D">
        <w:t>.</w:t>
      </w:r>
    </w:p>
    <w:p w14:paraId="2E9EC4FF" w14:textId="50C6491F" w:rsidR="007245BC" w:rsidRPr="008D3589" w:rsidRDefault="007245BC" w:rsidP="007245BC">
      <w:pPr>
        <w:pStyle w:val="Heading2"/>
      </w:pPr>
      <w:bookmarkStart w:id="48" w:name="_Ref253057176"/>
      <w:bookmarkStart w:id="49" w:name="_Toc259179163"/>
      <w:r>
        <w:t>Inline XML</w:t>
      </w:r>
      <w:bookmarkEnd w:id="48"/>
      <w:bookmarkEnd w:id="49"/>
      <w:r>
        <w:t xml:space="preserve"> </w:t>
      </w:r>
    </w:p>
    <w:p w14:paraId="2E43A68E" w14:textId="74884BEB" w:rsidR="006B224F" w:rsidRPr="006B224F" w:rsidRDefault="003D2B54" w:rsidP="006B224F">
      <w:r>
        <w:t xml:space="preserve">In some special cases </w:t>
      </w:r>
      <w:r w:rsidR="006B224F">
        <w:t xml:space="preserve">it is necessary to convey a XML fragment directly in the JSON object without any transformation. The XML should be transformed into an escaped string (see </w:t>
      </w:r>
      <w:r w:rsidR="006B224F">
        <w:fldChar w:fldCharType="begin"/>
      </w:r>
      <w:r w:rsidR="006B224F">
        <w:instrText xml:space="preserve"> REF _Ref253219051 \r \h </w:instrText>
      </w:r>
      <w:r w:rsidR="006B224F">
        <w:fldChar w:fldCharType="separate"/>
      </w:r>
      <w:r w:rsidR="00553357">
        <w:t>6.2.1</w:t>
      </w:r>
      <w:r w:rsidR="006B224F">
        <w:fldChar w:fldCharType="end"/>
      </w:r>
      <w:r w:rsidR="006B224F">
        <w:t xml:space="preserve">). The contents of the string shall be the same as the XML fragment </w:t>
      </w:r>
      <w:r w:rsidR="006B224F" w:rsidRPr="006B224F">
        <w:t>(escaped but unaltered)</w:t>
      </w:r>
      <w:r w:rsidR="00881B09">
        <w:t>.</w:t>
      </w:r>
    </w:p>
    <w:p w14:paraId="21795097" w14:textId="0FE92155" w:rsidR="00881B09" w:rsidRPr="006916E1" w:rsidRDefault="00881B09" w:rsidP="00881B09">
      <w:pPr>
        <w:pStyle w:val="Example"/>
      </w:pPr>
      <w:r w:rsidRPr="006916E1">
        <w:t>EXAMPLE</w:t>
      </w:r>
      <w:r w:rsidRPr="006916E1">
        <w:tab/>
      </w:r>
      <w:r>
        <w:t>Transformation of XML fragment in JSON string</w:t>
      </w:r>
    </w:p>
    <w:p w14:paraId="239ED57E" w14:textId="5FC3CB42" w:rsidR="00881B09" w:rsidRDefault="00881B09" w:rsidP="00881B09">
      <w:pPr>
        <w:pStyle w:val="Code1"/>
      </w:pPr>
      <w:r w:rsidRPr="00881B09">
        <w:t xml:space="preserve">&lt;owc:operation code="GetRecords" </w:t>
      </w:r>
      <w:r>
        <w:br/>
      </w:r>
      <w:r w:rsidRPr="00881B09">
        <w:t xml:space="preserve">method="POST" </w:t>
      </w:r>
      <w:r>
        <w:br/>
      </w:r>
      <w:r w:rsidRPr="00881B09">
        <w:t>href=</w:t>
      </w:r>
      <w:r>
        <w:t>"http://</w:t>
      </w:r>
      <w:r w:rsidR="008C6B96">
        <w:t>some</w:t>
      </w:r>
      <w:r w:rsidRPr="00881B09">
        <w:t>.net/wes/serviceManagerCSW/csw"&gt;</w:t>
      </w:r>
    </w:p>
    <w:p w14:paraId="240095FD" w14:textId="77777777" w:rsidR="00881B09" w:rsidRDefault="00881B09" w:rsidP="00881B09">
      <w:pPr>
        <w:pStyle w:val="Code2"/>
      </w:pPr>
      <w:r w:rsidRPr="00881B09">
        <w:t>&lt;owc:request type="application/xml"&gt;</w:t>
      </w:r>
    </w:p>
    <w:p w14:paraId="6A73FAB2" w14:textId="54B9167A" w:rsidR="00881B09" w:rsidRDefault="00881B09" w:rsidP="00881B09">
      <w:pPr>
        <w:pStyle w:val="Code3"/>
      </w:pPr>
      <w:r w:rsidRPr="00881B09">
        <w:t>&lt;csw:GetRecords</w:t>
      </w:r>
      <w:r>
        <w:t xml:space="preserve"> </w:t>
      </w:r>
      <w:r w:rsidRPr="00881B09">
        <w:t>xmlns:csw="http://www.opengis.net/cat/csw/2.0.2"</w:t>
      </w:r>
      <w:r>
        <w:t xml:space="preserve"> </w:t>
      </w:r>
      <w:r w:rsidRPr="00881B09">
        <w:t>xmlns:gmd="http://www.isotc211.org/2005/gmd/" xmlns:gml="http://www.opengis.net/gml"</w:t>
      </w:r>
      <w:r>
        <w:br/>
      </w:r>
      <w:r w:rsidRPr="00881B09">
        <w:t>xmlns:ogc="http://www.opengis.net/ogc"</w:t>
      </w:r>
      <w:r>
        <w:br/>
      </w:r>
      <w:r w:rsidRPr="00881B09">
        <w:t>xmlns:xsi="http://www.w3.org/2001/XMLSchema-instance" maxRecords="10"</w:t>
      </w:r>
      <w:r>
        <w:br/>
      </w:r>
      <w:r w:rsidRPr="00881B09">
        <w:t>outputFormat="application/xml" outputSchema="http://www.isotc211.org/2005/gmd"</w:t>
      </w:r>
      <w:r>
        <w:br/>
      </w:r>
      <w:r w:rsidRPr="00881B09">
        <w:t>resultType="results" service="CSW"</w:t>
      </w:r>
      <w:r>
        <w:br/>
      </w:r>
      <w:r w:rsidRPr="00881B09">
        <w:t xml:space="preserve">startPosition="1" version="2.0.2"&gt; </w:t>
      </w:r>
      <w:r w:rsidRPr="00881B09">
        <w:tab/>
      </w:r>
      <w:r w:rsidRPr="00881B09">
        <w:tab/>
      </w:r>
      <w:r w:rsidRPr="00881B09">
        <w:tab/>
      </w:r>
      <w:r w:rsidRPr="00881B09">
        <w:tab/>
      </w:r>
    </w:p>
    <w:p w14:paraId="15C3E7B4" w14:textId="2E3AC27A" w:rsidR="00881B09" w:rsidRDefault="00881B09" w:rsidP="00881B09">
      <w:pPr>
        <w:pStyle w:val="Code4"/>
      </w:pPr>
      <w:r w:rsidRPr="00881B09">
        <w:t>&lt;csw:Query typeNames="csw:Record Service Association"&gt;</w:t>
      </w:r>
    </w:p>
    <w:p w14:paraId="700A53D5" w14:textId="106215AF" w:rsidR="00881B09" w:rsidRDefault="00881B09" w:rsidP="00881B09">
      <w:pPr>
        <w:pStyle w:val="Code5"/>
      </w:pPr>
      <w:r w:rsidRPr="00881B09">
        <w:t>&lt;csw:ElementSetName typeNames="csw:Record"&gt;full&lt;/csw:ElementSetName&gt;</w:t>
      </w:r>
    </w:p>
    <w:p w14:paraId="24C66DE8" w14:textId="77777777" w:rsidR="00881B09" w:rsidRDefault="00881B09" w:rsidP="00881B09">
      <w:pPr>
        <w:pStyle w:val="Code5"/>
      </w:pPr>
      <w:r w:rsidRPr="00881B09">
        <w:t>&lt;csw:Constraint version="1.1.0"&gt;</w:t>
      </w:r>
    </w:p>
    <w:p w14:paraId="193AC42F" w14:textId="77777777" w:rsidR="00881B09" w:rsidRDefault="00881B09" w:rsidP="00881B09">
      <w:pPr>
        <w:pStyle w:val="Code6"/>
      </w:pPr>
      <w:r w:rsidRPr="00881B09">
        <w:t>&lt;ogc:Filter&gt;</w:t>
      </w:r>
    </w:p>
    <w:p w14:paraId="6EEDFB27" w14:textId="77777777" w:rsidR="00881B09" w:rsidRDefault="00881B09" w:rsidP="00881B09">
      <w:pPr>
        <w:pStyle w:val="Code7"/>
      </w:pPr>
      <w:r w:rsidRPr="00881B09">
        <w:t>&lt;ogc:PropertyIsEqualTo&gt;</w:t>
      </w:r>
    </w:p>
    <w:p w14:paraId="3533A876" w14:textId="77777777" w:rsidR="00881B09" w:rsidRDefault="00881B09" w:rsidP="00881B09">
      <w:pPr>
        <w:pStyle w:val="Code8"/>
      </w:pPr>
      <w:r w:rsidRPr="00881B09">
        <w:t>&lt;ogc:PropertyName&gt;csw:Record/@id&lt;/ogc:PropertyName&gt;</w:t>
      </w:r>
    </w:p>
    <w:p w14:paraId="56467A93" w14:textId="77777777" w:rsidR="00881B09" w:rsidRDefault="00881B09" w:rsidP="00881B09">
      <w:pPr>
        <w:pStyle w:val="Code8"/>
      </w:pPr>
      <w:r w:rsidRPr="00881B09">
        <w:t>&lt;ogc:Literal&gt;9496276a-4f6e-47c1-94bb-f604245fac57&lt;/ogc:Literal&gt;</w:t>
      </w:r>
    </w:p>
    <w:p w14:paraId="23AE6A7A" w14:textId="77777777" w:rsidR="00881B09" w:rsidRDefault="00881B09" w:rsidP="00881B09">
      <w:pPr>
        <w:pStyle w:val="Code7"/>
      </w:pPr>
      <w:r w:rsidRPr="00881B09">
        <w:t>&lt;/ogc:PropertyIsEqualTo&gt;</w:t>
      </w:r>
    </w:p>
    <w:p w14:paraId="26D3113E" w14:textId="75379FA9" w:rsidR="00881B09" w:rsidRDefault="00881B09" w:rsidP="00881B09">
      <w:pPr>
        <w:pStyle w:val="Code6"/>
      </w:pPr>
      <w:r w:rsidRPr="00881B09">
        <w:t>&lt;/ogc:Filter&gt;</w:t>
      </w:r>
    </w:p>
    <w:p w14:paraId="7A3CFE73" w14:textId="77777777" w:rsidR="00881B09" w:rsidRDefault="00881B09" w:rsidP="00881B09">
      <w:pPr>
        <w:pStyle w:val="Code5"/>
      </w:pPr>
      <w:r w:rsidRPr="00881B09">
        <w:t>&lt;/csw:Constraint&gt;</w:t>
      </w:r>
    </w:p>
    <w:p w14:paraId="42A04137" w14:textId="77777777" w:rsidR="00881B09" w:rsidRDefault="00881B09" w:rsidP="00881B09">
      <w:pPr>
        <w:pStyle w:val="Code4"/>
      </w:pPr>
      <w:r w:rsidRPr="00881B09">
        <w:lastRenderedPageBreak/>
        <w:t>&lt;/csw:Query&gt;</w:t>
      </w:r>
    </w:p>
    <w:p w14:paraId="0EDDFAD2" w14:textId="77777777" w:rsidR="00881B09" w:rsidRDefault="00881B09" w:rsidP="00881B09">
      <w:pPr>
        <w:pStyle w:val="Code3"/>
      </w:pPr>
      <w:r w:rsidRPr="00881B09">
        <w:t>&lt;/csw:GetRecords&gt;</w:t>
      </w:r>
    </w:p>
    <w:p w14:paraId="0064421E" w14:textId="77777777" w:rsidR="00881B09" w:rsidRDefault="00881B09" w:rsidP="00881B09">
      <w:pPr>
        <w:pStyle w:val="Code2"/>
      </w:pPr>
      <w:r w:rsidRPr="00881B09">
        <w:t>&lt;/owc:request&gt;</w:t>
      </w:r>
    </w:p>
    <w:p w14:paraId="466197DC" w14:textId="21492C4D" w:rsidR="00881B09" w:rsidRDefault="00881B09" w:rsidP="00881B09">
      <w:pPr>
        <w:pStyle w:val="Code1"/>
      </w:pPr>
      <w:r w:rsidRPr="00881B09">
        <w:t>&lt;/owc:operation&gt;</w:t>
      </w:r>
    </w:p>
    <w:p w14:paraId="1E9393C0" w14:textId="77777777" w:rsidR="00881B09" w:rsidRDefault="00881B09" w:rsidP="00881B09">
      <w:pPr>
        <w:pStyle w:val="Code1"/>
      </w:pPr>
    </w:p>
    <w:p w14:paraId="566F71AA" w14:textId="77777777" w:rsidR="00881B09" w:rsidRDefault="00881B09" w:rsidP="00881B09">
      <w:pPr>
        <w:pStyle w:val="Code1"/>
      </w:pPr>
      <w:r>
        <w:t>{</w:t>
      </w:r>
    </w:p>
    <w:p w14:paraId="0C68579C" w14:textId="6DE0058F" w:rsidR="00881B09" w:rsidRDefault="00881B09" w:rsidP="00881B09">
      <w:pPr>
        <w:pStyle w:val="Code2"/>
      </w:pPr>
      <w:r>
        <w:t>"operation" : [</w:t>
      </w:r>
    </w:p>
    <w:p w14:paraId="19F5AEC7" w14:textId="46422B4C" w:rsidR="00881B09" w:rsidRDefault="00881B09" w:rsidP="00881B09">
      <w:pPr>
        <w:pStyle w:val="Code3"/>
      </w:pPr>
      <w:r>
        <w:t>{</w:t>
      </w:r>
    </w:p>
    <w:p w14:paraId="013EB721" w14:textId="7383CF42" w:rsidR="00881B09" w:rsidRDefault="00881B09" w:rsidP="008C6B96">
      <w:pPr>
        <w:pStyle w:val="Code4"/>
      </w:pPr>
      <w:r>
        <w:t>"code" : "GetRecords",</w:t>
      </w:r>
    </w:p>
    <w:p w14:paraId="5E040E41" w14:textId="22B31036" w:rsidR="00881B09" w:rsidRDefault="00881B09" w:rsidP="008C6B96">
      <w:pPr>
        <w:pStyle w:val="Code4"/>
      </w:pPr>
      <w:r>
        <w:t xml:space="preserve">"method" : "POST", </w:t>
      </w:r>
    </w:p>
    <w:p w14:paraId="5CA3C654" w14:textId="4A81BD8F" w:rsidR="00881B09" w:rsidRDefault="00881B09" w:rsidP="008C6B96">
      <w:pPr>
        <w:pStyle w:val="Code4"/>
      </w:pPr>
      <w:r>
        <w:t>"type" : "application/xml",</w:t>
      </w:r>
    </w:p>
    <w:p w14:paraId="11FC6D58" w14:textId="40A612E9" w:rsidR="00881B09" w:rsidRDefault="008C6B96" w:rsidP="008C6B96">
      <w:pPr>
        <w:pStyle w:val="Code4"/>
      </w:pPr>
      <w:r>
        <w:t>"href" : "http://some</w:t>
      </w:r>
      <w:r w:rsidR="00881B09">
        <w:t>.net/wes/serviceManagerCSW/csw",</w:t>
      </w:r>
    </w:p>
    <w:p w14:paraId="1BFB80DE" w14:textId="5A86506C" w:rsidR="00881B09" w:rsidRDefault="00881B09" w:rsidP="008C6B96">
      <w:pPr>
        <w:pStyle w:val="Code4"/>
      </w:pPr>
      <w:r>
        <w:t>"request" : {</w:t>
      </w:r>
    </w:p>
    <w:p w14:paraId="1A8B8B75" w14:textId="6DC8206A" w:rsidR="00881B09" w:rsidRDefault="00881B09" w:rsidP="008C6B96">
      <w:pPr>
        <w:pStyle w:val="Code5"/>
      </w:pPr>
      <w:r>
        <w:t>"type" : "application/xml",</w:t>
      </w:r>
    </w:p>
    <w:p w14:paraId="7671D3EE" w14:textId="319072E7" w:rsidR="00881B09" w:rsidRDefault="00881B09" w:rsidP="008C6B96">
      <w:pPr>
        <w:pStyle w:val="Code5"/>
      </w:pPr>
      <w:r>
        <w:t>"url" : null,</w:t>
      </w:r>
    </w:p>
    <w:p w14:paraId="07DC35CB" w14:textId="0D94CD15" w:rsidR="00881B09" w:rsidRDefault="00881B09" w:rsidP="008C6B96">
      <w:pPr>
        <w:pStyle w:val="Code5"/>
      </w:pPr>
      <w:r>
        <w:t>"request" : "&lt;csw:GetRecords xmlns:csw=\"http://www.opengis.net/cat/csw/2.0.2\" \n xmlns:gmd=\"http://www.isotc211.org/2005/gmd/\" xmlns:gml=\"http://www.opengis.net/gml\" \n xmlns:ogc=\"http://www.opengis.net/ogc\" \n xmlns:xsi=\"http://www.w3.org/2001/XMLSchema-instance\" maxRecords=\"10\" \n outputFormat=\"application/xml\" outputSchema=\"http://www.isotc211.org/2005/gmd\" \n resultType=\"results\" service=\"CSW\" \n startPosition=\"1\" version=\"2.0.2\"&gt; \n &lt;csw:Query typeNames=\"csw:Record Service Association\"&gt; \n &lt;csw:ElementSetName typeNames=\"csw:Record\"&gt;full&lt;/csw:ElementSetName&gt; \n &lt;csw:Constraint version=\"1.1.0\"&gt; \n &lt;ogc:Filter&gt; \n &lt;ogc:PropertyIsEqualTo&gt; \n &lt;ogc:PropertyName&gt;csw:Record/@id&lt;/ogc:PropertyName&gt; \n &lt;ogc:Literal&gt;9496276a-4f6e-47c1-94bb-f604245fac57&lt;/ogc:Literal&gt; \n &lt;/ogc:PropertyIsEqualTo&gt; \n &lt;/ogc:Filter&gt; \n &lt;/csw:Constraint&gt; \n&lt;/csw:Query&gt; \n&lt;/csw:GetRecords&gt;"</w:t>
      </w:r>
      <w:r>
        <w:tab/>
      </w:r>
    </w:p>
    <w:p w14:paraId="2608689E" w14:textId="208C44D8" w:rsidR="00881B09" w:rsidRDefault="00881B09" w:rsidP="00881B09">
      <w:pPr>
        <w:pStyle w:val="Code4"/>
      </w:pPr>
      <w:r>
        <w:t>}</w:t>
      </w:r>
    </w:p>
    <w:p w14:paraId="2BA22DE5" w14:textId="4039DE5F" w:rsidR="00881B09" w:rsidRDefault="00881B09" w:rsidP="00881B09">
      <w:pPr>
        <w:pStyle w:val="Code3"/>
      </w:pPr>
      <w:r>
        <w:t>}</w:t>
      </w:r>
    </w:p>
    <w:p w14:paraId="07C78263" w14:textId="0714BC6E" w:rsidR="00881B09" w:rsidRDefault="00881B09" w:rsidP="00881B09">
      <w:pPr>
        <w:pStyle w:val="Code2"/>
      </w:pPr>
      <w:r>
        <w:t>]</w:t>
      </w:r>
      <w:r>
        <w:tab/>
      </w:r>
    </w:p>
    <w:p w14:paraId="1E97F0CA" w14:textId="0BE1BB6D" w:rsidR="00881B09" w:rsidRDefault="00881B09" w:rsidP="00881B09">
      <w:pPr>
        <w:pStyle w:val="Code1"/>
      </w:pPr>
      <w:r>
        <w:t>}</w:t>
      </w:r>
    </w:p>
    <w:p w14:paraId="7E6CEDA0" w14:textId="77777777" w:rsidR="001051EB" w:rsidRPr="00881B09" w:rsidRDefault="001051EB" w:rsidP="00881B09">
      <w:pPr>
        <w:pStyle w:val="Code1"/>
      </w:pPr>
    </w:p>
    <w:p w14:paraId="084433F8" w14:textId="1DD3654C" w:rsidR="00E861BA" w:rsidRDefault="00031C6F">
      <w:pPr>
        <w:pStyle w:val="Heading1"/>
      </w:pPr>
      <w:bookmarkStart w:id="50" w:name="_Ref253238515"/>
      <w:bookmarkStart w:id="51" w:name="_Toc259179164"/>
      <w:r>
        <w:t xml:space="preserve">XML to </w:t>
      </w:r>
      <w:r w:rsidR="00F82B60">
        <w:t xml:space="preserve">GeoJSON Encoding </w:t>
      </w:r>
      <w:r w:rsidR="00AF7B1B">
        <w:t>Rules</w:t>
      </w:r>
      <w:bookmarkEnd w:id="50"/>
      <w:bookmarkEnd w:id="51"/>
    </w:p>
    <w:p w14:paraId="7734645C" w14:textId="339D9DB6" w:rsidR="00E92059" w:rsidRDefault="00E92059" w:rsidP="00F82B60">
      <w:r w:rsidRPr="00E92059">
        <w:t xml:space="preserve">GeoJSON is </w:t>
      </w:r>
      <w:r w:rsidR="001051EB">
        <w:t xml:space="preserve">a </w:t>
      </w:r>
      <w:r w:rsidRPr="00E92059">
        <w:t xml:space="preserve">format for encoding collections of simple geographical features along with their non-spatial attributes using </w:t>
      </w:r>
      <w:r>
        <w:t xml:space="preserve">JSON. </w:t>
      </w:r>
      <w:r w:rsidRPr="00E92059">
        <w:t>GeoJSON object</w:t>
      </w:r>
      <w:r>
        <w:t>s</w:t>
      </w:r>
      <w:r w:rsidRPr="00E92059">
        <w:t xml:space="preserve"> may represent </w:t>
      </w:r>
      <w:r w:rsidR="003A6706">
        <w:t xml:space="preserve">a </w:t>
      </w:r>
      <w:r w:rsidR="003A6706" w:rsidRPr="00E92059">
        <w:t>geometry</w:t>
      </w:r>
      <w:r w:rsidRPr="00E92059">
        <w:t xml:space="preserve">, a feature, or a collection of features. </w:t>
      </w:r>
      <w:r>
        <w:t xml:space="preserve">It </w:t>
      </w:r>
      <w:r w:rsidRPr="00E92059">
        <w:t xml:space="preserve">supports the following geometry types: </w:t>
      </w:r>
      <w:r w:rsidRPr="001051EB">
        <w:rPr>
          <w:i/>
        </w:rPr>
        <w:t>Point</w:t>
      </w:r>
      <w:r w:rsidRPr="00E92059">
        <w:t xml:space="preserve">, </w:t>
      </w:r>
      <w:r w:rsidRPr="001051EB">
        <w:rPr>
          <w:i/>
        </w:rPr>
        <w:t>LineString</w:t>
      </w:r>
      <w:r w:rsidRPr="00E92059">
        <w:t xml:space="preserve">, </w:t>
      </w:r>
      <w:r w:rsidRPr="001051EB">
        <w:rPr>
          <w:i/>
        </w:rPr>
        <w:t>Polygon</w:t>
      </w:r>
      <w:r w:rsidRPr="00E92059">
        <w:t xml:space="preserve">, </w:t>
      </w:r>
      <w:r w:rsidRPr="001051EB">
        <w:rPr>
          <w:i/>
        </w:rPr>
        <w:t>MultiPoint</w:t>
      </w:r>
      <w:r w:rsidRPr="00E92059">
        <w:t xml:space="preserve">, </w:t>
      </w:r>
      <w:r w:rsidRPr="001051EB">
        <w:rPr>
          <w:i/>
        </w:rPr>
        <w:t>MultiLineString</w:t>
      </w:r>
      <w:r w:rsidRPr="00E92059">
        <w:t xml:space="preserve">, </w:t>
      </w:r>
      <w:r w:rsidRPr="001051EB">
        <w:rPr>
          <w:i/>
        </w:rPr>
        <w:t>MultiPolygon</w:t>
      </w:r>
      <w:r w:rsidRPr="00E92059">
        <w:t xml:space="preserve">, and </w:t>
      </w:r>
      <w:r w:rsidRPr="001051EB">
        <w:rPr>
          <w:i/>
        </w:rPr>
        <w:lastRenderedPageBreak/>
        <w:t>GeometryCollection</w:t>
      </w:r>
      <w:r w:rsidRPr="00E92059">
        <w:t>. Features in GeoJSON contain a geometry object and additional properties, and a feature collection represents a list of features.</w:t>
      </w:r>
    </w:p>
    <w:p w14:paraId="23BAC05B" w14:textId="6E64D7B9" w:rsidR="004F5D1E" w:rsidRDefault="009278C1" w:rsidP="00F82B60">
      <w:r>
        <w:t>T</w:t>
      </w:r>
      <w:r w:rsidR="004F5D1E">
        <w:t xml:space="preserve">his section will </w:t>
      </w:r>
      <w:r>
        <w:t xml:space="preserve">provide guidance and rules </w:t>
      </w:r>
      <w:r w:rsidR="004F5D1E">
        <w:t xml:space="preserve">for </w:t>
      </w:r>
      <w:r w:rsidR="00E92059">
        <w:t xml:space="preserve">writing </w:t>
      </w:r>
      <w:r w:rsidR="004F5D1E">
        <w:t>GeoJSON document</w:t>
      </w:r>
      <w:r w:rsidR="00E92059">
        <w:t>s</w:t>
      </w:r>
      <w:r w:rsidR="004F5D1E">
        <w:t xml:space="preserve">. </w:t>
      </w:r>
      <w:r>
        <w:t xml:space="preserve">As in the previous section it was designed </w:t>
      </w:r>
      <w:r w:rsidR="006E2954">
        <w:t xml:space="preserve">with OWS Context in mind but the rules </w:t>
      </w:r>
      <w:r w:rsidR="00E92059">
        <w:t xml:space="preserve">are </w:t>
      </w:r>
      <w:r w:rsidR="006E2954">
        <w:t>generic and useful for other information models.</w:t>
      </w:r>
    </w:p>
    <w:p w14:paraId="5342F746" w14:textId="4B13A282" w:rsidR="006E2954" w:rsidRDefault="006E2954" w:rsidP="006E2954">
      <w:r>
        <w:t xml:space="preserve">All the rules defined in section </w:t>
      </w:r>
      <w:r>
        <w:fldChar w:fldCharType="begin"/>
      </w:r>
      <w:r>
        <w:instrText xml:space="preserve"> REF _Ref253225207 \r \h </w:instrText>
      </w:r>
      <w:r>
        <w:fldChar w:fldCharType="separate"/>
      </w:r>
      <w:r w:rsidR="00553357">
        <w:t>6</w:t>
      </w:r>
      <w:r>
        <w:fldChar w:fldCharType="end"/>
      </w:r>
      <w:r>
        <w:t xml:space="preserve"> apply except when explicitly overridden.</w:t>
      </w:r>
    </w:p>
    <w:p w14:paraId="49677DF2" w14:textId="3A3A76FE" w:rsidR="00F82B60" w:rsidRDefault="00F82B60" w:rsidP="00F82B60">
      <w:pPr>
        <w:pStyle w:val="Heading2"/>
      </w:pPr>
      <w:bookmarkStart w:id="52" w:name="_Ref253238984"/>
      <w:bookmarkStart w:id="53" w:name="_Toc259179165"/>
      <w:r>
        <w:t>Document root</w:t>
      </w:r>
      <w:bookmarkEnd w:id="52"/>
      <w:bookmarkEnd w:id="53"/>
    </w:p>
    <w:p w14:paraId="1EE9B32F" w14:textId="10927760" w:rsidR="003A6706" w:rsidRDefault="003A6706" w:rsidP="003A6706">
      <w:r>
        <w:t>The root of the document is a GeoJSON Feature Collection Object. This is a JSON object with a member named “type” with the value equal to “</w:t>
      </w:r>
      <w:r w:rsidRPr="003A6706">
        <w:t>FeatureCollection</w:t>
      </w:r>
      <w:r>
        <w:t>”. It must have a member called “features” with an array</w:t>
      </w:r>
      <w:r w:rsidR="006E5B92">
        <w:t xml:space="preserve"> (see section </w:t>
      </w:r>
      <w:r w:rsidR="006E5B92">
        <w:fldChar w:fldCharType="begin"/>
      </w:r>
      <w:r w:rsidR="006E5B92">
        <w:instrText xml:space="preserve"> REF _Ref253227591 \r \h </w:instrText>
      </w:r>
      <w:r w:rsidR="006E5B92">
        <w:fldChar w:fldCharType="separate"/>
      </w:r>
      <w:r w:rsidR="00553357">
        <w:t>7.2</w:t>
      </w:r>
      <w:r w:rsidR="006E5B92">
        <w:fldChar w:fldCharType="end"/>
      </w:r>
      <w:r w:rsidR="006E5B92">
        <w:t>)</w:t>
      </w:r>
      <w:r>
        <w:t xml:space="preserve">. If not empty, each member of the array must have a GeoJSON feature. Other possible members are: </w:t>
      </w:r>
    </w:p>
    <w:p w14:paraId="5325E1D6" w14:textId="6B4D4E9B" w:rsidR="003A6706" w:rsidRDefault="003A6706" w:rsidP="00A22F9F">
      <w:pPr>
        <w:pStyle w:val="ListParagraph"/>
        <w:numPr>
          <w:ilvl w:val="0"/>
          <w:numId w:val="42"/>
        </w:numPr>
      </w:pPr>
      <w:r>
        <w:t>“crs” - CRS object with a coordinate reference system</w:t>
      </w:r>
    </w:p>
    <w:p w14:paraId="6559110B" w14:textId="15C0F73E" w:rsidR="003A6706" w:rsidRDefault="003A6706" w:rsidP="00A22F9F">
      <w:pPr>
        <w:pStyle w:val="ListParagraph"/>
        <w:numPr>
          <w:ilvl w:val="0"/>
          <w:numId w:val="42"/>
        </w:numPr>
      </w:pPr>
      <w:r>
        <w:t xml:space="preserve">“properties” </w:t>
      </w:r>
      <w:r w:rsidR="009725E5">
        <w:t>–</w:t>
      </w:r>
      <w:r>
        <w:t xml:space="preserve"> </w:t>
      </w:r>
      <w:r w:rsidR="009725E5">
        <w:t>any JSON object or a JSON null value</w:t>
      </w:r>
    </w:p>
    <w:p w14:paraId="684784CD" w14:textId="77777777" w:rsidR="00A22F9F" w:rsidRDefault="00A22F9F" w:rsidP="00A22F9F">
      <w:pPr>
        <w:pStyle w:val="ListParagraph"/>
        <w:numPr>
          <w:ilvl w:val="0"/>
          <w:numId w:val="42"/>
        </w:numPr>
      </w:pPr>
      <w:r>
        <w:t xml:space="preserve">“id” with the universally unique identifier of the feature </w:t>
      </w:r>
    </w:p>
    <w:p w14:paraId="48BA21B4" w14:textId="60773EB2" w:rsidR="003A6706" w:rsidRDefault="003A6706" w:rsidP="00A22F9F">
      <w:pPr>
        <w:pStyle w:val="ListParagraph"/>
        <w:numPr>
          <w:ilvl w:val="0"/>
          <w:numId w:val="42"/>
        </w:numPr>
      </w:pPr>
      <w:r>
        <w:t>“bbox”</w:t>
      </w:r>
      <w:r w:rsidR="009725E5">
        <w:t xml:space="preserve"> – an array of the box coordinate range of the feature collection</w:t>
      </w:r>
      <w:r w:rsidR="00A22F9F">
        <w:t xml:space="preserve"> </w:t>
      </w:r>
    </w:p>
    <w:p w14:paraId="7E97249B" w14:textId="59AD1F75" w:rsidR="003A6706" w:rsidRDefault="003A6706" w:rsidP="00A22F9F">
      <w:pPr>
        <w:pStyle w:val="ListParagraph"/>
        <w:numPr>
          <w:ilvl w:val="0"/>
          <w:numId w:val="42"/>
        </w:numPr>
      </w:pPr>
      <w:r>
        <w:t>“geometry”</w:t>
      </w:r>
      <w:r w:rsidR="009725E5">
        <w:t xml:space="preserve"> – GeoJSON geometry object with the spatial coverage of the feature collection</w:t>
      </w:r>
      <w:r w:rsidR="00031C6F">
        <w:t xml:space="preserve"> </w:t>
      </w:r>
    </w:p>
    <w:p w14:paraId="4378E5C6" w14:textId="669FE938" w:rsidR="009725E5" w:rsidRDefault="009725E5" w:rsidP="009725E5">
      <w:pPr>
        <w:pStyle w:val="Example"/>
      </w:pPr>
      <w:r w:rsidRPr="006916E1">
        <w:t>EXAMPLE</w:t>
      </w:r>
      <w:r w:rsidRPr="006916E1">
        <w:tab/>
      </w:r>
      <w:r>
        <w:t xml:space="preserve">OWS document root as GeoJSON Feature Collection </w:t>
      </w:r>
    </w:p>
    <w:p w14:paraId="12B0B4A6" w14:textId="23FA0772" w:rsidR="009725E5" w:rsidRDefault="009725E5" w:rsidP="009725E5">
      <w:pPr>
        <w:pStyle w:val="Code1"/>
      </w:pPr>
      <w:r>
        <w:t>{</w:t>
      </w:r>
    </w:p>
    <w:p w14:paraId="200F02DF" w14:textId="1AF9DBB2" w:rsidR="009725E5" w:rsidRDefault="009725E5" w:rsidP="009725E5">
      <w:pPr>
        <w:pStyle w:val="Code2"/>
      </w:pPr>
      <w:r>
        <w:t>"type": "FeatureCollection",</w:t>
      </w:r>
    </w:p>
    <w:p w14:paraId="017B90C2" w14:textId="7C6D14FA" w:rsidR="00A07915" w:rsidRDefault="00A07915" w:rsidP="009725E5">
      <w:pPr>
        <w:pStyle w:val="Code2"/>
      </w:pPr>
      <w:r w:rsidRPr="009725E5">
        <w:t>"id" : "http://ows.</w:t>
      </w:r>
      <w:r>
        <w:t>acme</w:t>
      </w:r>
      <w:r w:rsidRPr="009725E5">
        <w:t>.eu/385d7d71-b8c7-739e2c0b5e76/",</w:t>
      </w:r>
    </w:p>
    <w:p w14:paraId="7AEDF22F" w14:textId="29EA422F" w:rsidR="009725E5" w:rsidRDefault="009725E5" w:rsidP="009725E5">
      <w:pPr>
        <w:pStyle w:val="Code2"/>
      </w:pPr>
      <w:r>
        <w:t>"bbox": [-45.0, -24.0, -41.0, -20.0],</w:t>
      </w:r>
    </w:p>
    <w:p w14:paraId="1C28987D" w14:textId="77777777" w:rsidR="00A07915" w:rsidRDefault="009725E5" w:rsidP="009725E5">
      <w:pPr>
        <w:pStyle w:val="Code2"/>
      </w:pPr>
      <w:r w:rsidRPr="009725E5">
        <w:t xml:space="preserve">"properties" : </w:t>
      </w:r>
    </w:p>
    <w:p w14:paraId="7B4A99B2" w14:textId="5C6EC2C2" w:rsidR="009725E5" w:rsidRPr="009725E5" w:rsidRDefault="009725E5" w:rsidP="00A07915">
      <w:pPr>
        <w:pStyle w:val="Code3"/>
      </w:pPr>
      <w:r w:rsidRPr="009725E5">
        <w:t>{</w:t>
      </w:r>
    </w:p>
    <w:p w14:paraId="77F73CFE" w14:textId="7E6DEE3D" w:rsidR="009725E5" w:rsidRPr="009725E5" w:rsidRDefault="009725E5" w:rsidP="00A07915">
      <w:pPr>
        <w:pStyle w:val="Code4"/>
      </w:pPr>
      <w:r w:rsidRPr="009725E5">
        <w:t>"</w:t>
      </w:r>
      <w:r w:rsidRPr="009725E5">
        <w:rPr>
          <w:u w:val="single"/>
        </w:rPr>
        <w:t>lang</w:t>
      </w:r>
      <w:r w:rsidRPr="009725E5">
        <w:t>" : "</w:t>
      </w:r>
      <w:r w:rsidRPr="009725E5">
        <w:rPr>
          <w:u w:val="single"/>
        </w:rPr>
        <w:t>en</w:t>
      </w:r>
      <w:r w:rsidRPr="009725E5">
        <w:t>",</w:t>
      </w:r>
    </w:p>
    <w:p w14:paraId="0D5F071B" w14:textId="7FCAA4FE" w:rsidR="009725E5" w:rsidRPr="009725E5" w:rsidRDefault="009725E5" w:rsidP="00A07915">
      <w:pPr>
        <w:pStyle w:val="Code4"/>
      </w:pPr>
      <w:r w:rsidRPr="009725E5">
        <w:t>"title" : "</w:t>
      </w:r>
      <w:r>
        <w:t>List of ACME features</w:t>
      </w:r>
      <w:r w:rsidRPr="009725E5">
        <w:t>"</w:t>
      </w:r>
    </w:p>
    <w:p w14:paraId="32FF8941" w14:textId="20327408" w:rsidR="009725E5" w:rsidRDefault="009725E5" w:rsidP="00A07915">
      <w:pPr>
        <w:pStyle w:val="Code3"/>
      </w:pPr>
      <w:r>
        <w:t>}</w:t>
      </w:r>
      <w:r w:rsidR="00A07915">
        <w:t>,</w:t>
      </w:r>
    </w:p>
    <w:p w14:paraId="06D4A828" w14:textId="77777777" w:rsidR="009725E5" w:rsidRDefault="009725E5" w:rsidP="009725E5">
      <w:pPr>
        <w:pStyle w:val="Code2"/>
      </w:pPr>
      <w:r>
        <w:t>"features": [</w:t>
      </w:r>
    </w:p>
    <w:p w14:paraId="2743C579" w14:textId="77777777" w:rsidR="009725E5" w:rsidRDefault="009725E5" w:rsidP="009725E5">
      <w:pPr>
        <w:pStyle w:val="Code3"/>
      </w:pPr>
      <w:r>
        <w:t>...</w:t>
      </w:r>
    </w:p>
    <w:p w14:paraId="64901724" w14:textId="66BE0CB2" w:rsidR="009725E5" w:rsidRDefault="009725E5" w:rsidP="009725E5">
      <w:pPr>
        <w:pStyle w:val="Code2"/>
      </w:pPr>
      <w:r>
        <w:t>]</w:t>
      </w:r>
    </w:p>
    <w:p w14:paraId="22578389" w14:textId="04835135" w:rsidR="00F82B60" w:rsidRDefault="009725E5" w:rsidP="009725E5">
      <w:pPr>
        <w:pStyle w:val="Code1"/>
      </w:pPr>
      <w:r>
        <w:t>}</w:t>
      </w:r>
    </w:p>
    <w:p w14:paraId="3C0B8EF0" w14:textId="6EF2E6EB" w:rsidR="006E5B92" w:rsidRDefault="006E5B92" w:rsidP="006E5B92"/>
    <w:p w14:paraId="1B3C5E3A" w14:textId="10524FD2" w:rsidR="00A22F9F" w:rsidRDefault="00A22F9F" w:rsidP="00A22F9F">
      <w:pPr>
        <w:pStyle w:val="Heading3"/>
      </w:pPr>
      <w:bookmarkStart w:id="54" w:name="_Toc259179166"/>
      <w:r>
        <w:t xml:space="preserve">Atom </w:t>
      </w:r>
      <w:r w:rsidR="009B1237">
        <w:t>Encoding</w:t>
      </w:r>
      <w:bookmarkEnd w:id="54"/>
    </w:p>
    <w:p w14:paraId="078F6B32" w14:textId="40CCD70C" w:rsidR="00A22F9F" w:rsidRDefault="00A22F9F" w:rsidP="006E5B92">
      <w:r>
        <w:t xml:space="preserve">When the XML source is encoded as an Atom feed </w:t>
      </w:r>
      <w:r w:rsidR="009B1237">
        <w:t xml:space="preserve">document </w:t>
      </w:r>
      <w:r>
        <w:t>the following rules shall be observed:</w:t>
      </w:r>
    </w:p>
    <w:p w14:paraId="3358E826" w14:textId="3240EC06" w:rsidR="00A22F9F" w:rsidRDefault="00A22F9F" w:rsidP="00A22F9F">
      <w:pPr>
        <w:pStyle w:val="ListParagraph"/>
        <w:numPr>
          <w:ilvl w:val="0"/>
          <w:numId w:val="43"/>
        </w:numPr>
      </w:pPr>
      <w:r>
        <w:t xml:space="preserve">The atom:feed/atom:id is mapped to the GeoJSON </w:t>
      </w:r>
      <w:r w:rsidR="009B1237">
        <w:t>“</w:t>
      </w:r>
      <w:r>
        <w:t>id</w:t>
      </w:r>
      <w:r w:rsidR="009B1237">
        <w:t>”</w:t>
      </w:r>
      <w:r>
        <w:t xml:space="preserve"> member </w:t>
      </w:r>
    </w:p>
    <w:p w14:paraId="3FF1803A" w14:textId="3EB83178" w:rsidR="00A22F9F" w:rsidRDefault="00A22F9F" w:rsidP="00A22F9F">
      <w:pPr>
        <w:pStyle w:val="ListParagraph"/>
        <w:numPr>
          <w:ilvl w:val="0"/>
          <w:numId w:val="43"/>
        </w:numPr>
      </w:pPr>
      <w:r>
        <w:t xml:space="preserve">The atom:feed/georss:where is mapped to GeoJSON </w:t>
      </w:r>
      <w:r w:rsidR="009B1237">
        <w:t>“</w:t>
      </w:r>
      <w:r>
        <w:t>geometry</w:t>
      </w:r>
      <w:r w:rsidR="009B1237">
        <w:t>”</w:t>
      </w:r>
      <w:r>
        <w:t xml:space="preserve"> member</w:t>
      </w:r>
    </w:p>
    <w:p w14:paraId="619CC1D0" w14:textId="4FA03849" w:rsidR="00A22F9F" w:rsidRDefault="00A22F9F" w:rsidP="00A22F9F">
      <w:pPr>
        <w:pStyle w:val="ListParagraph"/>
        <w:numPr>
          <w:ilvl w:val="0"/>
          <w:numId w:val="43"/>
        </w:numPr>
      </w:pPr>
      <w:r>
        <w:t>The atom:feed/georss:box is mapped to GeoJSON “bbox” member</w:t>
      </w:r>
    </w:p>
    <w:p w14:paraId="687E0598" w14:textId="756E14AF" w:rsidR="009B1237" w:rsidRDefault="009B1237" w:rsidP="00A22F9F">
      <w:pPr>
        <w:pStyle w:val="ListParagraph"/>
        <w:numPr>
          <w:ilvl w:val="0"/>
          <w:numId w:val="43"/>
        </w:numPr>
      </w:pPr>
      <w:r>
        <w:lastRenderedPageBreak/>
        <w:t xml:space="preserve">The atom:feed/atom:entry elements are mapped to GeoJSON “features” member (see section </w:t>
      </w:r>
      <w:r>
        <w:fldChar w:fldCharType="begin"/>
      </w:r>
      <w:r>
        <w:instrText xml:space="preserve"> REF _Ref253227591 \r \h </w:instrText>
      </w:r>
      <w:r>
        <w:fldChar w:fldCharType="separate"/>
      </w:r>
      <w:r w:rsidR="00553357">
        <w:t>7.2</w:t>
      </w:r>
      <w:r>
        <w:fldChar w:fldCharType="end"/>
      </w:r>
      <w:r>
        <w:t>)</w:t>
      </w:r>
    </w:p>
    <w:p w14:paraId="7FAB6670" w14:textId="63172A0D" w:rsidR="009B1237" w:rsidRDefault="009B1237" w:rsidP="00A22F9F">
      <w:pPr>
        <w:pStyle w:val="ListParagraph"/>
        <w:numPr>
          <w:ilvl w:val="0"/>
          <w:numId w:val="43"/>
        </w:numPr>
      </w:pPr>
      <w:r>
        <w:t>All others atom:feed child elements are to be mapped into GeoJSON “properties” members</w:t>
      </w:r>
    </w:p>
    <w:p w14:paraId="22774F5A" w14:textId="3B454CCD" w:rsidR="006E5B92" w:rsidRDefault="006E5B92" w:rsidP="006E5B92">
      <w:pPr>
        <w:pStyle w:val="Heading2"/>
      </w:pPr>
      <w:bookmarkStart w:id="55" w:name="_Ref253227591"/>
      <w:bookmarkStart w:id="56" w:name="_Toc259179167"/>
      <w:r>
        <w:t>Document Features</w:t>
      </w:r>
      <w:bookmarkEnd w:id="55"/>
      <w:bookmarkEnd w:id="56"/>
      <w:r>
        <w:t xml:space="preserve"> </w:t>
      </w:r>
    </w:p>
    <w:p w14:paraId="2288E710" w14:textId="40D8153E" w:rsidR="00581AF1" w:rsidRDefault="006E5B92" w:rsidP="00581AF1">
      <w:r>
        <w:t xml:space="preserve">Each member of the features array must be a </w:t>
      </w:r>
      <w:r w:rsidR="00452EA3">
        <w:t xml:space="preserve">GeoJSON Feature and it </w:t>
      </w:r>
      <w:r w:rsidR="00A22F9F">
        <w:t xml:space="preserve">shall </w:t>
      </w:r>
      <w:r w:rsidR="00452EA3">
        <w:t>have the following members</w:t>
      </w:r>
      <w:r w:rsidR="00581AF1">
        <w:t>:</w:t>
      </w:r>
    </w:p>
    <w:p w14:paraId="26A9DCB6" w14:textId="5E415E41" w:rsidR="00452EA3" w:rsidRDefault="00452EA3" w:rsidP="00452EA3">
      <w:pPr>
        <w:pStyle w:val="ListParagraph"/>
        <w:numPr>
          <w:ilvl w:val="0"/>
          <w:numId w:val="39"/>
        </w:numPr>
      </w:pPr>
      <w:r>
        <w:t>“type” with the value of “Feature”</w:t>
      </w:r>
    </w:p>
    <w:p w14:paraId="79151D89" w14:textId="2B7C3A73" w:rsidR="00581AF1" w:rsidRDefault="00581AF1" w:rsidP="00452EA3">
      <w:pPr>
        <w:pStyle w:val="ListParagraph"/>
        <w:numPr>
          <w:ilvl w:val="0"/>
          <w:numId w:val="39"/>
        </w:numPr>
      </w:pPr>
      <w:r>
        <w:t>“geometry”</w:t>
      </w:r>
      <w:r w:rsidR="00452EA3">
        <w:t xml:space="preserve"> with any type of GeoJSON Geometry objects</w:t>
      </w:r>
    </w:p>
    <w:p w14:paraId="3A1B10F9" w14:textId="4C762440" w:rsidR="00581AF1" w:rsidRDefault="00581AF1" w:rsidP="00452EA3">
      <w:pPr>
        <w:pStyle w:val="ListParagraph"/>
        <w:numPr>
          <w:ilvl w:val="0"/>
          <w:numId w:val="39"/>
        </w:numPr>
      </w:pPr>
      <w:r>
        <w:t xml:space="preserve">“properties” </w:t>
      </w:r>
      <w:r w:rsidR="00452EA3">
        <w:t>with any JSON object (including nested objects)</w:t>
      </w:r>
    </w:p>
    <w:p w14:paraId="3B66F234" w14:textId="39488930" w:rsidR="00581AF1" w:rsidRDefault="00452EA3" w:rsidP="00452EA3">
      <w:pPr>
        <w:pStyle w:val="ListParagraph"/>
        <w:numPr>
          <w:ilvl w:val="0"/>
          <w:numId w:val="39"/>
        </w:numPr>
      </w:pPr>
      <w:r>
        <w:t xml:space="preserve">“id” with the universally unique identifier of the feature </w:t>
      </w:r>
    </w:p>
    <w:p w14:paraId="16BD1095" w14:textId="77777777" w:rsidR="007326AF" w:rsidRDefault="007326AF" w:rsidP="007326AF">
      <w:pPr>
        <w:pStyle w:val="Example"/>
      </w:pPr>
      <w:r w:rsidRPr="006916E1">
        <w:t>EXAMPLE</w:t>
      </w:r>
      <w:r w:rsidRPr="006916E1">
        <w:tab/>
      </w:r>
      <w:r>
        <w:t xml:space="preserve">OWS document root as GeoJSON Feature Collection </w:t>
      </w:r>
    </w:p>
    <w:p w14:paraId="75ECBA74" w14:textId="41F45A88" w:rsidR="007326AF" w:rsidRDefault="007326AF" w:rsidP="007326AF">
      <w:pPr>
        <w:pStyle w:val="Code1"/>
      </w:pPr>
      <w:r>
        <w:t>{</w:t>
      </w:r>
    </w:p>
    <w:p w14:paraId="15B9DA92" w14:textId="5211EA99" w:rsidR="007326AF" w:rsidRDefault="007326AF" w:rsidP="007326AF">
      <w:pPr>
        <w:pStyle w:val="Code2"/>
      </w:pPr>
      <w:r>
        <w:t>"type": "FeatureCollection",</w:t>
      </w:r>
    </w:p>
    <w:p w14:paraId="5368D84A" w14:textId="0C4FFDE0" w:rsidR="00A07915" w:rsidRDefault="00A07915" w:rsidP="00A07915">
      <w:pPr>
        <w:pStyle w:val="Code2"/>
      </w:pPr>
      <w:r w:rsidRPr="009725E5">
        <w:t>"id" : "http://ows.</w:t>
      </w:r>
      <w:r>
        <w:t>acme</w:t>
      </w:r>
      <w:r w:rsidRPr="009725E5">
        <w:t>.eu/385d7d71-b8c7-739e2c0b5e76/",</w:t>
      </w:r>
    </w:p>
    <w:p w14:paraId="1602D235" w14:textId="0645483D" w:rsidR="007326AF" w:rsidRDefault="007326AF" w:rsidP="007326AF">
      <w:pPr>
        <w:pStyle w:val="Code2"/>
      </w:pPr>
      <w:r>
        <w:t>"bbox": [-45.0, -24.0, -41.0, -20.0],</w:t>
      </w:r>
    </w:p>
    <w:p w14:paraId="7CFED720" w14:textId="77777777" w:rsidR="00A07915" w:rsidRDefault="007326AF" w:rsidP="007326AF">
      <w:pPr>
        <w:pStyle w:val="Code2"/>
      </w:pPr>
      <w:r>
        <w:t>"features": [</w:t>
      </w:r>
    </w:p>
    <w:p w14:paraId="35409BAE" w14:textId="578FD4FE" w:rsidR="007326AF" w:rsidRDefault="007326AF" w:rsidP="00A07915">
      <w:pPr>
        <w:pStyle w:val="Code3"/>
      </w:pPr>
      <w:r>
        <w:t>{</w:t>
      </w:r>
    </w:p>
    <w:p w14:paraId="0DF66576" w14:textId="6B4147E6" w:rsidR="007326AF" w:rsidRDefault="007326AF" w:rsidP="00A07915">
      <w:pPr>
        <w:pStyle w:val="Code4"/>
      </w:pPr>
      <w:r>
        <w:t>"type"</w:t>
      </w:r>
      <w:r w:rsidR="00A07915">
        <w:t xml:space="preserve"> </w:t>
      </w:r>
      <w:r>
        <w:t>: "Feature",</w:t>
      </w:r>
    </w:p>
    <w:p w14:paraId="399303FA" w14:textId="5C7763EC" w:rsidR="00A07915" w:rsidRPr="00A07915" w:rsidRDefault="00A07915" w:rsidP="00A07915">
      <w:pPr>
        <w:pStyle w:val="Code4"/>
      </w:pPr>
      <w:r w:rsidRPr="00A07915">
        <w:t>"id"</w:t>
      </w:r>
      <w:r>
        <w:t xml:space="preserve"> </w:t>
      </w:r>
      <w:r w:rsidRPr="00A07915">
        <w:t>: "http://www.</w:t>
      </w:r>
      <w:r>
        <w:t>acme</w:t>
      </w:r>
      <w:r w:rsidRPr="00A07915">
        <w:t>.net/</w:t>
      </w:r>
      <w:r>
        <w:t>feature</w:t>
      </w:r>
      <w:r w:rsidRPr="00A07915">
        <w:t>/1",</w:t>
      </w:r>
    </w:p>
    <w:p w14:paraId="409F1BCF" w14:textId="28650F3B" w:rsidR="007326AF" w:rsidRDefault="007326AF" w:rsidP="00A07915">
      <w:pPr>
        <w:pStyle w:val="Code4"/>
      </w:pPr>
      <w:r>
        <w:t>"geometry": {</w:t>
      </w:r>
    </w:p>
    <w:p w14:paraId="32FABA07" w14:textId="56FD1CAB" w:rsidR="007326AF" w:rsidRDefault="007326AF" w:rsidP="00A07915">
      <w:pPr>
        <w:pStyle w:val="Code5"/>
      </w:pPr>
      <w:r>
        <w:t>"type"</w:t>
      </w:r>
      <w:r w:rsidR="00A07915">
        <w:t xml:space="preserve"> </w:t>
      </w:r>
      <w:r>
        <w:t>:</w:t>
      </w:r>
      <w:r w:rsidR="00A07915">
        <w:t xml:space="preserve"> </w:t>
      </w:r>
      <w:r>
        <w:t>"Point",</w:t>
      </w:r>
    </w:p>
    <w:p w14:paraId="18D65D8D" w14:textId="77777777" w:rsidR="00BF0E84" w:rsidRDefault="007326AF" w:rsidP="00A07915">
      <w:pPr>
        <w:pStyle w:val="Code5"/>
      </w:pPr>
      <w:r>
        <w:t xml:space="preserve">"coordinates": [-43.184472,-22.936861] </w:t>
      </w:r>
    </w:p>
    <w:p w14:paraId="57BF729D" w14:textId="72CF98AD" w:rsidR="007326AF" w:rsidRDefault="007326AF" w:rsidP="00BF0E84">
      <w:pPr>
        <w:pStyle w:val="Code4"/>
      </w:pPr>
      <w:r>
        <w:t>},</w:t>
      </w:r>
    </w:p>
    <w:p w14:paraId="669CC33B" w14:textId="4270235D" w:rsidR="007326AF" w:rsidRDefault="007326AF" w:rsidP="00A07915">
      <w:pPr>
        <w:pStyle w:val="Code4"/>
      </w:pPr>
      <w:r>
        <w:t>"properties"</w:t>
      </w:r>
      <w:r w:rsidR="00A07915">
        <w:t xml:space="preserve"> </w:t>
      </w:r>
      <w:r>
        <w:t>: {</w:t>
      </w:r>
    </w:p>
    <w:p w14:paraId="535FFF27" w14:textId="6AAB95D9" w:rsidR="00A07915" w:rsidRPr="00A07915" w:rsidRDefault="00A07915" w:rsidP="00A07915">
      <w:pPr>
        <w:pStyle w:val="Code5"/>
      </w:pPr>
      <w:r w:rsidRPr="00A07915">
        <w:t xml:space="preserve">"title" : "Some Useful </w:t>
      </w:r>
      <w:r>
        <w:t>Point</w:t>
      </w:r>
      <w:r w:rsidRPr="00A07915">
        <w:t>",</w:t>
      </w:r>
    </w:p>
    <w:p w14:paraId="643C4AE8" w14:textId="5B2A6B61" w:rsidR="007326AF" w:rsidRDefault="00A07915" w:rsidP="00A07915">
      <w:pPr>
        <w:pStyle w:val="Code5"/>
      </w:pPr>
      <w:r w:rsidRPr="00A07915">
        <w:t>"update</w:t>
      </w:r>
      <w:r w:rsidR="0092746B">
        <w:t>d" : "2012-05-10T14:2</w:t>
      </w:r>
      <w:r>
        <w:t>5:0</w:t>
      </w:r>
      <w:r w:rsidR="0092746B">
        <w:t>1.2</w:t>
      </w:r>
      <w:r>
        <w:t>00Z"</w:t>
      </w:r>
    </w:p>
    <w:p w14:paraId="75C905E6" w14:textId="29F3BB39" w:rsidR="007326AF" w:rsidRDefault="007326AF" w:rsidP="00A07915">
      <w:pPr>
        <w:pStyle w:val="Code4"/>
      </w:pPr>
      <w:r>
        <w:t>}</w:t>
      </w:r>
    </w:p>
    <w:p w14:paraId="74095556" w14:textId="1E7319BF" w:rsidR="007326AF" w:rsidRDefault="007326AF" w:rsidP="00A07915">
      <w:pPr>
        <w:pStyle w:val="Code3"/>
      </w:pPr>
      <w:r>
        <w:t>},</w:t>
      </w:r>
    </w:p>
    <w:p w14:paraId="6EC44D1E" w14:textId="77777777" w:rsidR="00A07915" w:rsidRDefault="00A07915" w:rsidP="00A07915">
      <w:pPr>
        <w:pStyle w:val="Code3"/>
      </w:pPr>
      <w:r>
        <w:t>{</w:t>
      </w:r>
    </w:p>
    <w:p w14:paraId="7BCF5841" w14:textId="6426215E" w:rsidR="00A07915" w:rsidRDefault="00A07915" w:rsidP="00A07915">
      <w:pPr>
        <w:pStyle w:val="Code4"/>
      </w:pPr>
      <w:r>
        <w:t>"type" : "Feature",</w:t>
      </w:r>
    </w:p>
    <w:p w14:paraId="5C79A63B" w14:textId="25DAF861" w:rsidR="00A07915" w:rsidRPr="00A07915" w:rsidRDefault="00A07915" w:rsidP="00A07915">
      <w:pPr>
        <w:pStyle w:val="Code4"/>
      </w:pPr>
      <w:r w:rsidRPr="00A07915">
        <w:t>"id"</w:t>
      </w:r>
      <w:r>
        <w:t xml:space="preserve"> </w:t>
      </w:r>
      <w:r w:rsidRPr="00A07915">
        <w:t>: "http://www.</w:t>
      </w:r>
      <w:r>
        <w:t>acme</w:t>
      </w:r>
      <w:r w:rsidRPr="00A07915">
        <w:t>.net/</w:t>
      </w:r>
      <w:r>
        <w:t>feature</w:t>
      </w:r>
      <w:r w:rsidRPr="00A07915">
        <w:t>/</w:t>
      </w:r>
      <w:r>
        <w:t>2</w:t>
      </w:r>
      <w:r w:rsidRPr="00A07915">
        <w:t>",</w:t>
      </w:r>
    </w:p>
    <w:p w14:paraId="41EAFF93" w14:textId="77777777" w:rsidR="00A07915" w:rsidRDefault="00A07915" w:rsidP="00A07915">
      <w:pPr>
        <w:pStyle w:val="Code4"/>
      </w:pPr>
      <w:r>
        <w:t>"geometry": {</w:t>
      </w:r>
    </w:p>
    <w:p w14:paraId="6F5B7195" w14:textId="4741BAA4" w:rsidR="00A07915" w:rsidRDefault="00A07915" w:rsidP="00A07915">
      <w:pPr>
        <w:pStyle w:val="Code5"/>
      </w:pPr>
      <w:r>
        <w:t>"type" : "Point",</w:t>
      </w:r>
    </w:p>
    <w:p w14:paraId="22215066" w14:textId="0D63CED2" w:rsidR="00A07915" w:rsidRDefault="00A07915" w:rsidP="00A07915">
      <w:pPr>
        <w:pStyle w:val="Code5"/>
      </w:pPr>
      <w:r>
        <w:t>"coordinates" : [-44,-2</w:t>
      </w:r>
      <w:r w:rsidR="00BF0E84">
        <w:t>1</w:t>
      </w:r>
      <w:r>
        <w:t>] },</w:t>
      </w:r>
    </w:p>
    <w:p w14:paraId="731628DA" w14:textId="445AA2D8" w:rsidR="00A07915" w:rsidRDefault="00A07915" w:rsidP="00A07915">
      <w:pPr>
        <w:pStyle w:val="Code4"/>
      </w:pPr>
      <w:r>
        <w:t>"properties" : {</w:t>
      </w:r>
    </w:p>
    <w:p w14:paraId="734E2DA4" w14:textId="54CD642D" w:rsidR="00A07915" w:rsidRPr="00A07915" w:rsidRDefault="00A07915" w:rsidP="00A07915">
      <w:pPr>
        <w:pStyle w:val="Code5"/>
      </w:pPr>
      <w:r w:rsidRPr="00A07915">
        <w:t>"title" : "</w:t>
      </w:r>
      <w:r>
        <w:t xml:space="preserve">Another </w:t>
      </w:r>
      <w:r w:rsidRPr="00A07915">
        <w:t xml:space="preserve">Some Useful </w:t>
      </w:r>
      <w:r>
        <w:t>Point</w:t>
      </w:r>
      <w:r w:rsidRPr="00A07915">
        <w:t>",</w:t>
      </w:r>
    </w:p>
    <w:p w14:paraId="1939DF99" w14:textId="09BEBEDC" w:rsidR="00A07915" w:rsidRPr="00A07915" w:rsidRDefault="00A07915" w:rsidP="00A07915">
      <w:pPr>
        <w:pStyle w:val="Code5"/>
      </w:pPr>
      <w:r w:rsidRPr="00A07915">
        <w:t>"update</w:t>
      </w:r>
      <w:r>
        <w:t>d" : "2012-05-10T14:35:00.400Z"</w:t>
      </w:r>
    </w:p>
    <w:p w14:paraId="4ED52653" w14:textId="77777777" w:rsidR="00A07915" w:rsidRDefault="00A07915" w:rsidP="00A07915">
      <w:pPr>
        <w:pStyle w:val="Code4"/>
      </w:pPr>
      <w:r>
        <w:t>}</w:t>
      </w:r>
    </w:p>
    <w:p w14:paraId="73CB327E" w14:textId="7FF2C722" w:rsidR="00A07915" w:rsidRDefault="00A07915" w:rsidP="00A07915">
      <w:pPr>
        <w:pStyle w:val="Code3"/>
      </w:pPr>
      <w:r>
        <w:t>}</w:t>
      </w:r>
    </w:p>
    <w:p w14:paraId="6D075DA9" w14:textId="708C4AA9" w:rsidR="007326AF" w:rsidRDefault="007326AF" w:rsidP="007326AF">
      <w:pPr>
        <w:pStyle w:val="Code2"/>
      </w:pPr>
      <w:r>
        <w:t>]</w:t>
      </w:r>
    </w:p>
    <w:p w14:paraId="36E5E92D" w14:textId="3719B6F3" w:rsidR="00581AF1" w:rsidRDefault="007326AF" w:rsidP="007326AF">
      <w:pPr>
        <w:pStyle w:val="Code1"/>
        <w:ind w:left="0" w:firstLine="0"/>
      </w:pPr>
      <w:r>
        <w:t>}</w:t>
      </w:r>
    </w:p>
    <w:p w14:paraId="1BB64A18" w14:textId="77777777" w:rsidR="009B1237" w:rsidRDefault="009B1237" w:rsidP="009B1237"/>
    <w:p w14:paraId="3B45444D" w14:textId="2CDA0BED" w:rsidR="009B1237" w:rsidRDefault="009B1237" w:rsidP="009B1237">
      <w:pPr>
        <w:pStyle w:val="Heading3"/>
      </w:pPr>
      <w:bookmarkStart w:id="57" w:name="_Toc259179168"/>
      <w:r>
        <w:lastRenderedPageBreak/>
        <w:t>Atom Encoding</w:t>
      </w:r>
      <w:bookmarkEnd w:id="57"/>
    </w:p>
    <w:p w14:paraId="200E708C" w14:textId="77777777" w:rsidR="009B1237" w:rsidRDefault="009B1237" w:rsidP="009B1237">
      <w:r>
        <w:t>When the XML source is encoded as an Atom feed document the following rules shall be observed:</w:t>
      </w:r>
    </w:p>
    <w:p w14:paraId="76B2C1E0" w14:textId="1884A865" w:rsidR="009B1237" w:rsidRDefault="009B1237" w:rsidP="009B1237">
      <w:pPr>
        <w:pStyle w:val="ListParagraph"/>
        <w:numPr>
          <w:ilvl w:val="0"/>
          <w:numId w:val="45"/>
        </w:numPr>
      </w:pPr>
      <w:r>
        <w:t xml:space="preserve">The atom:entry/atom:id is mapped to the GeoJSON “id” member </w:t>
      </w:r>
    </w:p>
    <w:p w14:paraId="42C49E65" w14:textId="1FBEF6CD" w:rsidR="009B1237" w:rsidRDefault="009B1237" w:rsidP="009B1237">
      <w:pPr>
        <w:pStyle w:val="ListParagraph"/>
        <w:numPr>
          <w:ilvl w:val="0"/>
          <w:numId w:val="45"/>
        </w:numPr>
      </w:pPr>
      <w:r>
        <w:t>The atom:entry/georss:where is mapped to GeoJSON “geometry” member</w:t>
      </w:r>
    </w:p>
    <w:p w14:paraId="0BFD5173" w14:textId="6200F76F" w:rsidR="009B1237" w:rsidRDefault="009B1237" w:rsidP="009B1237">
      <w:pPr>
        <w:pStyle w:val="ListParagraph"/>
        <w:numPr>
          <w:ilvl w:val="0"/>
          <w:numId w:val="45"/>
        </w:numPr>
      </w:pPr>
      <w:r>
        <w:t>The atom:entry/georss:box is mapped to GeoJSON “bbox” member</w:t>
      </w:r>
    </w:p>
    <w:p w14:paraId="46470295" w14:textId="01D4A72F" w:rsidR="009B1237" w:rsidRDefault="009B1237" w:rsidP="009B1237">
      <w:pPr>
        <w:pStyle w:val="ListParagraph"/>
        <w:numPr>
          <w:ilvl w:val="0"/>
          <w:numId w:val="45"/>
        </w:numPr>
      </w:pPr>
      <w:r>
        <w:t>All others atom:</w:t>
      </w:r>
      <w:r w:rsidR="005F4021">
        <w:t>entry</w:t>
      </w:r>
      <w:r>
        <w:t xml:space="preserve"> child elements are to be mapped into GeoJSON “properties” members</w:t>
      </w:r>
    </w:p>
    <w:p w14:paraId="561E637B" w14:textId="77777777" w:rsidR="005F4021" w:rsidRDefault="005F4021" w:rsidP="005F4021"/>
    <w:p w14:paraId="650A417C" w14:textId="34CE7206" w:rsidR="0092746B" w:rsidRDefault="005F4021" w:rsidP="0092746B">
      <w:pPr>
        <w:pStyle w:val="Heading1"/>
      </w:pPr>
      <w:bookmarkStart w:id="58" w:name="_Toc259179169"/>
      <w:r>
        <w:t xml:space="preserve">Atom </w:t>
      </w:r>
      <w:r w:rsidR="0092746B">
        <w:t xml:space="preserve">OWS Context </w:t>
      </w:r>
      <w:r>
        <w:t xml:space="preserve">to </w:t>
      </w:r>
      <w:r w:rsidR="0092746B">
        <w:t>GeoJSON Encoding Rules</w:t>
      </w:r>
      <w:bookmarkEnd w:id="58"/>
    </w:p>
    <w:p w14:paraId="6C065A6C" w14:textId="25D3D632" w:rsidR="005F4021" w:rsidRDefault="0092746B" w:rsidP="005F4021">
      <w:r>
        <w:t xml:space="preserve">All the rules defined in section </w:t>
      </w:r>
      <w:r>
        <w:fldChar w:fldCharType="begin"/>
      </w:r>
      <w:r>
        <w:instrText xml:space="preserve"> REF _Ref253225207 \r \h </w:instrText>
      </w:r>
      <w:r>
        <w:fldChar w:fldCharType="separate"/>
      </w:r>
      <w:r w:rsidR="00553357">
        <w:t>6</w:t>
      </w:r>
      <w:r>
        <w:fldChar w:fldCharType="end"/>
      </w:r>
      <w:r>
        <w:t xml:space="preserve"> and </w:t>
      </w:r>
      <w:r>
        <w:fldChar w:fldCharType="begin"/>
      </w:r>
      <w:r>
        <w:instrText xml:space="preserve"> REF _Ref253238515 \r \h </w:instrText>
      </w:r>
      <w:r>
        <w:fldChar w:fldCharType="separate"/>
      </w:r>
      <w:r w:rsidR="00553357">
        <w:t>7</w:t>
      </w:r>
      <w:r>
        <w:fldChar w:fldCharType="end"/>
      </w:r>
      <w:r>
        <w:t xml:space="preserve"> </w:t>
      </w:r>
      <w:r w:rsidR="005F4021">
        <w:t>provide almost all the necessary elements for a correct transformation of an Atom-encoded OWS Context Document. The additional rules that need to be observed are the following:</w:t>
      </w:r>
    </w:p>
    <w:p w14:paraId="167C80A7" w14:textId="6AE89B3C" w:rsidR="005F4021" w:rsidRDefault="005F4021" w:rsidP="005F4021">
      <w:pPr>
        <w:pStyle w:val="ListParagraph"/>
        <w:numPr>
          <w:ilvl w:val="0"/>
          <w:numId w:val="46"/>
        </w:numPr>
      </w:pPr>
      <w:r>
        <w:t xml:space="preserve">All the </w:t>
      </w:r>
      <w:r w:rsidRPr="005F4021">
        <w:rPr>
          <w:i/>
        </w:rPr>
        <w:t>owc:offering</w:t>
      </w:r>
      <w:r>
        <w:t xml:space="preserve"> elements are added to a “offerings” array member of the </w:t>
      </w:r>
      <w:r w:rsidR="00DE25BD">
        <w:t>“</w:t>
      </w:r>
      <w:r>
        <w:t>properties</w:t>
      </w:r>
      <w:r w:rsidR="00DE25BD">
        <w:t>”</w:t>
      </w:r>
      <w:r>
        <w:t xml:space="preserve"> object</w:t>
      </w:r>
    </w:p>
    <w:p w14:paraId="48688C07" w14:textId="77777777" w:rsidR="00DE25BD" w:rsidRDefault="005F4021" w:rsidP="005F4021">
      <w:pPr>
        <w:pStyle w:val="ListParagraph"/>
        <w:numPr>
          <w:ilvl w:val="0"/>
          <w:numId w:val="46"/>
        </w:numPr>
      </w:pPr>
      <w:r>
        <w:t xml:space="preserve">All the </w:t>
      </w:r>
      <w:r w:rsidR="00DE25BD">
        <w:t>owc:operation elements are added to a “operations” array member of the respective “offerings” member.</w:t>
      </w:r>
    </w:p>
    <w:p w14:paraId="2DC1AC20" w14:textId="387EE0D3" w:rsidR="00DE25BD" w:rsidRDefault="00DE25BD" w:rsidP="00DE25BD">
      <w:pPr>
        <w:pStyle w:val="ListParagraph"/>
        <w:numPr>
          <w:ilvl w:val="0"/>
          <w:numId w:val="46"/>
        </w:numPr>
      </w:pPr>
      <w:r>
        <w:t>All the owc:content elements are added to a “contents” array member of the respective “offerings” member.</w:t>
      </w:r>
    </w:p>
    <w:p w14:paraId="23A60D57" w14:textId="5D850AA7" w:rsidR="00DE25BD" w:rsidRDefault="00DE25BD" w:rsidP="00DE25BD">
      <w:pPr>
        <w:pStyle w:val="Example"/>
      </w:pPr>
      <w:r w:rsidRPr="006916E1">
        <w:t>EXAMPLE</w:t>
      </w:r>
      <w:r w:rsidRPr="006916E1">
        <w:tab/>
      </w:r>
      <w:r>
        <w:t xml:space="preserve">Fragment of ows:offering elements transformation to GeoJSON </w:t>
      </w:r>
    </w:p>
    <w:p w14:paraId="50E9487B" w14:textId="002822F0" w:rsidR="00BA042B" w:rsidRPr="00BA042B" w:rsidRDefault="00BA042B" w:rsidP="00BA042B">
      <w:pPr>
        <w:pStyle w:val="Code1"/>
        <w:tabs>
          <w:tab w:val="left" w:pos="284"/>
        </w:tabs>
        <w:ind w:left="284" w:hanging="295"/>
      </w:pPr>
      <w:r w:rsidRPr="00BA042B">
        <w:t>&lt;owc:offering code=</w:t>
      </w:r>
      <w:r w:rsidRPr="00BA042B">
        <w:rPr>
          <w:i/>
          <w:iCs/>
        </w:rPr>
        <w:t>"http://www.opengis.net/spec/owc-atom/1.0/req/geotiff"</w:t>
      </w:r>
      <w:r w:rsidRPr="00BA042B">
        <w:t>&gt;</w:t>
      </w:r>
    </w:p>
    <w:p w14:paraId="208E72EC" w14:textId="42CFE14C" w:rsidR="00BA042B" w:rsidRPr="00BA042B" w:rsidRDefault="00BA042B" w:rsidP="00BA042B">
      <w:pPr>
        <w:pStyle w:val="Code2"/>
      </w:pPr>
      <w:r w:rsidRPr="00BA042B">
        <w:t>&lt;owc:content type="image/tiff" href="ftp://ftp.remotesensing.org/pub/geotiff/samples/gdal_eg/cea.tif"/&gt;</w:t>
      </w:r>
    </w:p>
    <w:p w14:paraId="13DB9237" w14:textId="5782F424" w:rsidR="00BA042B" w:rsidRPr="00BA042B" w:rsidRDefault="00BA042B" w:rsidP="00BA042B">
      <w:pPr>
        <w:pStyle w:val="Code1"/>
      </w:pPr>
      <w:r w:rsidRPr="00BA042B">
        <w:t>&lt;/owc:offering&gt;</w:t>
      </w:r>
    </w:p>
    <w:p w14:paraId="69851095" w14:textId="55DCE9A9" w:rsidR="00BA042B" w:rsidRPr="00BA042B" w:rsidRDefault="00BA042B" w:rsidP="00BA042B">
      <w:pPr>
        <w:pStyle w:val="Code1"/>
      </w:pPr>
      <w:r w:rsidRPr="00BA042B">
        <w:t>&lt;owc:offering code="http://www.opengis.net/spec/owc-atom/1.0/req/wms"&gt;</w:t>
      </w:r>
    </w:p>
    <w:p w14:paraId="30DA24B5" w14:textId="16FCD768" w:rsidR="00BA042B" w:rsidRPr="00BA042B" w:rsidRDefault="00BA042B" w:rsidP="00BA042B">
      <w:pPr>
        <w:pStyle w:val="Code2"/>
      </w:pPr>
      <w:r w:rsidRPr="00BA042B">
        <w:t>&lt;owc:operation code="GetCapabilities" method="GET" type="application/xml" href="http://acme.org/wms?VERSION=1.3.0&amp;amp;REQUEST=GetCapabilities"/&gt;</w:t>
      </w:r>
    </w:p>
    <w:p w14:paraId="3BBF01E8" w14:textId="7CE0708B" w:rsidR="00BA042B" w:rsidRPr="00BA042B" w:rsidRDefault="00BA042B" w:rsidP="00BA042B">
      <w:pPr>
        <w:pStyle w:val="Code2"/>
      </w:pPr>
      <w:r w:rsidRPr="00BA042B">
        <w:t>&lt;owc:operation code="GetMap" method="GET" type="image/png" href="http://acme.org/wms?VERSION=1.1.1&amp;amp;REQUEST=GetMap&amp;amp;SRS=EPSG:4326&amp;amp;BBOX=33.5,-117.3,34,-117.8&amp;amp;WIDTH=500&amp;amp;HEIGHT=500&amp;amp;LAYERS=gdal_eg&amp;amp;FORMAT=image/png&amp;amp;BGCOLOR=0xffffff&amp;amp;TRANSPARENT=TRUE&amp;amp;EXCEPTIONS=application/vnd.ogc.se_xml"/&gt;</w:t>
      </w:r>
    </w:p>
    <w:p w14:paraId="29B8E611" w14:textId="494A7470" w:rsidR="00BA042B" w:rsidRPr="00BA042B" w:rsidRDefault="00BA042B" w:rsidP="00BA042B">
      <w:pPr>
        <w:pStyle w:val="Code1"/>
        <w:tabs>
          <w:tab w:val="left" w:pos="284"/>
        </w:tabs>
        <w:ind w:left="284" w:hanging="295"/>
      </w:pPr>
      <w:r w:rsidRPr="00BA042B">
        <w:t>&lt;/owc:offering&gt;</w:t>
      </w:r>
    </w:p>
    <w:p w14:paraId="06C062EF" w14:textId="6C31E1E2" w:rsidR="00286C60" w:rsidRDefault="00286C60" w:rsidP="00BA042B">
      <w:pPr>
        <w:pStyle w:val="Code1"/>
        <w:tabs>
          <w:tab w:val="left" w:pos="284"/>
        </w:tabs>
        <w:ind w:left="284" w:hanging="295"/>
      </w:pPr>
    </w:p>
    <w:p w14:paraId="1DA01636" w14:textId="77777777" w:rsidR="00286C60" w:rsidRDefault="00286C60" w:rsidP="00BA042B">
      <w:pPr>
        <w:pStyle w:val="Code1"/>
        <w:tabs>
          <w:tab w:val="left" w:pos="284"/>
        </w:tabs>
        <w:ind w:left="284" w:hanging="295"/>
      </w:pPr>
    </w:p>
    <w:p w14:paraId="7CD47362" w14:textId="50B382E0" w:rsidR="00BA042B" w:rsidRDefault="00BA042B" w:rsidP="00BA042B">
      <w:pPr>
        <w:pStyle w:val="Code1"/>
      </w:pPr>
      <w:r>
        <w:t>"offerings" : [{</w:t>
      </w:r>
    </w:p>
    <w:p w14:paraId="7D5B736E" w14:textId="11B0BB3F" w:rsidR="00BA042B" w:rsidRDefault="00BA042B" w:rsidP="00BA042B">
      <w:pPr>
        <w:pStyle w:val="Code2"/>
      </w:pPr>
      <w:r>
        <w:lastRenderedPageBreak/>
        <w:t>"code" : "http://www.opengis.net/spec/owc-atom/1.0/req/geotiff",</w:t>
      </w:r>
    </w:p>
    <w:p w14:paraId="3868347A" w14:textId="440C1AA1" w:rsidR="00BA042B" w:rsidRDefault="00BA042B" w:rsidP="00BA042B">
      <w:pPr>
        <w:pStyle w:val="Code2"/>
      </w:pPr>
      <w:r>
        <w:t>"operations" : [],</w:t>
      </w:r>
    </w:p>
    <w:p w14:paraId="10B20D5B" w14:textId="1F667BEA" w:rsidR="00BA042B" w:rsidRDefault="00BA042B" w:rsidP="00BA042B">
      <w:pPr>
        <w:pStyle w:val="Code2"/>
      </w:pPr>
      <w:r>
        <w:t>"contents" : [{</w:t>
      </w:r>
    </w:p>
    <w:p w14:paraId="19B71827" w14:textId="39AC894A" w:rsidR="00BA042B" w:rsidRDefault="00BA042B" w:rsidP="00BA042B">
      <w:pPr>
        <w:pStyle w:val="Code3"/>
      </w:pPr>
      <w:r>
        <w:t>"type" : "image/</w:t>
      </w:r>
      <w:r>
        <w:rPr>
          <w:color w:val="000000"/>
          <w:u w:val="single"/>
        </w:rPr>
        <w:t>tiff</w:t>
      </w:r>
      <w:r>
        <w:t>",</w:t>
      </w:r>
    </w:p>
    <w:p w14:paraId="20265D92" w14:textId="2B1BA816" w:rsidR="00BA042B" w:rsidRDefault="00BA042B" w:rsidP="00BA042B">
      <w:pPr>
        <w:pStyle w:val="Code3"/>
      </w:pPr>
      <w:r>
        <w:t>"</w:t>
      </w:r>
      <w:r>
        <w:rPr>
          <w:color w:val="000000"/>
          <w:u w:val="single"/>
        </w:rPr>
        <w:t>href</w:t>
      </w:r>
      <w:r>
        <w:t>" : "ftp://ftp.remotesensing.org/pub/geotiff/samples/gdal_eg/cea.tif",</w:t>
      </w:r>
    </w:p>
    <w:p w14:paraId="7AE075DD" w14:textId="5F0C236A" w:rsidR="00BA042B" w:rsidRDefault="00BA042B" w:rsidP="00BA042B">
      <w:pPr>
        <w:pStyle w:val="Code3"/>
      </w:pPr>
      <w:r>
        <w:t>"content" : ""}]</w:t>
      </w:r>
    </w:p>
    <w:p w14:paraId="10169899" w14:textId="6FB78806" w:rsidR="00BA042B" w:rsidRDefault="00BA042B" w:rsidP="00BA042B">
      <w:pPr>
        <w:pStyle w:val="Code2"/>
      </w:pPr>
      <w:r>
        <w:t>},{</w:t>
      </w:r>
    </w:p>
    <w:p w14:paraId="4DE8DC0E" w14:textId="6EEA4B4F" w:rsidR="00BA042B" w:rsidRDefault="00BA042B" w:rsidP="00BA042B">
      <w:pPr>
        <w:pStyle w:val="Code2"/>
      </w:pPr>
      <w:r>
        <w:t>"code" : "http://www.opengis.net/spec/owc-atom/1.0/req/wms",</w:t>
      </w:r>
    </w:p>
    <w:p w14:paraId="794EE0F2" w14:textId="2D57FCBA" w:rsidR="00BA042B" w:rsidRDefault="00BA042B" w:rsidP="00BA042B">
      <w:pPr>
        <w:pStyle w:val="Code2"/>
      </w:pPr>
      <w:r>
        <w:t xml:space="preserve">"operations" : [{                </w:t>
      </w:r>
    </w:p>
    <w:p w14:paraId="62189847" w14:textId="23873C1F" w:rsidR="00BA042B" w:rsidRDefault="00BA042B" w:rsidP="00BA042B">
      <w:pPr>
        <w:pStyle w:val="Code3"/>
      </w:pPr>
      <w:r>
        <w:t>"code" : "GetCapabilities",</w:t>
      </w:r>
    </w:p>
    <w:p w14:paraId="6496B914" w14:textId="161A2EDB" w:rsidR="00BA042B" w:rsidRDefault="00BA042B" w:rsidP="00BA042B">
      <w:pPr>
        <w:pStyle w:val="Code3"/>
      </w:pPr>
      <w:r>
        <w:t>"method" : "GET",</w:t>
      </w:r>
    </w:p>
    <w:p w14:paraId="05471394" w14:textId="058446E0" w:rsidR="00BA042B" w:rsidRDefault="00BA042B" w:rsidP="00BA042B">
      <w:pPr>
        <w:pStyle w:val="Code3"/>
      </w:pPr>
      <w:r>
        <w:t>"type" : "application/</w:t>
      </w:r>
      <w:r>
        <w:rPr>
          <w:color w:val="000000"/>
          <w:u w:val="single"/>
        </w:rPr>
        <w:t>xml</w:t>
      </w:r>
      <w:r>
        <w:t>",</w:t>
      </w:r>
    </w:p>
    <w:p w14:paraId="12C6CA0B" w14:textId="3E9FC582" w:rsidR="00BA042B" w:rsidRDefault="00BA042B" w:rsidP="00BA042B">
      <w:pPr>
        <w:pStyle w:val="Code3"/>
      </w:pPr>
      <w:r>
        <w:t>"</w:t>
      </w:r>
      <w:r>
        <w:rPr>
          <w:color w:val="000000"/>
          <w:u w:val="single"/>
        </w:rPr>
        <w:t>href</w:t>
      </w:r>
      <w:r>
        <w:t>" : "http://acme.org/wms?VERSION=1.3.0&amp;REQUEST=GetCapabilities",</w:t>
      </w:r>
    </w:p>
    <w:p w14:paraId="6F41C117" w14:textId="1268E6AB" w:rsidR="00BA042B" w:rsidRDefault="00BA042B" w:rsidP="00BA042B">
      <w:pPr>
        <w:pStyle w:val="Code3"/>
      </w:pPr>
      <w:r>
        <w:t>"request":{},</w:t>
      </w:r>
    </w:p>
    <w:p w14:paraId="489978EE" w14:textId="5D65EAD0" w:rsidR="00BA042B" w:rsidRDefault="00BA042B" w:rsidP="00BA042B">
      <w:pPr>
        <w:pStyle w:val="Code3"/>
      </w:pPr>
      <w:r>
        <w:t>"result":{}</w:t>
      </w:r>
    </w:p>
    <w:p w14:paraId="42C119C1" w14:textId="1B061C48" w:rsidR="00BA042B" w:rsidRDefault="00BA042B" w:rsidP="00BA042B">
      <w:pPr>
        <w:pStyle w:val="Code3"/>
      </w:pPr>
      <w:r>
        <w:t xml:space="preserve">},{             </w:t>
      </w:r>
    </w:p>
    <w:p w14:paraId="0505CC0C" w14:textId="2C5C838E" w:rsidR="00BA042B" w:rsidRDefault="00BA042B" w:rsidP="00BA042B">
      <w:pPr>
        <w:pStyle w:val="Code3"/>
      </w:pPr>
      <w:r>
        <w:t>"code" : "GetMap",</w:t>
      </w:r>
    </w:p>
    <w:p w14:paraId="4A718E0C" w14:textId="742FB487" w:rsidR="00BA042B" w:rsidRDefault="00BA042B" w:rsidP="00BA042B">
      <w:pPr>
        <w:pStyle w:val="Code3"/>
      </w:pPr>
      <w:r>
        <w:t>"method" : "GET",</w:t>
      </w:r>
    </w:p>
    <w:p w14:paraId="01634A37" w14:textId="652D85FE" w:rsidR="00BA042B" w:rsidRDefault="00BA042B" w:rsidP="00BA042B">
      <w:pPr>
        <w:pStyle w:val="Code3"/>
      </w:pPr>
      <w:r>
        <w:t>"type" : "image/</w:t>
      </w:r>
      <w:r>
        <w:rPr>
          <w:color w:val="000000"/>
          <w:u w:val="single"/>
        </w:rPr>
        <w:t>png</w:t>
      </w:r>
      <w:r>
        <w:t>",</w:t>
      </w:r>
    </w:p>
    <w:p w14:paraId="5922CA04" w14:textId="1E7A514B" w:rsidR="00BA042B" w:rsidRDefault="00BA042B" w:rsidP="00BA042B">
      <w:pPr>
        <w:pStyle w:val="Code3"/>
      </w:pPr>
      <w:r>
        <w:t>"</w:t>
      </w:r>
      <w:r>
        <w:rPr>
          <w:color w:val="000000"/>
          <w:u w:val="single"/>
        </w:rPr>
        <w:t>href</w:t>
      </w:r>
      <w:r>
        <w:t>" : "http://acme.org/wms?VERSION=1.1.1&amp;REQUEST=GetMap&amp;SRS=EPSG:4326&amp;BBOX=33.5,-117.3,34,-117.8&amp;WIDTH=500&amp;HEIGHT=500&amp;LAYERS=gdal_eg&amp;FORMAT=image/png&amp;BGCOLOR=0xffffff&amp;TRANSPARENT=TRUE&amp;EXCEPTIONS=application/vnd.ogc.se_xml",</w:t>
      </w:r>
    </w:p>
    <w:p w14:paraId="26ACD179" w14:textId="558D72ED" w:rsidR="00BA042B" w:rsidRDefault="00BA042B" w:rsidP="00BA042B">
      <w:pPr>
        <w:pStyle w:val="Code3"/>
      </w:pPr>
      <w:r>
        <w:t>"request":{},</w:t>
      </w:r>
    </w:p>
    <w:p w14:paraId="4EECE1FA" w14:textId="2E7ECF48" w:rsidR="00BA042B" w:rsidRDefault="00BA042B" w:rsidP="00BA042B">
      <w:pPr>
        <w:pStyle w:val="Code3"/>
      </w:pPr>
      <w:r>
        <w:t>"result":{}</w:t>
      </w:r>
    </w:p>
    <w:p w14:paraId="70A6178C" w14:textId="51E2C72F" w:rsidR="00BA042B" w:rsidRDefault="00BA042B" w:rsidP="00BA042B">
      <w:pPr>
        <w:pStyle w:val="Code3"/>
      </w:pPr>
      <w:r>
        <w:t>}],</w:t>
      </w:r>
    </w:p>
    <w:p w14:paraId="2EE24CFF" w14:textId="0400419A" w:rsidR="00BA042B" w:rsidRDefault="00BA042B" w:rsidP="00BA042B">
      <w:pPr>
        <w:pStyle w:val="Code2"/>
      </w:pPr>
      <w:r>
        <w:t>"contents" : []</w:t>
      </w:r>
    </w:p>
    <w:p w14:paraId="66F814B6" w14:textId="77777777" w:rsidR="00770EF8" w:rsidRDefault="00BA042B" w:rsidP="00BA042B">
      <w:pPr>
        <w:pStyle w:val="Code2"/>
      </w:pPr>
      <w:r>
        <w:t>}</w:t>
      </w:r>
    </w:p>
    <w:p w14:paraId="3AB0A549" w14:textId="563F82AD" w:rsidR="00BA042B" w:rsidRDefault="00BA042B" w:rsidP="00770EF8">
      <w:pPr>
        <w:pStyle w:val="Code1"/>
      </w:pPr>
      <w:r>
        <w:t>]</w:t>
      </w:r>
    </w:p>
    <w:p w14:paraId="6FF67C73" w14:textId="77777777" w:rsidR="00DE25BD" w:rsidRDefault="00DE25BD" w:rsidP="00BA042B">
      <w:pPr>
        <w:pStyle w:val="Code1"/>
      </w:pPr>
    </w:p>
    <w:p w14:paraId="241392BE" w14:textId="7BB519EB" w:rsidR="00E861BA" w:rsidRDefault="00E861BA">
      <w:pPr>
        <w:pStyle w:val="ANNEX"/>
      </w:pPr>
      <w:bookmarkStart w:id="59" w:name="_Toc259179170"/>
      <w:bookmarkStart w:id="60" w:name="_Toc37755197"/>
      <w:r>
        <w:lastRenderedPageBreak/>
        <w:t>Annex A</w:t>
      </w:r>
      <w:bookmarkStart w:id="61" w:name="_Toc438968655"/>
      <w:bookmarkStart w:id="62" w:name="_Toc443461103"/>
      <w:r>
        <w:br/>
      </w:r>
      <w:r>
        <w:br/>
      </w:r>
      <w:bookmarkEnd w:id="61"/>
      <w:bookmarkEnd w:id="62"/>
      <w:r w:rsidR="00E07A02" w:rsidRPr="00E07A02">
        <w:t xml:space="preserve">EXtensible Stylesheet </w:t>
      </w:r>
      <w:r w:rsidR="00E07A02">
        <w:t>Transformation Files</w:t>
      </w:r>
      <w:bookmarkEnd w:id="59"/>
    </w:p>
    <w:p w14:paraId="7A3C2585" w14:textId="74075150" w:rsidR="00E07A02" w:rsidRPr="00C770EB" w:rsidRDefault="00E07A02" w:rsidP="00E07A02">
      <w:pPr>
        <w:pStyle w:val="a2"/>
        <w:outlineLvl w:val="0"/>
      </w:pPr>
      <w:bookmarkStart w:id="63" w:name="_Toc259179171"/>
      <w:bookmarkStart w:id="64" w:name="_Toc443461104"/>
      <w:r>
        <w:t>A</w:t>
      </w:r>
      <w:r w:rsidRPr="00C770EB">
        <w:t>.1</w:t>
      </w:r>
      <w:r w:rsidRPr="00C770EB">
        <w:tab/>
      </w:r>
      <w:r>
        <w:t>atom2json.xsl</w:t>
      </w:r>
      <w:bookmarkEnd w:id="63"/>
      <w:r w:rsidRPr="00C770EB">
        <w:t xml:space="preserve"> </w:t>
      </w:r>
    </w:p>
    <w:p w14:paraId="18E6920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xml</w:t>
      </w:r>
      <w:r w:rsidRPr="00E07A02">
        <w:rPr>
          <w:rFonts w:ascii="Monaco" w:hAnsi="Monaco" w:cs="Monaco"/>
          <w:sz w:val="18"/>
          <w:szCs w:val="22"/>
        </w:rPr>
        <w:t xml:space="preserve"> </w:t>
      </w:r>
      <w:r w:rsidRPr="00E07A02">
        <w:rPr>
          <w:rFonts w:ascii="Monaco" w:hAnsi="Monaco" w:cs="Monaco"/>
          <w:color w:val="7F007F"/>
          <w:sz w:val="18"/>
          <w:szCs w:val="22"/>
        </w:rPr>
        <w:t>version</w:t>
      </w:r>
      <w:r w:rsidRPr="00E07A02">
        <w:rPr>
          <w:rFonts w:ascii="Monaco" w:hAnsi="Monaco" w:cs="Monaco"/>
          <w:color w:val="000000"/>
          <w:sz w:val="18"/>
          <w:szCs w:val="22"/>
        </w:rPr>
        <w:t>=</w:t>
      </w:r>
      <w:r w:rsidRPr="00E07A02">
        <w:rPr>
          <w:rFonts w:ascii="Monaco" w:hAnsi="Monaco" w:cs="Monaco"/>
          <w:i/>
          <w:iCs/>
          <w:color w:val="2A00FF"/>
          <w:sz w:val="18"/>
          <w:szCs w:val="22"/>
        </w:rPr>
        <w:t>"1.0"</w:t>
      </w:r>
      <w:r w:rsidRPr="00E07A02">
        <w:rPr>
          <w:rFonts w:ascii="Monaco" w:hAnsi="Monaco" w:cs="Monaco"/>
          <w:sz w:val="18"/>
          <w:szCs w:val="22"/>
        </w:rPr>
        <w:t xml:space="preserve"> </w:t>
      </w:r>
      <w:r w:rsidRPr="00E07A02">
        <w:rPr>
          <w:rFonts w:ascii="Monaco" w:hAnsi="Monaco" w:cs="Monaco"/>
          <w:color w:val="7F007F"/>
          <w:sz w:val="18"/>
          <w:szCs w:val="22"/>
        </w:rPr>
        <w:t>encoding</w:t>
      </w:r>
      <w:r w:rsidRPr="00E07A02">
        <w:rPr>
          <w:rFonts w:ascii="Monaco" w:hAnsi="Monaco" w:cs="Monaco"/>
          <w:color w:val="000000"/>
          <w:sz w:val="18"/>
          <w:szCs w:val="22"/>
        </w:rPr>
        <w:t>=</w:t>
      </w:r>
      <w:r w:rsidRPr="00E07A02">
        <w:rPr>
          <w:rFonts w:ascii="Monaco" w:hAnsi="Monaco" w:cs="Monaco"/>
          <w:i/>
          <w:iCs/>
          <w:color w:val="2A00FF"/>
          <w:sz w:val="18"/>
          <w:szCs w:val="22"/>
        </w:rPr>
        <w:t>"UTF-8"</w:t>
      </w:r>
      <w:r w:rsidRPr="00E07A02">
        <w:rPr>
          <w:rFonts w:ascii="Monaco" w:hAnsi="Monaco" w:cs="Monaco"/>
          <w:sz w:val="18"/>
          <w:szCs w:val="22"/>
        </w:rPr>
        <w:t xml:space="preserve"> </w:t>
      </w:r>
      <w:r w:rsidRPr="00E07A02">
        <w:rPr>
          <w:rFonts w:ascii="Monaco" w:hAnsi="Monaco" w:cs="Monaco"/>
          <w:color w:val="008080"/>
          <w:sz w:val="18"/>
          <w:szCs w:val="22"/>
        </w:rPr>
        <w:t>?&gt;</w:t>
      </w:r>
    </w:p>
    <w:p w14:paraId="3270CD8A"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2C89F44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highlight w:val="lightGray"/>
        </w:rPr>
        <w:t>xsl:stylesheet</w:t>
      </w:r>
      <w:r w:rsidRPr="00E07A02">
        <w:rPr>
          <w:rFonts w:ascii="Monaco" w:hAnsi="Monaco" w:cs="Monaco"/>
          <w:sz w:val="18"/>
          <w:szCs w:val="22"/>
        </w:rPr>
        <w:t xml:space="preserve"> </w:t>
      </w:r>
      <w:r w:rsidRPr="00E07A02">
        <w:rPr>
          <w:rFonts w:ascii="Monaco" w:hAnsi="Monaco" w:cs="Monaco"/>
          <w:color w:val="7F007F"/>
          <w:sz w:val="18"/>
          <w:szCs w:val="22"/>
        </w:rPr>
        <w:t>version</w:t>
      </w:r>
      <w:r w:rsidRPr="00E07A02">
        <w:rPr>
          <w:rFonts w:ascii="Monaco" w:hAnsi="Monaco" w:cs="Monaco"/>
          <w:color w:val="000000"/>
          <w:sz w:val="18"/>
          <w:szCs w:val="22"/>
        </w:rPr>
        <w:t>=</w:t>
      </w:r>
      <w:r w:rsidRPr="00E07A02">
        <w:rPr>
          <w:rFonts w:ascii="Monaco" w:hAnsi="Monaco" w:cs="Monaco"/>
          <w:i/>
          <w:iCs/>
          <w:color w:val="2A00FF"/>
          <w:sz w:val="18"/>
          <w:szCs w:val="22"/>
        </w:rPr>
        <w:t>"1.0"</w:t>
      </w:r>
      <w:r w:rsidRPr="00E07A02">
        <w:rPr>
          <w:rFonts w:ascii="Monaco" w:hAnsi="Monaco" w:cs="Monaco"/>
          <w:sz w:val="18"/>
          <w:szCs w:val="22"/>
        </w:rPr>
        <w:t xml:space="preserve"> </w:t>
      </w:r>
    </w:p>
    <w:p w14:paraId="436E57F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ab/>
      </w:r>
      <w:r w:rsidRPr="00E07A02">
        <w:rPr>
          <w:rFonts w:ascii="Monaco" w:hAnsi="Monaco" w:cs="Monaco"/>
          <w:sz w:val="18"/>
          <w:szCs w:val="22"/>
        </w:rPr>
        <w:tab/>
      </w:r>
      <w:r w:rsidRPr="00E07A02">
        <w:rPr>
          <w:rFonts w:ascii="Monaco" w:hAnsi="Monaco" w:cs="Monaco"/>
          <w:color w:val="7F007F"/>
          <w:sz w:val="18"/>
          <w:szCs w:val="22"/>
        </w:rPr>
        <w:t>xmlns</w:t>
      </w:r>
      <w:r w:rsidRPr="00E07A02">
        <w:rPr>
          <w:rFonts w:ascii="Monaco" w:hAnsi="Monaco" w:cs="Monaco"/>
          <w:color w:val="000000"/>
          <w:sz w:val="18"/>
          <w:szCs w:val="22"/>
        </w:rPr>
        <w:t>=</w:t>
      </w:r>
      <w:r w:rsidRPr="00E07A02">
        <w:rPr>
          <w:rFonts w:ascii="Monaco" w:hAnsi="Monaco" w:cs="Monaco"/>
          <w:i/>
          <w:iCs/>
          <w:color w:val="2A00FF"/>
          <w:sz w:val="18"/>
          <w:szCs w:val="22"/>
        </w:rPr>
        <w:t>"http://www.w3.org/1999/xhtml"</w:t>
      </w:r>
      <w:r w:rsidRPr="00E07A02">
        <w:rPr>
          <w:rFonts w:ascii="Monaco" w:hAnsi="Monaco" w:cs="Monaco"/>
          <w:sz w:val="18"/>
          <w:szCs w:val="22"/>
        </w:rPr>
        <w:t xml:space="preserve"> </w:t>
      </w:r>
    </w:p>
    <w:p w14:paraId="7B323DD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ab/>
      </w:r>
      <w:r w:rsidRPr="00E07A02">
        <w:rPr>
          <w:rFonts w:ascii="Monaco" w:hAnsi="Monaco" w:cs="Monaco"/>
          <w:sz w:val="18"/>
          <w:szCs w:val="22"/>
        </w:rPr>
        <w:tab/>
      </w:r>
      <w:r w:rsidRPr="00E07A02">
        <w:rPr>
          <w:rFonts w:ascii="Monaco" w:hAnsi="Monaco" w:cs="Monaco"/>
          <w:color w:val="7F007F"/>
          <w:sz w:val="18"/>
          <w:szCs w:val="22"/>
        </w:rPr>
        <w:t>xmlns:xsl</w:t>
      </w:r>
      <w:r w:rsidRPr="00E07A02">
        <w:rPr>
          <w:rFonts w:ascii="Monaco" w:hAnsi="Monaco" w:cs="Monaco"/>
          <w:color w:val="000000"/>
          <w:sz w:val="18"/>
          <w:szCs w:val="22"/>
        </w:rPr>
        <w:t>=</w:t>
      </w:r>
      <w:r w:rsidRPr="00E07A02">
        <w:rPr>
          <w:rFonts w:ascii="Monaco" w:hAnsi="Monaco" w:cs="Monaco"/>
          <w:i/>
          <w:iCs/>
          <w:color w:val="2A00FF"/>
          <w:sz w:val="18"/>
          <w:szCs w:val="22"/>
        </w:rPr>
        <w:t>"http://www.w3.org/1999/XSL/Transform"</w:t>
      </w:r>
    </w:p>
    <w:p w14:paraId="517BD63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ab/>
      </w:r>
      <w:r w:rsidRPr="00E07A02">
        <w:rPr>
          <w:rFonts w:ascii="Monaco" w:hAnsi="Monaco" w:cs="Monaco"/>
          <w:sz w:val="18"/>
          <w:szCs w:val="22"/>
        </w:rPr>
        <w:tab/>
      </w:r>
      <w:r w:rsidRPr="00E07A02">
        <w:rPr>
          <w:rFonts w:ascii="Monaco" w:hAnsi="Monaco" w:cs="Monaco"/>
          <w:color w:val="7F007F"/>
          <w:sz w:val="18"/>
          <w:szCs w:val="22"/>
        </w:rPr>
        <w:t>xmlns:atom</w:t>
      </w:r>
      <w:r w:rsidRPr="00E07A02">
        <w:rPr>
          <w:rFonts w:ascii="Monaco" w:hAnsi="Monaco" w:cs="Monaco"/>
          <w:color w:val="000000"/>
          <w:sz w:val="18"/>
          <w:szCs w:val="22"/>
        </w:rPr>
        <w:t>=</w:t>
      </w:r>
      <w:r w:rsidRPr="00E07A02">
        <w:rPr>
          <w:rFonts w:ascii="Monaco" w:hAnsi="Monaco" w:cs="Monaco"/>
          <w:i/>
          <w:iCs/>
          <w:color w:val="2A00FF"/>
          <w:sz w:val="18"/>
          <w:szCs w:val="22"/>
        </w:rPr>
        <w:t>"http://www.w3.org/2005/Atom"</w:t>
      </w:r>
      <w:r w:rsidRPr="00E07A02">
        <w:rPr>
          <w:rFonts w:ascii="Monaco" w:hAnsi="Monaco" w:cs="Monaco"/>
          <w:sz w:val="18"/>
          <w:szCs w:val="22"/>
        </w:rPr>
        <w:t xml:space="preserve"> </w:t>
      </w:r>
    </w:p>
    <w:p w14:paraId="16D51BB3"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xmlns:dc</w:t>
      </w:r>
      <w:r w:rsidRPr="00E07A02">
        <w:rPr>
          <w:rFonts w:ascii="Monaco" w:hAnsi="Monaco" w:cs="Monaco"/>
          <w:color w:val="000000"/>
          <w:sz w:val="18"/>
          <w:szCs w:val="22"/>
        </w:rPr>
        <w:t>=</w:t>
      </w:r>
      <w:r w:rsidRPr="00E07A02">
        <w:rPr>
          <w:rFonts w:ascii="Monaco" w:hAnsi="Monaco" w:cs="Monaco"/>
          <w:i/>
          <w:iCs/>
          <w:color w:val="2A00FF"/>
          <w:sz w:val="18"/>
          <w:szCs w:val="22"/>
        </w:rPr>
        <w:t>"http://purl.org/dc/elements/1.1/"</w:t>
      </w:r>
      <w:r w:rsidRPr="00E07A02">
        <w:rPr>
          <w:rFonts w:ascii="Monaco" w:hAnsi="Monaco" w:cs="Monaco"/>
          <w:sz w:val="18"/>
          <w:szCs w:val="22"/>
        </w:rPr>
        <w:t xml:space="preserve"> </w:t>
      </w:r>
    </w:p>
    <w:p w14:paraId="08946C3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xmlns:georss</w:t>
      </w:r>
      <w:r w:rsidRPr="00E07A02">
        <w:rPr>
          <w:rFonts w:ascii="Monaco" w:hAnsi="Monaco" w:cs="Monaco"/>
          <w:color w:val="000000"/>
          <w:sz w:val="18"/>
          <w:szCs w:val="22"/>
        </w:rPr>
        <w:t>=</w:t>
      </w:r>
      <w:r w:rsidRPr="00E07A02">
        <w:rPr>
          <w:rFonts w:ascii="Monaco" w:hAnsi="Monaco" w:cs="Monaco"/>
          <w:i/>
          <w:iCs/>
          <w:color w:val="2A00FF"/>
          <w:sz w:val="18"/>
          <w:szCs w:val="22"/>
        </w:rPr>
        <w:t>"http://www.georss.org/georss"</w:t>
      </w:r>
      <w:r w:rsidRPr="00E07A02">
        <w:rPr>
          <w:rFonts w:ascii="Monaco" w:hAnsi="Monaco" w:cs="Monaco"/>
          <w:sz w:val="18"/>
          <w:szCs w:val="22"/>
        </w:rPr>
        <w:t xml:space="preserve"> </w:t>
      </w:r>
    </w:p>
    <w:p w14:paraId="4108005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xmlns:xlink</w:t>
      </w:r>
      <w:r w:rsidRPr="00E07A02">
        <w:rPr>
          <w:rFonts w:ascii="Monaco" w:hAnsi="Monaco" w:cs="Monaco"/>
          <w:color w:val="000000"/>
          <w:sz w:val="18"/>
          <w:szCs w:val="22"/>
        </w:rPr>
        <w:t>=</w:t>
      </w:r>
      <w:r w:rsidRPr="00E07A02">
        <w:rPr>
          <w:rFonts w:ascii="Monaco" w:hAnsi="Monaco" w:cs="Monaco"/>
          <w:i/>
          <w:iCs/>
          <w:color w:val="2A00FF"/>
          <w:sz w:val="18"/>
          <w:szCs w:val="22"/>
        </w:rPr>
        <w:t>"http://www.w3.org/1999/xlink"</w:t>
      </w:r>
    </w:p>
    <w:p w14:paraId="6B02410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xmlns:owc</w:t>
      </w:r>
      <w:r w:rsidRPr="00E07A02">
        <w:rPr>
          <w:rFonts w:ascii="Monaco" w:hAnsi="Monaco" w:cs="Monaco"/>
          <w:color w:val="000000"/>
          <w:sz w:val="18"/>
          <w:szCs w:val="22"/>
        </w:rPr>
        <w:t>=</w:t>
      </w:r>
      <w:r w:rsidRPr="00E07A02">
        <w:rPr>
          <w:rFonts w:ascii="Monaco" w:hAnsi="Monaco" w:cs="Monaco"/>
          <w:i/>
          <w:iCs/>
          <w:color w:val="2A00FF"/>
          <w:sz w:val="18"/>
          <w:szCs w:val="22"/>
        </w:rPr>
        <w:t>"http://www.opengis.net/owc/1.0"</w:t>
      </w:r>
      <w:r w:rsidRPr="00E07A02">
        <w:rPr>
          <w:rFonts w:ascii="Monaco" w:hAnsi="Monaco" w:cs="Monaco"/>
          <w:sz w:val="18"/>
          <w:szCs w:val="22"/>
        </w:rPr>
        <w:t xml:space="preserve"> </w:t>
      </w:r>
    </w:p>
    <w:p w14:paraId="50859C8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&gt;</w:t>
      </w:r>
    </w:p>
    <w:p w14:paraId="30D3ECE5"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xsl:output</w:t>
      </w:r>
      <w:r w:rsidRPr="00E07A02">
        <w:rPr>
          <w:rFonts w:ascii="Monaco" w:hAnsi="Monaco" w:cs="Monaco"/>
          <w:sz w:val="18"/>
          <w:szCs w:val="22"/>
        </w:rPr>
        <w:t xml:space="preserve"> </w:t>
      </w:r>
      <w:r w:rsidRPr="00E07A02">
        <w:rPr>
          <w:rFonts w:ascii="Monaco" w:hAnsi="Monaco" w:cs="Monaco"/>
          <w:color w:val="7F007F"/>
          <w:sz w:val="18"/>
          <w:szCs w:val="22"/>
        </w:rPr>
        <w:t>method</w:t>
      </w:r>
      <w:r w:rsidRPr="00E07A02">
        <w:rPr>
          <w:rFonts w:ascii="Monaco" w:hAnsi="Monaco" w:cs="Monaco"/>
          <w:color w:val="000000"/>
          <w:sz w:val="18"/>
          <w:szCs w:val="22"/>
        </w:rPr>
        <w:t>=</w:t>
      </w:r>
      <w:r w:rsidRPr="00E07A02">
        <w:rPr>
          <w:rFonts w:ascii="Monaco" w:hAnsi="Monaco" w:cs="Monaco"/>
          <w:i/>
          <w:iCs/>
          <w:color w:val="2A00FF"/>
          <w:sz w:val="18"/>
          <w:szCs w:val="22"/>
        </w:rPr>
        <w:t>"text"</w:t>
      </w:r>
      <w:r w:rsidRPr="00E07A02">
        <w:rPr>
          <w:rFonts w:ascii="Monaco" w:hAnsi="Monaco" w:cs="Monaco"/>
          <w:sz w:val="18"/>
          <w:szCs w:val="22"/>
        </w:rPr>
        <w:t xml:space="preserve"> </w:t>
      </w:r>
      <w:r w:rsidRPr="00E07A02">
        <w:rPr>
          <w:rFonts w:ascii="Monaco" w:hAnsi="Monaco" w:cs="Monaco"/>
          <w:color w:val="7F007F"/>
          <w:sz w:val="18"/>
          <w:szCs w:val="22"/>
        </w:rPr>
        <w:t>indent</w:t>
      </w:r>
      <w:r w:rsidRPr="00E07A02">
        <w:rPr>
          <w:rFonts w:ascii="Monaco" w:hAnsi="Monaco" w:cs="Monaco"/>
          <w:color w:val="000000"/>
          <w:sz w:val="18"/>
          <w:szCs w:val="22"/>
        </w:rPr>
        <w:t>=</w:t>
      </w:r>
      <w:r w:rsidRPr="00E07A02">
        <w:rPr>
          <w:rFonts w:ascii="Monaco" w:hAnsi="Monaco" w:cs="Monaco"/>
          <w:i/>
          <w:iCs/>
          <w:color w:val="2A00FF"/>
          <w:sz w:val="18"/>
          <w:szCs w:val="22"/>
        </w:rPr>
        <w:t>"yes"</w:t>
      </w:r>
      <w:r w:rsidRPr="00E07A02">
        <w:rPr>
          <w:rFonts w:ascii="Monaco" w:hAnsi="Monaco" w:cs="Monaco"/>
          <w:color w:val="008080"/>
          <w:sz w:val="18"/>
          <w:szCs w:val="22"/>
        </w:rPr>
        <w:t>/&gt;</w:t>
      </w:r>
    </w:p>
    <w:p w14:paraId="4D33E9F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"new-line"</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"'&amp;#10;'"</w:t>
      </w:r>
      <w:r w:rsidRPr="00E07A02">
        <w:rPr>
          <w:rFonts w:ascii="Monaco" w:hAnsi="Monaco" w:cs="Monaco"/>
          <w:color w:val="008080"/>
          <w:sz w:val="18"/>
          <w:szCs w:val="22"/>
        </w:rPr>
        <w:t>/&gt;</w:t>
      </w:r>
    </w:p>
    <w:p w14:paraId="5BA30A8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"tab"</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    '"</w:t>
      </w:r>
      <w:r w:rsidRPr="00E07A02">
        <w:rPr>
          <w:rFonts w:ascii="Monaco" w:hAnsi="Monaco" w:cs="Monaco"/>
          <w:color w:val="008080"/>
          <w:sz w:val="18"/>
          <w:szCs w:val="22"/>
        </w:rPr>
        <w:t>/&gt;</w:t>
      </w:r>
    </w:p>
    <w:p w14:paraId="18D7FBE5"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"quotation"</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"'&amp;quot;'"</w:t>
      </w:r>
      <w:r w:rsidRPr="00E07A02">
        <w:rPr>
          <w:rFonts w:ascii="Monaco" w:hAnsi="Monaco" w:cs="Monaco"/>
          <w:color w:val="008080"/>
          <w:sz w:val="18"/>
          <w:szCs w:val="22"/>
        </w:rPr>
        <w:t>/&gt;</w:t>
      </w:r>
    </w:p>
    <w:p w14:paraId="30E736A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"apostrophe"</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3128F39F"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0B16E8C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xsl:strip-space</w:t>
      </w:r>
      <w:r w:rsidRPr="00E07A02">
        <w:rPr>
          <w:rFonts w:ascii="Monaco" w:hAnsi="Monaco" w:cs="Monaco"/>
          <w:sz w:val="18"/>
          <w:szCs w:val="22"/>
        </w:rPr>
        <w:t xml:space="preserve"> </w:t>
      </w:r>
      <w:r w:rsidRPr="00E07A02">
        <w:rPr>
          <w:rFonts w:ascii="Monaco" w:hAnsi="Monaco" w:cs="Monaco"/>
          <w:color w:val="7F007F"/>
          <w:sz w:val="18"/>
          <w:szCs w:val="22"/>
        </w:rPr>
        <w:t>elements</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08EC5E0E"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6EE0F11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"atom:feed"</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468CD292"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23770A4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"atom:feed"</w:t>
      </w:r>
      <w:r w:rsidRPr="00E07A02">
        <w:rPr>
          <w:rFonts w:ascii="Monaco" w:hAnsi="Monaco" w:cs="Monaco"/>
          <w:color w:val="008080"/>
          <w:sz w:val="18"/>
          <w:szCs w:val="22"/>
        </w:rPr>
        <w:t>&gt;</w:t>
      </w:r>
    </w:p>
    <w:p w14:paraId="28D1F41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sz w:val="18"/>
          <w:szCs w:val="22"/>
        </w:rPr>
        <w:t xml:space="preserve"> </w:t>
      </w:r>
      <w:r w:rsidRPr="00E07A02">
        <w:rPr>
          <w:rFonts w:ascii="Monaco" w:hAnsi="Monaco" w:cs="Monaco"/>
          <w:color w:val="7F007F"/>
          <w:sz w:val="18"/>
          <w:szCs w:val="22"/>
        </w:rPr>
        <w:t>mode</w:t>
      </w:r>
      <w:r w:rsidRPr="00E07A02">
        <w:rPr>
          <w:rFonts w:ascii="Monaco" w:hAnsi="Monaco" w:cs="Monaco"/>
          <w:color w:val="000000"/>
          <w:sz w:val="18"/>
          <w:szCs w:val="22"/>
        </w:rPr>
        <w:t>=</w:t>
      </w:r>
      <w:r w:rsidRPr="00E07A02">
        <w:rPr>
          <w:rFonts w:ascii="Monaco" w:hAnsi="Monaco" w:cs="Monaco"/>
          <w:i/>
          <w:iCs/>
          <w:color w:val="2A00FF"/>
          <w:sz w:val="18"/>
          <w:szCs w:val="22"/>
        </w:rPr>
        <w:t>"atomCommonAttributes"</w:t>
      </w:r>
      <w:r w:rsidRPr="00E07A02">
        <w:rPr>
          <w:rFonts w:ascii="Monaco" w:hAnsi="Monaco" w:cs="Monaco"/>
          <w:color w:val="008080"/>
          <w:sz w:val="18"/>
          <w:szCs w:val="22"/>
        </w:rPr>
        <w:t>/&gt;</w:t>
      </w:r>
      <w:r w:rsidRPr="00E07A02">
        <w:rPr>
          <w:rFonts w:ascii="Monaco" w:hAnsi="Monaco" w:cs="Monaco"/>
          <w:color w:val="000000"/>
          <w:sz w:val="18"/>
          <w:szCs w:val="22"/>
        </w:rPr>
        <w:tab/>
      </w:r>
    </w:p>
    <w:p w14:paraId="198E46A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"atom:*[name()!='id' and name()!='author' and name()!='category' and name()!='contributor' and name()!='link' and name()!='entry']"</w:t>
      </w:r>
      <w:r w:rsidRPr="00E07A02">
        <w:rPr>
          <w:rFonts w:ascii="Monaco" w:hAnsi="Monaco" w:cs="Monaco"/>
          <w:color w:val="008080"/>
          <w:sz w:val="18"/>
          <w:szCs w:val="22"/>
        </w:rPr>
        <w:t>&gt;</w:t>
      </w:r>
    </w:p>
    <w:p w14:paraId="0239AA9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p>
    <w:p w14:paraId="795263F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w:t>
      </w:r>
      <w:r w:rsidRPr="00E07A02">
        <w:rPr>
          <w:rFonts w:ascii="Monaco" w:hAnsi="Monaco" w:cs="Monaco"/>
          <w:color w:val="008080"/>
          <w:sz w:val="18"/>
          <w:szCs w:val="22"/>
        </w:rPr>
        <w:t>/&gt;</w:t>
      </w:r>
      <w:r w:rsidRPr="00E07A02">
        <w:rPr>
          <w:rFonts w:ascii="Monaco" w:hAnsi="Monaco" w:cs="Monaco"/>
          <w:color w:val="000000"/>
          <w:sz w:val="18"/>
          <w:szCs w:val="22"/>
        </w:rPr>
        <w:t>"authors"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"atom:author"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68D1869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w:t>
      </w:r>
      <w:r w:rsidRPr="00E07A02">
        <w:rPr>
          <w:rFonts w:ascii="Monaco" w:hAnsi="Monaco" w:cs="Monaco"/>
          <w:color w:val="008080"/>
          <w:sz w:val="18"/>
          <w:szCs w:val="22"/>
        </w:rPr>
        <w:t>/&gt;</w:t>
      </w:r>
      <w:r w:rsidRPr="00E07A02">
        <w:rPr>
          <w:rFonts w:ascii="Monaco" w:hAnsi="Monaco" w:cs="Monaco"/>
          <w:color w:val="000000"/>
          <w:sz w:val="18"/>
          <w:szCs w:val="22"/>
        </w:rPr>
        <w:t>"contributors"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"atom:contributor"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4924746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w:t>
      </w:r>
      <w:r w:rsidRPr="00E07A02">
        <w:rPr>
          <w:rFonts w:ascii="Monaco" w:hAnsi="Monaco" w:cs="Monaco"/>
          <w:color w:val="008080"/>
          <w:sz w:val="18"/>
          <w:szCs w:val="22"/>
        </w:rPr>
        <w:t>/&gt;</w:t>
      </w:r>
      <w:r w:rsidRPr="00E07A02">
        <w:rPr>
          <w:rFonts w:ascii="Monaco" w:hAnsi="Monaco" w:cs="Monaco"/>
          <w:color w:val="000000"/>
          <w:sz w:val="18"/>
          <w:szCs w:val="22"/>
        </w:rPr>
        <w:t>"categories"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"atom:category"</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1692FD7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w:t>
      </w:r>
      <w:r w:rsidRPr="00E07A02">
        <w:rPr>
          <w:rFonts w:ascii="Monaco" w:hAnsi="Monaco" w:cs="Monaco"/>
          <w:color w:val="008080"/>
          <w:sz w:val="18"/>
          <w:szCs w:val="22"/>
        </w:rPr>
        <w:t>/&gt;</w:t>
      </w:r>
      <w:r w:rsidRPr="00E07A02">
        <w:rPr>
          <w:rFonts w:ascii="Monaco" w:hAnsi="Monaco" w:cs="Monaco"/>
          <w:color w:val="000000"/>
          <w:sz w:val="18"/>
          <w:szCs w:val="22"/>
        </w:rPr>
        <w:t>"links"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"atom:link"</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2013B5B3"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w:t>
      </w:r>
      <w:r w:rsidRPr="00E07A02">
        <w:rPr>
          <w:rFonts w:ascii="Monaco" w:hAnsi="Monaco" w:cs="Monaco"/>
          <w:color w:val="008080"/>
          <w:sz w:val="18"/>
          <w:szCs w:val="22"/>
        </w:rPr>
        <w:t>/&gt;</w:t>
      </w:r>
      <w:r w:rsidRPr="00E07A02">
        <w:rPr>
          <w:rFonts w:ascii="Monaco" w:hAnsi="Monaco" w:cs="Monaco"/>
          <w:color w:val="000000"/>
          <w:sz w:val="18"/>
          <w:szCs w:val="22"/>
        </w:rPr>
        <w:t>"entries"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"atom:entry"</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lastRenderedPageBreak/>
        <w:t>select</w:t>
      </w:r>
      <w:r w:rsidRPr="00E07A02">
        <w:rPr>
          <w:rFonts w:ascii="Monaco" w:hAnsi="Monaco" w:cs="Monaco"/>
          <w:color w:val="000000"/>
          <w:sz w:val="18"/>
          <w:szCs w:val="22"/>
        </w:rPr>
        <w:t>=</w:t>
      </w:r>
      <w:r w:rsidRPr="00E07A02">
        <w:rPr>
          <w:rFonts w:ascii="Monaco" w:hAnsi="Monaco" w:cs="Monaco"/>
          <w:i/>
          <w:iCs/>
          <w:color w:val="2A00FF"/>
          <w:sz w:val="18"/>
          <w:szCs w:val="22"/>
        </w:rPr>
        <w:t>"concat($tab,$tab)"</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2F2E4F3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1EA20438"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37383D0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"atom:*"</w:t>
      </w:r>
      <w:r w:rsidRPr="00E07A02">
        <w:rPr>
          <w:rFonts w:ascii="Monaco" w:hAnsi="Monaco" w:cs="Monaco"/>
          <w:sz w:val="18"/>
          <w:szCs w:val="22"/>
        </w:rPr>
        <w:t xml:space="preserve"> </w:t>
      </w:r>
      <w:r w:rsidRPr="00E07A02">
        <w:rPr>
          <w:rFonts w:ascii="Monaco" w:hAnsi="Monaco" w:cs="Monaco"/>
          <w:color w:val="7F007F"/>
          <w:sz w:val="18"/>
          <w:szCs w:val="22"/>
        </w:rPr>
        <w:t>mode</w:t>
      </w:r>
      <w:r w:rsidRPr="00E07A02">
        <w:rPr>
          <w:rFonts w:ascii="Monaco" w:hAnsi="Monaco" w:cs="Monaco"/>
          <w:color w:val="000000"/>
          <w:sz w:val="18"/>
          <w:szCs w:val="22"/>
        </w:rPr>
        <w:t>=</w:t>
      </w:r>
      <w:r w:rsidRPr="00E07A02">
        <w:rPr>
          <w:rFonts w:ascii="Monaco" w:hAnsi="Monaco" w:cs="Monaco"/>
          <w:i/>
          <w:iCs/>
          <w:color w:val="2A00FF"/>
          <w:sz w:val="18"/>
          <w:szCs w:val="22"/>
        </w:rPr>
        <w:t>"atomCommonAttributes"</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"@xml:base | @xml:lang"</w:t>
      </w:r>
      <w:r w:rsidRPr="00E07A02">
        <w:rPr>
          <w:rFonts w:ascii="Monaco" w:hAnsi="Monaco" w:cs="Monaco"/>
          <w:color w:val="008080"/>
          <w:sz w:val="18"/>
          <w:szCs w:val="22"/>
        </w:rPr>
        <w:t>/&gt;</w:t>
      </w:r>
    </w:p>
    <w:p w14:paraId="0389CEC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58CF23C0"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1D9B6D1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 | atom:* "</w:t>
      </w:r>
      <w:r w:rsidRPr="00E07A02">
        <w:rPr>
          <w:rFonts w:ascii="Monaco" w:hAnsi="Monaco" w:cs="Monaco"/>
          <w:sz w:val="18"/>
          <w:szCs w:val="22"/>
        </w:rPr>
        <w:t xml:space="preserve"> </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"name(.)"</w:t>
      </w:r>
      <w:r w:rsidRPr="00E07A02">
        <w:rPr>
          <w:rFonts w:ascii="Monaco" w:hAnsi="Monaco" w:cs="Monaco"/>
          <w:color w:val="008080"/>
          <w:sz w:val="18"/>
          <w:szCs w:val="22"/>
        </w:rPr>
        <w:t>/&gt;</w:t>
      </w:r>
      <w:r w:rsidRPr="00E07A02">
        <w:rPr>
          <w:rFonts w:ascii="Monaco" w:hAnsi="Monaco" w:cs="Monaco"/>
          <w:color w:val="000000"/>
          <w:sz w:val="18"/>
          <w:szCs w:val="22"/>
        </w:rPr>
        <w:t>" : "</w:t>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"safestring"</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6EB409BA"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0BE61BA3"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"@xml:*"</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"local-name(.)"</w:t>
      </w:r>
      <w:r w:rsidRPr="00E07A02">
        <w:rPr>
          <w:rFonts w:ascii="Monaco" w:hAnsi="Monaco" w:cs="Monaco"/>
          <w:color w:val="008080"/>
          <w:sz w:val="18"/>
          <w:szCs w:val="22"/>
        </w:rPr>
        <w:t>/&gt;</w:t>
      </w:r>
      <w:r w:rsidRPr="00E07A02">
        <w:rPr>
          <w:rFonts w:ascii="Monaco" w:hAnsi="Monaco" w:cs="Monaco"/>
          <w:color w:val="000000"/>
          <w:sz w:val="18"/>
          <w:szCs w:val="22"/>
        </w:rPr>
        <w:t>" :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sz w:val="18"/>
          <w:szCs w:val="22"/>
        </w:rPr>
        <w:t xml:space="preserve">  </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15BEE175"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56DC038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"atom:author | atom:category | atom:contributor | atom:link "</w:t>
      </w:r>
      <w:r w:rsidRPr="00E07A02">
        <w:rPr>
          <w:rFonts w:ascii="Monaco" w:hAnsi="Monaco" w:cs="Monaco"/>
          <w:color w:val="008080"/>
          <w:sz w:val="18"/>
          <w:szCs w:val="22"/>
        </w:rPr>
        <w:t>&gt;</w:t>
      </w:r>
    </w:p>
    <w:p w14:paraId="5180D49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 | atom:*"</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"name(../..)='entry'"</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"$tab"</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5669AB88"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2EE65D1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"atom:entry"</w:t>
      </w:r>
      <w:r w:rsidRPr="00E07A02">
        <w:rPr>
          <w:rFonts w:ascii="Monaco" w:hAnsi="Monaco" w:cs="Monaco"/>
          <w:color w:val="008080"/>
          <w:sz w:val="18"/>
          <w:szCs w:val="22"/>
        </w:rPr>
        <w:t>&gt;</w:t>
      </w:r>
    </w:p>
    <w:p w14:paraId="568E2FA5"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"atom:*[name()!='id' and name()!='author' and name()!='category' and name()!='contributor' and name()!='link']"</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p>
    <w:p w14:paraId="27C6A33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w:t>
      </w:r>
      <w:r w:rsidRPr="00E07A02">
        <w:rPr>
          <w:rFonts w:ascii="Monaco" w:hAnsi="Monaco" w:cs="Monaco"/>
          <w:color w:val="008080"/>
          <w:sz w:val="18"/>
          <w:szCs w:val="22"/>
        </w:rPr>
        <w:t>/&gt;</w:t>
      </w:r>
      <w:r w:rsidRPr="00E07A02">
        <w:rPr>
          <w:rFonts w:ascii="Monaco" w:hAnsi="Monaco" w:cs="Monaco"/>
          <w:color w:val="000000"/>
          <w:sz w:val="18"/>
          <w:szCs w:val="22"/>
        </w:rPr>
        <w:t>"authors"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"atom:author"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0A6F1E8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"concat($tab,$tab,$tab)"</w:t>
      </w:r>
      <w:r w:rsidRPr="00E07A02">
        <w:rPr>
          <w:rFonts w:ascii="Monaco" w:hAnsi="Monaco" w:cs="Monaco"/>
          <w:color w:val="008080"/>
          <w:sz w:val="18"/>
          <w:szCs w:val="22"/>
        </w:rPr>
        <w:t>/&gt;</w:t>
      </w:r>
      <w:r w:rsidRPr="00E07A02">
        <w:rPr>
          <w:rFonts w:ascii="Monaco" w:hAnsi="Monaco" w:cs="Monaco"/>
          <w:color w:val="000000"/>
          <w:sz w:val="18"/>
          <w:szCs w:val="22"/>
        </w:rPr>
        <w:t>"contributors"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"atom:contributor"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63F34D2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"concat($tab,$tab,$tab)"</w:t>
      </w:r>
      <w:r w:rsidRPr="00E07A02">
        <w:rPr>
          <w:rFonts w:ascii="Monaco" w:hAnsi="Monaco" w:cs="Monaco"/>
          <w:color w:val="008080"/>
          <w:sz w:val="18"/>
          <w:szCs w:val="22"/>
        </w:rPr>
        <w:t>/&gt;</w:t>
      </w:r>
      <w:r w:rsidRPr="00E07A02">
        <w:rPr>
          <w:rFonts w:ascii="Monaco" w:hAnsi="Monaco" w:cs="Monaco"/>
          <w:color w:val="000000"/>
          <w:sz w:val="18"/>
          <w:szCs w:val="22"/>
        </w:rPr>
        <w:t>"categories"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"atom:category"</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07E3B3C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"concat($tab,$tab,$tab)"</w:t>
      </w:r>
      <w:r w:rsidRPr="00E07A02">
        <w:rPr>
          <w:rFonts w:ascii="Monaco" w:hAnsi="Monaco" w:cs="Monaco"/>
          <w:color w:val="008080"/>
          <w:sz w:val="18"/>
          <w:szCs w:val="22"/>
        </w:rPr>
        <w:t>/&gt;</w:t>
      </w:r>
      <w:r w:rsidRPr="00E07A02">
        <w:rPr>
          <w:rFonts w:ascii="Monaco" w:hAnsi="Monaco" w:cs="Monaco"/>
          <w:color w:val="000000"/>
          <w:sz w:val="18"/>
          <w:szCs w:val="22"/>
        </w:rPr>
        <w:t>"links"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"atom:link"</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45748E44"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67BFCA5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"safestring"</w:t>
      </w:r>
      <w:r w:rsidRPr="00E07A02">
        <w:rPr>
          <w:rFonts w:ascii="Monaco" w:hAnsi="Monaco" w:cs="Monaco"/>
          <w:color w:val="008080"/>
          <w:sz w:val="18"/>
          <w:szCs w:val="22"/>
        </w:rPr>
        <w:t>&gt;</w:t>
      </w:r>
    </w:p>
    <w:p w14:paraId="43C3278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30CF51E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"remove-quote"</w:t>
      </w:r>
      <w:r w:rsidRPr="00E07A02">
        <w:rPr>
          <w:rFonts w:ascii="Monaco" w:hAnsi="Monaco" w:cs="Monaco"/>
          <w:color w:val="008080"/>
          <w:sz w:val="18"/>
          <w:szCs w:val="22"/>
        </w:rPr>
        <w:t>&gt;</w:t>
      </w:r>
    </w:p>
    <w:p w14:paraId="1C862D8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"string-replace-all"</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"text"</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"replace"</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"by"</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color w:val="008080"/>
          <w:sz w:val="18"/>
          <w:szCs w:val="22"/>
        </w:rPr>
        <w:t>&gt;</w:t>
      </w:r>
    </w:p>
    <w:p w14:paraId="628CDA9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color w:val="008080"/>
          <w:sz w:val="18"/>
          <w:szCs w:val="22"/>
        </w:rPr>
        <w:t>&gt;</w:t>
      </w:r>
    </w:p>
    <w:p w14:paraId="50AA070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15FF0261"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730AFAC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lastRenderedPageBreak/>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"remove-quote"</w:t>
      </w:r>
      <w:r w:rsidRPr="00E07A02">
        <w:rPr>
          <w:rFonts w:ascii="Monaco" w:hAnsi="Monaco" w:cs="Monaco"/>
          <w:color w:val="008080"/>
          <w:sz w:val="18"/>
          <w:szCs w:val="22"/>
        </w:rPr>
        <w:t>&gt;</w:t>
      </w:r>
    </w:p>
    <w:p w14:paraId="0742D52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29F8B3A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"return-value"</w:t>
      </w:r>
      <w:r w:rsidRPr="00E07A02">
        <w:rPr>
          <w:rFonts w:ascii="Monaco" w:hAnsi="Monaco" w:cs="Monaco"/>
          <w:color w:val="008080"/>
          <w:sz w:val="18"/>
          <w:szCs w:val="22"/>
        </w:rPr>
        <w:t>&gt;</w:t>
      </w:r>
    </w:p>
    <w:p w14:paraId="4510F02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"string-replace-all"</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"text"</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"replace"</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"'&amp;quot;'"</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"by"</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"'\&amp;quot;'"</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color w:val="008080"/>
          <w:sz w:val="18"/>
          <w:szCs w:val="22"/>
        </w:rPr>
        <w:t>&gt;</w:t>
      </w:r>
    </w:p>
    <w:p w14:paraId="35D8C90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color w:val="008080"/>
          <w:sz w:val="18"/>
          <w:szCs w:val="22"/>
        </w:rPr>
        <w:t>&gt;</w:t>
      </w:r>
    </w:p>
    <w:p w14:paraId="58A4DD5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47CD5875"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2BC75D4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"return-value"</w:t>
      </w:r>
      <w:r w:rsidRPr="00E07A02">
        <w:rPr>
          <w:rFonts w:ascii="Monaco" w:hAnsi="Monaco" w:cs="Monaco"/>
          <w:color w:val="008080"/>
          <w:sz w:val="18"/>
          <w:szCs w:val="22"/>
        </w:rPr>
        <w:t>&gt;</w:t>
      </w:r>
    </w:p>
    <w:p w14:paraId="1A51CE9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4F6F95B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"normalize-space($val)"</w:t>
      </w:r>
      <w:r w:rsidRPr="00E07A02">
        <w:rPr>
          <w:rFonts w:ascii="Monaco" w:hAnsi="Monaco" w:cs="Monaco"/>
          <w:color w:val="008080"/>
          <w:sz w:val="18"/>
          <w:szCs w:val="22"/>
        </w:rPr>
        <w:t>/&gt;</w:t>
      </w:r>
    </w:p>
    <w:p w14:paraId="06CEF73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4CEF47EF"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12A769D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"string-replace-all"</w:t>
      </w:r>
      <w:r w:rsidRPr="00E07A02">
        <w:rPr>
          <w:rFonts w:ascii="Monaco" w:hAnsi="Monaco" w:cs="Monaco"/>
          <w:color w:val="008080"/>
          <w:sz w:val="18"/>
          <w:szCs w:val="22"/>
        </w:rPr>
        <w:t>&gt;</w:t>
      </w:r>
    </w:p>
    <w:p w14:paraId="3B93A0DD"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"text"</w:t>
      </w:r>
      <w:r w:rsidRPr="00E07A02">
        <w:rPr>
          <w:rFonts w:ascii="Monaco" w:hAnsi="Monaco" w:cs="Monaco"/>
          <w:color w:val="008080"/>
          <w:sz w:val="18"/>
          <w:szCs w:val="22"/>
        </w:rPr>
        <w:t>/&gt;</w:t>
      </w:r>
    </w:p>
    <w:p w14:paraId="298F16A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"replace"</w:t>
      </w:r>
      <w:r w:rsidRPr="00E07A02">
        <w:rPr>
          <w:rFonts w:ascii="Monaco" w:hAnsi="Monaco" w:cs="Monaco"/>
          <w:color w:val="008080"/>
          <w:sz w:val="18"/>
          <w:szCs w:val="22"/>
        </w:rPr>
        <w:t>/&gt;</w:t>
      </w:r>
    </w:p>
    <w:p w14:paraId="7163D7E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"by"</w:t>
      </w:r>
      <w:r w:rsidRPr="00E07A02">
        <w:rPr>
          <w:rFonts w:ascii="Monaco" w:hAnsi="Monaco" w:cs="Monaco"/>
          <w:color w:val="008080"/>
          <w:sz w:val="18"/>
          <w:szCs w:val="22"/>
        </w:rPr>
        <w:t>/&gt;</w:t>
      </w:r>
    </w:p>
    <w:p w14:paraId="1E5DD83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xsl:choose</w:t>
      </w:r>
      <w:r w:rsidRPr="00E07A02">
        <w:rPr>
          <w:rFonts w:ascii="Monaco" w:hAnsi="Monaco" w:cs="Monaco"/>
          <w:color w:val="008080"/>
          <w:sz w:val="18"/>
          <w:szCs w:val="22"/>
        </w:rPr>
        <w:t>&gt;</w:t>
      </w:r>
    </w:p>
    <w:p w14:paraId="113B703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xsl:when</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"contains($text,$replace)"</w:t>
      </w:r>
      <w:r w:rsidRPr="00E07A02">
        <w:rPr>
          <w:rFonts w:ascii="Monaco" w:hAnsi="Monaco" w:cs="Monaco"/>
          <w:color w:val="008080"/>
          <w:sz w:val="18"/>
          <w:szCs w:val="22"/>
        </w:rPr>
        <w:t>&gt;</w:t>
      </w:r>
    </w:p>
    <w:p w14:paraId="304DED5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"substring-before($text,$replace)"</w:t>
      </w:r>
      <w:r w:rsidRPr="00E07A02">
        <w:rPr>
          <w:rFonts w:ascii="Monaco" w:hAnsi="Monaco" w:cs="Monaco"/>
          <w:color w:val="008080"/>
          <w:sz w:val="18"/>
          <w:szCs w:val="22"/>
        </w:rPr>
        <w:t>/&gt;</w:t>
      </w:r>
    </w:p>
    <w:p w14:paraId="3895FA6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"$by"</w:t>
      </w:r>
      <w:r w:rsidRPr="00E07A02">
        <w:rPr>
          <w:rFonts w:ascii="Monaco" w:hAnsi="Monaco" w:cs="Monaco"/>
          <w:color w:val="008080"/>
          <w:sz w:val="18"/>
          <w:szCs w:val="22"/>
        </w:rPr>
        <w:t>/&gt;</w:t>
      </w:r>
    </w:p>
    <w:p w14:paraId="6CB3B07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"string-replace-all"</w:t>
      </w:r>
      <w:r w:rsidRPr="00E07A02">
        <w:rPr>
          <w:rFonts w:ascii="Monaco" w:hAnsi="Monaco" w:cs="Monaco"/>
          <w:color w:val="008080"/>
          <w:sz w:val="18"/>
          <w:szCs w:val="22"/>
        </w:rPr>
        <w:t>&gt;</w:t>
      </w:r>
    </w:p>
    <w:p w14:paraId="44865CF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"text"</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"substring-after($text,$replace)"</w:t>
      </w:r>
      <w:r w:rsidRPr="00E07A02">
        <w:rPr>
          <w:rFonts w:ascii="Monaco" w:hAnsi="Monaco" w:cs="Monaco"/>
          <w:color w:val="008080"/>
          <w:sz w:val="18"/>
          <w:szCs w:val="22"/>
        </w:rPr>
        <w:t>/&gt;</w:t>
      </w:r>
    </w:p>
    <w:p w14:paraId="71A83F9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"replace"</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"$replace"</w:t>
      </w:r>
      <w:r w:rsidRPr="00E07A02">
        <w:rPr>
          <w:rFonts w:ascii="Monaco" w:hAnsi="Monaco" w:cs="Monaco"/>
          <w:color w:val="008080"/>
          <w:sz w:val="18"/>
          <w:szCs w:val="22"/>
        </w:rPr>
        <w:t>/&gt;</w:t>
      </w:r>
    </w:p>
    <w:p w14:paraId="5E9BC2D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"by"</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"$by"</w:t>
      </w:r>
      <w:r w:rsidRPr="00E07A02">
        <w:rPr>
          <w:rFonts w:ascii="Monaco" w:hAnsi="Monaco" w:cs="Monaco"/>
          <w:color w:val="008080"/>
          <w:sz w:val="18"/>
          <w:szCs w:val="22"/>
        </w:rPr>
        <w:t>/&gt;</w:t>
      </w:r>
    </w:p>
    <w:p w14:paraId="188DB2A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color w:val="008080"/>
          <w:sz w:val="18"/>
          <w:szCs w:val="22"/>
        </w:rPr>
        <w:t>&gt;</w:t>
      </w:r>
    </w:p>
    <w:p w14:paraId="0F0B8BA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xsl:when</w:t>
      </w:r>
      <w:r w:rsidRPr="00E07A02">
        <w:rPr>
          <w:rFonts w:ascii="Monaco" w:hAnsi="Monaco" w:cs="Monaco"/>
          <w:color w:val="008080"/>
          <w:sz w:val="18"/>
          <w:szCs w:val="22"/>
        </w:rPr>
        <w:t>&gt;</w:t>
      </w:r>
    </w:p>
    <w:p w14:paraId="48F88CF5"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xsl:otherwise</w:t>
      </w:r>
      <w:r w:rsidRPr="00E07A02">
        <w:rPr>
          <w:rFonts w:ascii="Monaco" w:hAnsi="Monaco" w:cs="Monaco"/>
          <w:color w:val="008080"/>
          <w:sz w:val="18"/>
          <w:szCs w:val="22"/>
        </w:rPr>
        <w:t>&gt;</w:t>
      </w:r>
    </w:p>
    <w:p w14:paraId="02447B4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"$text"</w:t>
      </w:r>
      <w:r w:rsidRPr="00E07A02">
        <w:rPr>
          <w:rFonts w:ascii="Monaco" w:hAnsi="Monaco" w:cs="Monaco"/>
          <w:color w:val="008080"/>
          <w:sz w:val="18"/>
          <w:szCs w:val="22"/>
        </w:rPr>
        <w:t>/&gt;</w:t>
      </w:r>
    </w:p>
    <w:p w14:paraId="183B332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xsl:otherwise</w:t>
      </w:r>
      <w:r w:rsidRPr="00E07A02">
        <w:rPr>
          <w:rFonts w:ascii="Monaco" w:hAnsi="Monaco" w:cs="Monaco"/>
          <w:color w:val="008080"/>
          <w:sz w:val="18"/>
          <w:szCs w:val="22"/>
        </w:rPr>
        <w:t>&gt;</w:t>
      </w:r>
    </w:p>
    <w:p w14:paraId="32274F5E"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xsl:choose</w:t>
      </w:r>
      <w:r w:rsidRPr="00E07A02">
        <w:rPr>
          <w:rFonts w:ascii="Monaco" w:hAnsi="Monaco" w:cs="Monaco"/>
          <w:color w:val="008080"/>
          <w:sz w:val="18"/>
          <w:szCs w:val="22"/>
        </w:rPr>
        <w:t>&gt;</w:t>
      </w:r>
    </w:p>
    <w:p w14:paraId="291CA9F5"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4BB0E98E"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5CFCC659"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68523566" w14:textId="77777777" w:rsidR="00E07A02" w:rsidRPr="00E07A02" w:rsidRDefault="00E07A02" w:rsidP="00E07A02">
      <w:pPr>
        <w:widowControl w:val="0"/>
        <w:autoSpaceDE w:val="0"/>
        <w:autoSpaceDN w:val="0"/>
        <w:adjustRightInd w:val="0"/>
        <w:spacing w:after="0"/>
        <w:rPr>
          <w:rFonts w:ascii="Monaco" w:hAnsi="Monaco" w:cs="Monaco"/>
          <w:sz w:val="16"/>
          <w:szCs w:val="22"/>
        </w:rPr>
      </w:pPr>
      <w:r w:rsidRPr="00E07A02">
        <w:rPr>
          <w:rFonts w:ascii="Monaco" w:hAnsi="Monaco" w:cs="Monaco"/>
          <w:color w:val="008080"/>
          <w:sz w:val="18"/>
          <w:szCs w:val="22"/>
        </w:rPr>
        <w:t>&lt;/</w:t>
      </w:r>
      <w:r w:rsidRPr="00E07A02">
        <w:rPr>
          <w:rFonts w:ascii="Monaco" w:hAnsi="Monaco" w:cs="Monaco"/>
          <w:color w:val="3F7F7F"/>
          <w:sz w:val="18"/>
          <w:szCs w:val="22"/>
          <w:highlight w:val="lightGray"/>
        </w:rPr>
        <w:t>xsl:stylesheet</w:t>
      </w:r>
      <w:r w:rsidRPr="00E07A02">
        <w:rPr>
          <w:rFonts w:ascii="Monaco" w:hAnsi="Monaco" w:cs="Monaco"/>
          <w:color w:val="008080"/>
          <w:sz w:val="18"/>
          <w:szCs w:val="22"/>
        </w:rPr>
        <w:t>&gt;</w:t>
      </w:r>
    </w:p>
    <w:p w14:paraId="0504CFC5" w14:textId="77777777" w:rsidR="00E07A02" w:rsidRDefault="00E07A02">
      <w:pPr>
        <w:pStyle w:val="zzHelp"/>
        <w:rPr>
          <w:color w:val="auto"/>
        </w:rPr>
      </w:pPr>
    </w:p>
    <w:p w14:paraId="283B73A1" w14:textId="6D7A6FEA" w:rsidR="00E07A02" w:rsidRPr="00C770EB" w:rsidRDefault="00E07A02" w:rsidP="00E07A02">
      <w:pPr>
        <w:pStyle w:val="a2"/>
        <w:outlineLvl w:val="0"/>
      </w:pPr>
      <w:bookmarkStart w:id="65" w:name="_Toc259179172"/>
      <w:r>
        <w:t>A</w:t>
      </w:r>
      <w:r w:rsidRPr="00C770EB">
        <w:t>.</w:t>
      </w:r>
      <w:r>
        <w:t>2</w:t>
      </w:r>
      <w:r w:rsidRPr="00C770EB">
        <w:tab/>
      </w:r>
      <w:r>
        <w:t>owc2geojson.xsl</w:t>
      </w:r>
      <w:bookmarkEnd w:id="65"/>
      <w:r w:rsidRPr="00C770EB">
        <w:t xml:space="preserve"> </w:t>
      </w:r>
    </w:p>
    <w:p w14:paraId="63CF739E"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xml</w:t>
      </w:r>
      <w:r w:rsidRPr="00E07A02">
        <w:rPr>
          <w:rFonts w:ascii="Monaco" w:hAnsi="Monaco" w:cs="Monaco"/>
          <w:sz w:val="18"/>
          <w:szCs w:val="22"/>
        </w:rPr>
        <w:t xml:space="preserve"> </w:t>
      </w:r>
      <w:r w:rsidRPr="00E07A02">
        <w:rPr>
          <w:rFonts w:ascii="Monaco" w:hAnsi="Monaco" w:cs="Monaco"/>
          <w:color w:val="7F007F"/>
          <w:sz w:val="18"/>
          <w:szCs w:val="22"/>
        </w:rPr>
        <w:t>version</w:t>
      </w:r>
      <w:r w:rsidRPr="00E07A02">
        <w:rPr>
          <w:rFonts w:ascii="Monaco" w:hAnsi="Monaco" w:cs="Monaco"/>
          <w:color w:val="000000"/>
          <w:sz w:val="18"/>
          <w:szCs w:val="22"/>
        </w:rPr>
        <w:t>=</w:t>
      </w:r>
      <w:r w:rsidRPr="00E07A02">
        <w:rPr>
          <w:rFonts w:ascii="Monaco" w:hAnsi="Monaco" w:cs="Monaco"/>
          <w:i/>
          <w:iCs/>
          <w:color w:val="2A00FF"/>
          <w:sz w:val="18"/>
          <w:szCs w:val="22"/>
        </w:rPr>
        <w:t>"1.0"</w:t>
      </w:r>
      <w:r w:rsidRPr="00E07A02">
        <w:rPr>
          <w:rFonts w:ascii="Monaco" w:hAnsi="Monaco" w:cs="Monaco"/>
          <w:sz w:val="18"/>
          <w:szCs w:val="22"/>
        </w:rPr>
        <w:t xml:space="preserve"> </w:t>
      </w:r>
      <w:r w:rsidRPr="00E07A02">
        <w:rPr>
          <w:rFonts w:ascii="Monaco" w:hAnsi="Monaco" w:cs="Monaco"/>
          <w:color w:val="7F007F"/>
          <w:sz w:val="18"/>
          <w:szCs w:val="22"/>
        </w:rPr>
        <w:t>encoding</w:t>
      </w:r>
      <w:r w:rsidRPr="00E07A02">
        <w:rPr>
          <w:rFonts w:ascii="Monaco" w:hAnsi="Monaco" w:cs="Monaco"/>
          <w:color w:val="000000"/>
          <w:sz w:val="18"/>
          <w:szCs w:val="22"/>
        </w:rPr>
        <w:t>=</w:t>
      </w:r>
      <w:r w:rsidRPr="00E07A02">
        <w:rPr>
          <w:rFonts w:ascii="Monaco" w:hAnsi="Monaco" w:cs="Monaco"/>
          <w:i/>
          <w:iCs/>
          <w:color w:val="2A00FF"/>
          <w:sz w:val="18"/>
          <w:szCs w:val="22"/>
        </w:rPr>
        <w:t>"UTF-8"</w:t>
      </w:r>
      <w:r w:rsidRPr="00E07A02">
        <w:rPr>
          <w:rFonts w:ascii="Monaco" w:hAnsi="Monaco" w:cs="Monaco"/>
          <w:sz w:val="18"/>
          <w:szCs w:val="22"/>
        </w:rPr>
        <w:t xml:space="preserve"> </w:t>
      </w:r>
      <w:r w:rsidRPr="00E07A02">
        <w:rPr>
          <w:rFonts w:ascii="Monaco" w:hAnsi="Monaco" w:cs="Monaco"/>
          <w:color w:val="008080"/>
          <w:sz w:val="18"/>
          <w:szCs w:val="22"/>
        </w:rPr>
        <w:t>?&gt;</w:t>
      </w:r>
    </w:p>
    <w:p w14:paraId="4B3CC92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xsl:stylesheet</w:t>
      </w:r>
      <w:r w:rsidRPr="00E07A02">
        <w:rPr>
          <w:rFonts w:ascii="Monaco" w:hAnsi="Monaco" w:cs="Monaco"/>
          <w:sz w:val="18"/>
          <w:szCs w:val="22"/>
        </w:rPr>
        <w:t xml:space="preserve"> </w:t>
      </w:r>
      <w:r w:rsidRPr="00E07A02">
        <w:rPr>
          <w:rFonts w:ascii="Monaco" w:hAnsi="Monaco" w:cs="Monaco"/>
          <w:color w:val="7F007F"/>
          <w:sz w:val="18"/>
          <w:szCs w:val="22"/>
        </w:rPr>
        <w:t>version</w:t>
      </w:r>
      <w:r w:rsidRPr="00E07A02">
        <w:rPr>
          <w:rFonts w:ascii="Monaco" w:hAnsi="Monaco" w:cs="Monaco"/>
          <w:color w:val="000000"/>
          <w:sz w:val="18"/>
          <w:szCs w:val="22"/>
        </w:rPr>
        <w:t>=</w:t>
      </w:r>
      <w:r w:rsidRPr="00E07A02">
        <w:rPr>
          <w:rFonts w:ascii="Monaco" w:hAnsi="Monaco" w:cs="Monaco"/>
          <w:i/>
          <w:iCs/>
          <w:color w:val="2A00FF"/>
          <w:sz w:val="18"/>
          <w:szCs w:val="22"/>
        </w:rPr>
        <w:t>"1.0"</w:t>
      </w:r>
      <w:r w:rsidRPr="00E07A02">
        <w:rPr>
          <w:rFonts w:ascii="Monaco" w:hAnsi="Monaco" w:cs="Monaco"/>
          <w:sz w:val="18"/>
          <w:szCs w:val="22"/>
        </w:rPr>
        <w:t xml:space="preserve"> </w:t>
      </w:r>
    </w:p>
    <w:p w14:paraId="75FD445D"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ab/>
      </w:r>
      <w:r w:rsidRPr="00E07A02">
        <w:rPr>
          <w:rFonts w:ascii="Monaco" w:hAnsi="Monaco" w:cs="Monaco"/>
          <w:sz w:val="18"/>
          <w:szCs w:val="22"/>
        </w:rPr>
        <w:tab/>
      </w:r>
      <w:r w:rsidRPr="00E07A02">
        <w:rPr>
          <w:rFonts w:ascii="Monaco" w:hAnsi="Monaco" w:cs="Monaco"/>
          <w:color w:val="7F007F"/>
          <w:sz w:val="18"/>
          <w:szCs w:val="22"/>
        </w:rPr>
        <w:t>xmlns</w:t>
      </w:r>
      <w:r w:rsidRPr="00E07A02">
        <w:rPr>
          <w:rFonts w:ascii="Monaco" w:hAnsi="Monaco" w:cs="Monaco"/>
          <w:color w:val="000000"/>
          <w:sz w:val="18"/>
          <w:szCs w:val="22"/>
        </w:rPr>
        <w:t>=</w:t>
      </w:r>
      <w:r w:rsidRPr="00E07A02">
        <w:rPr>
          <w:rFonts w:ascii="Monaco" w:hAnsi="Monaco" w:cs="Monaco"/>
          <w:i/>
          <w:iCs/>
          <w:color w:val="2A00FF"/>
          <w:sz w:val="18"/>
          <w:szCs w:val="22"/>
        </w:rPr>
        <w:t>"http://www.w3.org/1999/xhtml"</w:t>
      </w:r>
      <w:r w:rsidRPr="00E07A02">
        <w:rPr>
          <w:rFonts w:ascii="Monaco" w:hAnsi="Monaco" w:cs="Monaco"/>
          <w:sz w:val="18"/>
          <w:szCs w:val="22"/>
        </w:rPr>
        <w:t xml:space="preserve"> </w:t>
      </w:r>
    </w:p>
    <w:p w14:paraId="10349F45"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ab/>
      </w:r>
      <w:r w:rsidRPr="00E07A02">
        <w:rPr>
          <w:rFonts w:ascii="Monaco" w:hAnsi="Monaco" w:cs="Monaco"/>
          <w:sz w:val="18"/>
          <w:szCs w:val="22"/>
        </w:rPr>
        <w:tab/>
      </w:r>
      <w:r w:rsidRPr="00E07A02">
        <w:rPr>
          <w:rFonts w:ascii="Monaco" w:hAnsi="Monaco" w:cs="Monaco"/>
          <w:color w:val="7F007F"/>
          <w:sz w:val="18"/>
          <w:szCs w:val="22"/>
        </w:rPr>
        <w:t>xmlns:xsl</w:t>
      </w:r>
      <w:r w:rsidRPr="00E07A02">
        <w:rPr>
          <w:rFonts w:ascii="Monaco" w:hAnsi="Monaco" w:cs="Monaco"/>
          <w:color w:val="000000"/>
          <w:sz w:val="18"/>
          <w:szCs w:val="22"/>
        </w:rPr>
        <w:t>=</w:t>
      </w:r>
      <w:r w:rsidRPr="00E07A02">
        <w:rPr>
          <w:rFonts w:ascii="Monaco" w:hAnsi="Monaco" w:cs="Monaco"/>
          <w:i/>
          <w:iCs/>
          <w:color w:val="2A00FF"/>
          <w:sz w:val="18"/>
          <w:szCs w:val="22"/>
        </w:rPr>
        <w:t>"http://www.w3.org/1999/XSL/Transform"</w:t>
      </w:r>
    </w:p>
    <w:p w14:paraId="4DCEDAB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ab/>
      </w:r>
      <w:r w:rsidRPr="00E07A02">
        <w:rPr>
          <w:rFonts w:ascii="Monaco" w:hAnsi="Monaco" w:cs="Monaco"/>
          <w:sz w:val="18"/>
          <w:szCs w:val="22"/>
        </w:rPr>
        <w:tab/>
      </w:r>
      <w:r w:rsidRPr="00E07A02">
        <w:rPr>
          <w:rFonts w:ascii="Monaco" w:hAnsi="Monaco" w:cs="Monaco"/>
          <w:color w:val="7F007F"/>
          <w:sz w:val="18"/>
          <w:szCs w:val="22"/>
        </w:rPr>
        <w:t>xmlns:atom</w:t>
      </w:r>
      <w:r w:rsidRPr="00E07A02">
        <w:rPr>
          <w:rFonts w:ascii="Monaco" w:hAnsi="Monaco" w:cs="Monaco"/>
          <w:color w:val="000000"/>
          <w:sz w:val="18"/>
          <w:szCs w:val="22"/>
        </w:rPr>
        <w:t>=</w:t>
      </w:r>
      <w:r w:rsidRPr="00E07A02">
        <w:rPr>
          <w:rFonts w:ascii="Monaco" w:hAnsi="Monaco" w:cs="Monaco"/>
          <w:i/>
          <w:iCs/>
          <w:color w:val="2A00FF"/>
          <w:sz w:val="18"/>
          <w:szCs w:val="22"/>
        </w:rPr>
        <w:t>"http://www.w3.org/2005/Atom"</w:t>
      </w:r>
      <w:r w:rsidRPr="00E07A02">
        <w:rPr>
          <w:rFonts w:ascii="Monaco" w:hAnsi="Monaco" w:cs="Monaco"/>
          <w:sz w:val="18"/>
          <w:szCs w:val="22"/>
        </w:rPr>
        <w:t xml:space="preserve"> </w:t>
      </w:r>
    </w:p>
    <w:p w14:paraId="13AA086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xmlns:dc</w:t>
      </w:r>
      <w:r w:rsidRPr="00E07A02">
        <w:rPr>
          <w:rFonts w:ascii="Monaco" w:hAnsi="Monaco" w:cs="Monaco"/>
          <w:color w:val="000000"/>
          <w:sz w:val="18"/>
          <w:szCs w:val="22"/>
        </w:rPr>
        <w:t>=</w:t>
      </w:r>
      <w:r w:rsidRPr="00E07A02">
        <w:rPr>
          <w:rFonts w:ascii="Monaco" w:hAnsi="Monaco" w:cs="Monaco"/>
          <w:i/>
          <w:iCs/>
          <w:color w:val="2A00FF"/>
          <w:sz w:val="18"/>
          <w:szCs w:val="22"/>
        </w:rPr>
        <w:t>"http://purl.org/dc/elements/1.1/"</w:t>
      </w:r>
      <w:r w:rsidRPr="00E07A02">
        <w:rPr>
          <w:rFonts w:ascii="Monaco" w:hAnsi="Monaco" w:cs="Monaco"/>
          <w:sz w:val="18"/>
          <w:szCs w:val="22"/>
        </w:rPr>
        <w:t xml:space="preserve"> </w:t>
      </w:r>
    </w:p>
    <w:p w14:paraId="7D115AC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xmlns:georss</w:t>
      </w:r>
      <w:r w:rsidRPr="00E07A02">
        <w:rPr>
          <w:rFonts w:ascii="Monaco" w:hAnsi="Monaco" w:cs="Monaco"/>
          <w:color w:val="000000"/>
          <w:sz w:val="18"/>
          <w:szCs w:val="22"/>
        </w:rPr>
        <w:t>=</w:t>
      </w:r>
      <w:r w:rsidRPr="00E07A02">
        <w:rPr>
          <w:rFonts w:ascii="Monaco" w:hAnsi="Monaco" w:cs="Monaco"/>
          <w:i/>
          <w:iCs/>
          <w:color w:val="2A00FF"/>
          <w:sz w:val="18"/>
          <w:szCs w:val="22"/>
        </w:rPr>
        <w:t>"http://www.georss.org/georss"</w:t>
      </w:r>
      <w:r w:rsidRPr="00E07A02">
        <w:rPr>
          <w:rFonts w:ascii="Monaco" w:hAnsi="Monaco" w:cs="Monaco"/>
          <w:sz w:val="18"/>
          <w:szCs w:val="22"/>
        </w:rPr>
        <w:t xml:space="preserve"> </w:t>
      </w:r>
    </w:p>
    <w:p w14:paraId="1DD3FB0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xmlns:xlink</w:t>
      </w:r>
      <w:r w:rsidRPr="00E07A02">
        <w:rPr>
          <w:rFonts w:ascii="Monaco" w:hAnsi="Monaco" w:cs="Monaco"/>
          <w:color w:val="000000"/>
          <w:sz w:val="18"/>
          <w:szCs w:val="22"/>
        </w:rPr>
        <w:t>=</w:t>
      </w:r>
      <w:r w:rsidRPr="00E07A02">
        <w:rPr>
          <w:rFonts w:ascii="Monaco" w:hAnsi="Monaco" w:cs="Monaco"/>
          <w:i/>
          <w:iCs/>
          <w:color w:val="2A00FF"/>
          <w:sz w:val="18"/>
          <w:szCs w:val="22"/>
        </w:rPr>
        <w:t>"http://www.w3.org/1999/xlink"</w:t>
      </w:r>
    </w:p>
    <w:p w14:paraId="68511B1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xmlns:owc</w:t>
      </w:r>
      <w:r w:rsidRPr="00E07A02">
        <w:rPr>
          <w:rFonts w:ascii="Monaco" w:hAnsi="Monaco" w:cs="Monaco"/>
          <w:color w:val="000000"/>
          <w:sz w:val="18"/>
          <w:szCs w:val="22"/>
        </w:rPr>
        <w:t>=</w:t>
      </w:r>
      <w:r w:rsidRPr="00E07A02">
        <w:rPr>
          <w:rFonts w:ascii="Monaco" w:hAnsi="Monaco" w:cs="Monaco"/>
          <w:i/>
          <w:iCs/>
          <w:color w:val="2A00FF"/>
          <w:sz w:val="18"/>
          <w:szCs w:val="22"/>
        </w:rPr>
        <w:t>"http://www.opengis.net/owc/1.0"</w:t>
      </w:r>
      <w:r w:rsidRPr="00E07A02">
        <w:rPr>
          <w:rFonts w:ascii="Monaco" w:hAnsi="Monaco" w:cs="Monaco"/>
          <w:sz w:val="18"/>
          <w:szCs w:val="22"/>
        </w:rPr>
        <w:t xml:space="preserve"> </w:t>
      </w:r>
    </w:p>
    <w:p w14:paraId="0A8A523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xmlns:gml</w:t>
      </w:r>
      <w:r w:rsidRPr="00E07A02">
        <w:rPr>
          <w:rFonts w:ascii="Monaco" w:hAnsi="Monaco" w:cs="Monaco"/>
          <w:color w:val="000000"/>
          <w:sz w:val="18"/>
          <w:szCs w:val="22"/>
        </w:rPr>
        <w:t>=</w:t>
      </w:r>
      <w:r w:rsidRPr="00E07A02">
        <w:rPr>
          <w:rFonts w:ascii="Monaco" w:hAnsi="Monaco" w:cs="Monaco"/>
          <w:i/>
          <w:iCs/>
          <w:color w:val="2A00FF"/>
          <w:sz w:val="18"/>
          <w:szCs w:val="22"/>
        </w:rPr>
        <w:t>"http://www.opengis.net/gml"</w:t>
      </w:r>
    </w:p>
    <w:p w14:paraId="7781260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sz w:val="18"/>
          <w:szCs w:val="22"/>
        </w:rPr>
        <w:t xml:space="preserve">      </w:t>
      </w:r>
      <w:r w:rsidRPr="00E07A02">
        <w:rPr>
          <w:rFonts w:ascii="Monaco" w:hAnsi="Monaco" w:cs="Monaco"/>
          <w:sz w:val="18"/>
          <w:szCs w:val="22"/>
        </w:rPr>
        <w:tab/>
      </w:r>
      <w:r w:rsidRPr="00E07A02">
        <w:rPr>
          <w:rFonts w:ascii="Monaco" w:hAnsi="Monaco" w:cs="Monaco"/>
          <w:color w:val="7F007F"/>
          <w:sz w:val="18"/>
          <w:szCs w:val="22"/>
        </w:rPr>
        <w:t>xmlns:exsl</w:t>
      </w:r>
      <w:r w:rsidRPr="00E07A02">
        <w:rPr>
          <w:rFonts w:ascii="Monaco" w:hAnsi="Monaco" w:cs="Monaco"/>
          <w:color w:val="000000"/>
          <w:sz w:val="18"/>
          <w:szCs w:val="22"/>
        </w:rPr>
        <w:t>=</w:t>
      </w:r>
      <w:r w:rsidRPr="00E07A02">
        <w:rPr>
          <w:rFonts w:ascii="Monaco" w:hAnsi="Monaco" w:cs="Monaco"/>
          <w:i/>
          <w:iCs/>
          <w:color w:val="2A00FF"/>
          <w:sz w:val="18"/>
          <w:szCs w:val="22"/>
        </w:rPr>
        <w:t>"http://exslt.org/common"</w:t>
      </w:r>
    </w:p>
    <w:p w14:paraId="309BD14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&gt;</w:t>
      </w:r>
    </w:p>
    <w:p w14:paraId="64B84D42"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0D78CD3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xsl:import</w:t>
      </w:r>
      <w:r w:rsidRPr="00E07A02">
        <w:rPr>
          <w:rFonts w:ascii="Monaco" w:hAnsi="Monaco" w:cs="Monaco"/>
          <w:sz w:val="18"/>
          <w:szCs w:val="22"/>
        </w:rPr>
        <w:t xml:space="preserve"> </w:t>
      </w:r>
      <w:r w:rsidRPr="00E07A02">
        <w:rPr>
          <w:rFonts w:ascii="Monaco" w:hAnsi="Monaco" w:cs="Monaco"/>
          <w:color w:val="7F007F"/>
          <w:sz w:val="18"/>
          <w:szCs w:val="22"/>
        </w:rPr>
        <w:t>href</w:t>
      </w:r>
      <w:r w:rsidRPr="00E07A02">
        <w:rPr>
          <w:rFonts w:ascii="Monaco" w:hAnsi="Monaco" w:cs="Monaco"/>
          <w:color w:val="000000"/>
          <w:sz w:val="18"/>
          <w:szCs w:val="22"/>
        </w:rPr>
        <w:t>=</w:t>
      </w:r>
      <w:r w:rsidRPr="00E07A02">
        <w:rPr>
          <w:rFonts w:ascii="Monaco" w:hAnsi="Monaco" w:cs="Monaco"/>
          <w:i/>
          <w:iCs/>
          <w:color w:val="2A00FF"/>
          <w:sz w:val="18"/>
          <w:szCs w:val="22"/>
        </w:rPr>
        <w:t>"atom2json.xsl"</w:t>
      </w:r>
      <w:r w:rsidRPr="00E07A02">
        <w:rPr>
          <w:rFonts w:ascii="Monaco" w:hAnsi="Monaco" w:cs="Monaco"/>
          <w:color w:val="008080"/>
          <w:sz w:val="18"/>
          <w:szCs w:val="22"/>
        </w:rPr>
        <w:t>/&gt;</w:t>
      </w:r>
    </w:p>
    <w:p w14:paraId="6E65BAED"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xsl:include</w:t>
      </w:r>
      <w:r w:rsidRPr="00E07A02">
        <w:rPr>
          <w:rFonts w:ascii="Monaco" w:hAnsi="Monaco" w:cs="Monaco"/>
          <w:sz w:val="18"/>
          <w:szCs w:val="22"/>
        </w:rPr>
        <w:t xml:space="preserve"> </w:t>
      </w:r>
      <w:r w:rsidRPr="00E07A02">
        <w:rPr>
          <w:rFonts w:ascii="Monaco" w:hAnsi="Monaco" w:cs="Monaco"/>
          <w:color w:val="7F007F"/>
          <w:sz w:val="18"/>
          <w:szCs w:val="22"/>
        </w:rPr>
        <w:t>href</w:t>
      </w:r>
      <w:r w:rsidRPr="00E07A02">
        <w:rPr>
          <w:rFonts w:ascii="Monaco" w:hAnsi="Monaco" w:cs="Monaco"/>
          <w:color w:val="000000"/>
          <w:sz w:val="18"/>
          <w:szCs w:val="22"/>
        </w:rPr>
        <w:t>=</w:t>
      </w:r>
      <w:r w:rsidRPr="00E07A02">
        <w:rPr>
          <w:rFonts w:ascii="Monaco" w:hAnsi="Monaco" w:cs="Monaco"/>
          <w:i/>
          <w:iCs/>
          <w:color w:val="2A00FF"/>
          <w:sz w:val="18"/>
          <w:szCs w:val="22"/>
        </w:rPr>
        <w:t>"xml-to-string.xsl"</w:t>
      </w:r>
      <w:r w:rsidRPr="00E07A02">
        <w:rPr>
          <w:rFonts w:ascii="Monaco" w:hAnsi="Monaco" w:cs="Monaco"/>
          <w:color w:val="008080"/>
          <w:sz w:val="18"/>
          <w:szCs w:val="22"/>
        </w:rPr>
        <w:t>/&gt;</w:t>
      </w:r>
    </w:p>
    <w:p w14:paraId="4FC1114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xsl:output</w:t>
      </w:r>
      <w:r w:rsidRPr="00E07A02">
        <w:rPr>
          <w:rFonts w:ascii="Monaco" w:hAnsi="Monaco" w:cs="Monaco"/>
          <w:sz w:val="18"/>
          <w:szCs w:val="22"/>
        </w:rPr>
        <w:t xml:space="preserve"> </w:t>
      </w:r>
      <w:r w:rsidRPr="00E07A02">
        <w:rPr>
          <w:rFonts w:ascii="Monaco" w:hAnsi="Monaco" w:cs="Monaco"/>
          <w:color w:val="7F007F"/>
          <w:sz w:val="18"/>
          <w:szCs w:val="22"/>
        </w:rPr>
        <w:t>method</w:t>
      </w:r>
      <w:r w:rsidRPr="00E07A02">
        <w:rPr>
          <w:rFonts w:ascii="Monaco" w:hAnsi="Monaco" w:cs="Monaco"/>
          <w:color w:val="000000"/>
          <w:sz w:val="18"/>
          <w:szCs w:val="22"/>
        </w:rPr>
        <w:t>=</w:t>
      </w:r>
      <w:r w:rsidRPr="00E07A02">
        <w:rPr>
          <w:rFonts w:ascii="Monaco" w:hAnsi="Monaco" w:cs="Monaco"/>
          <w:i/>
          <w:iCs/>
          <w:color w:val="2A00FF"/>
          <w:sz w:val="18"/>
          <w:szCs w:val="22"/>
        </w:rPr>
        <w:t>"text"</w:t>
      </w:r>
      <w:r w:rsidRPr="00E07A02">
        <w:rPr>
          <w:rFonts w:ascii="Monaco" w:hAnsi="Monaco" w:cs="Monaco"/>
          <w:sz w:val="18"/>
          <w:szCs w:val="22"/>
        </w:rPr>
        <w:t xml:space="preserve"> </w:t>
      </w:r>
      <w:r w:rsidRPr="00E07A02">
        <w:rPr>
          <w:rFonts w:ascii="Monaco" w:hAnsi="Monaco" w:cs="Monaco"/>
          <w:color w:val="7F007F"/>
          <w:sz w:val="18"/>
          <w:szCs w:val="22"/>
        </w:rPr>
        <w:t>indent</w:t>
      </w:r>
      <w:r w:rsidRPr="00E07A02">
        <w:rPr>
          <w:rFonts w:ascii="Monaco" w:hAnsi="Monaco" w:cs="Monaco"/>
          <w:color w:val="000000"/>
          <w:sz w:val="18"/>
          <w:szCs w:val="22"/>
        </w:rPr>
        <w:t>=</w:t>
      </w:r>
      <w:r w:rsidRPr="00E07A02">
        <w:rPr>
          <w:rFonts w:ascii="Monaco" w:hAnsi="Monaco" w:cs="Monaco"/>
          <w:i/>
          <w:iCs/>
          <w:color w:val="2A00FF"/>
          <w:sz w:val="18"/>
          <w:szCs w:val="22"/>
        </w:rPr>
        <w:t>"yes"</w:t>
      </w:r>
      <w:r w:rsidRPr="00E07A02">
        <w:rPr>
          <w:rFonts w:ascii="Monaco" w:hAnsi="Monaco" w:cs="Monaco"/>
          <w:color w:val="008080"/>
          <w:sz w:val="18"/>
          <w:szCs w:val="22"/>
        </w:rPr>
        <w:t>/&gt;</w:t>
      </w:r>
    </w:p>
    <w:p w14:paraId="3CC0C24F"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49EB31A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3F5FBF"/>
          <w:sz w:val="18"/>
          <w:szCs w:val="22"/>
        </w:rPr>
        <w:t>&lt;!-- ************************************** --&gt;</w:t>
      </w:r>
    </w:p>
    <w:p w14:paraId="5EDCD58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3F5FBF"/>
          <w:sz w:val="18"/>
          <w:szCs w:val="22"/>
        </w:rPr>
        <w:t>&lt;!-- GeoRSS to GeoJson transformation block --&gt;</w:t>
      </w:r>
    </w:p>
    <w:p w14:paraId="58F820D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"gml2coord"</w:t>
      </w:r>
      <w:r w:rsidRPr="00E07A02">
        <w:rPr>
          <w:rFonts w:ascii="Monaco" w:hAnsi="Monaco" w:cs="Monaco"/>
          <w:color w:val="008080"/>
          <w:sz w:val="18"/>
          <w:szCs w:val="22"/>
        </w:rPr>
        <w:t>&gt;</w:t>
      </w:r>
    </w:p>
    <w:p w14:paraId="4210A38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135F7B6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"other"</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"substring-after(substring-after($string,' '),' ')"</w:t>
      </w:r>
      <w:r w:rsidRPr="00E07A02">
        <w:rPr>
          <w:rFonts w:ascii="Monaco" w:hAnsi="Monaco" w:cs="Monaco"/>
          <w:color w:val="008080"/>
          <w:sz w:val="18"/>
          <w:szCs w:val="22"/>
        </w:rPr>
        <w:t>/&gt;</w:t>
      </w:r>
    </w:p>
    <w:p w14:paraId="510E82E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"point"</w:t>
      </w:r>
      <w:r w:rsidRPr="00E07A02">
        <w:rPr>
          <w:rFonts w:ascii="Monaco" w:hAnsi="Monaco" w:cs="Monaco"/>
          <w:color w:val="008080"/>
          <w:sz w:val="18"/>
          <w:szCs w:val="22"/>
        </w:rPr>
        <w:t>&gt;&lt;</w:t>
      </w:r>
      <w:r w:rsidRPr="00E07A02">
        <w:rPr>
          <w:rFonts w:ascii="Monaco" w:hAnsi="Monaco" w:cs="Monaco"/>
          <w:color w:val="3F7F7F"/>
          <w:sz w:val="18"/>
          <w:szCs w:val="22"/>
        </w:rPr>
        <w:t>xsl:choose</w:t>
      </w:r>
      <w:r w:rsidRPr="00E07A02">
        <w:rPr>
          <w:rFonts w:ascii="Monaco" w:hAnsi="Monaco" w:cs="Monaco"/>
          <w:color w:val="008080"/>
          <w:sz w:val="18"/>
          <w:szCs w:val="22"/>
        </w:rPr>
        <w:t>&gt;</w:t>
      </w:r>
    </w:p>
    <w:p w14:paraId="34BF9E6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xsl:when</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"$other!=''"</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"substring-before(substring-after($string,' '),' ')"</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"substring-before($string,' ')"</w:t>
      </w:r>
      <w:r w:rsidRPr="00E07A02">
        <w:rPr>
          <w:rFonts w:ascii="Monaco" w:hAnsi="Monaco" w:cs="Monaco"/>
          <w:color w:val="008080"/>
          <w:sz w:val="18"/>
          <w:szCs w:val="22"/>
        </w:rPr>
        <w:t>/&gt;&lt;/</w:t>
      </w:r>
      <w:r w:rsidRPr="00E07A02">
        <w:rPr>
          <w:rFonts w:ascii="Monaco" w:hAnsi="Monaco" w:cs="Monaco"/>
          <w:color w:val="3F7F7F"/>
          <w:sz w:val="18"/>
          <w:szCs w:val="22"/>
        </w:rPr>
        <w:t>xsl:when</w:t>
      </w:r>
      <w:r w:rsidRPr="00E07A02">
        <w:rPr>
          <w:rFonts w:ascii="Monaco" w:hAnsi="Monaco" w:cs="Monaco"/>
          <w:color w:val="008080"/>
          <w:sz w:val="18"/>
          <w:szCs w:val="22"/>
        </w:rPr>
        <w:t>&gt;</w:t>
      </w:r>
    </w:p>
    <w:p w14:paraId="362C6C6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xsl:otherwise</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"substring-after($string,' ')"</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"substring-before($string,' ')"</w:t>
      </w:r>
      <w:r w:rsidRPr="00E07A02">
        <w:rPr>
          <w:rFonts w:ascii="Monaco" w:hAnsi="Monaco" w:cs="Monaco"/>
          <w:color w:val="008080"/>
          <w:sz w:val="18"/>
          <w:szCs w:val="22"/>
        </w:rPr>
        <w:t>/&gt;&lt;/</w:t>
      </w:r>
      <w:r w:rsidRPr="00E07A02">
        <w:rPr>
          <w:rFonts w:ascii="Monaco" w:hAnsi="Monaco" w:cs="Monaco"/>
          <w:color w:val="3F7F7F"/>
          <w:sz w:val="18"/>
          <w:szCs w:val="22"/>
        </w:rPr>
        <w:t>xsl:otherwise</w:t>
      </w:r>
      <w:r w:rsidRPr="00E07A02">
        <w:rPr>
          <w:rFonts w:ascii="Monaco" w:hAnsi="Monaco" w:cs="Monaco"/>
          <w:color w:val="008080"/>
          <w:sz w:val="18"/>
          <w:szCs w:val="22"/>
        </w:rPr>
        <w:t>&gt;</w:t>
      </w:r>
      <w:r w:rsidRPr="00E07A02">
        <w:rPr>
          <w:rFonts w:ascii="Monaco" w:hAnsi="Monaco" w:cs="Monaco"/>
          <w:color w:val="000000"/>
          <w:sz w:val="18"/>
          <w:szCs w:val="22"/>
        </w:rPr>
        <w:tab/>
      </w:r>
    </w:p>
    <w:p w14:paraId="61483C0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xsl:choose</w:t>
      </w:r>
      <w:r w:rsidRPr="00E07A02">
        <w:rPr>
          <w:rFonts w:ascii="Monaco" w:hAnsi="Monaco" w:cs="Monaco"/>
          <w:color w:val="008080"/>
          <w:sz w:val="18"/>
          <w:szCs w:val="22"/>
        </w:rPr>
        <w:t>&gt;&lt;/</w:t>
      </w:r>
      <w:r w:rsidRPr="00E07A02">
        <w:rPr>
          <w:rFonts w:ascii="Monaco" w:hAnsi="Monaco" w:cs="Monaco"/>
          <w:color w:val="3F7F7F"/>
          <w:sz w:val="18"/>
          <w:szCs w:val="22"/>
        </w:rPr>
        <w:t>xsl:variable</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"$point"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"$other!=''"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"gml2coord"</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"$other"</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2B32EB39"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5B76C305"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"gml:Point | georss:point"</w:t>
      </w:r>
      <w:r w:rsidRPr="00E07A02">
        <w:rPr>
          <w:rFonts w:ascii="Monaco" w:hAnsi="Monaco" w:cs="Monaco"/>
          <w:color w:val="008080"/>
          <w:sz w:val="18"/>
          <w:szCs w:val="22"/>
        </w:rPr>
        <w:t>&gt;</w:t>
      </w:r>
    </w:p>
    <w:p w14:paraId="7624846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"type" : "Point",</w:t>
      </w:r>
    </w:p>
    <w:p w14:paraId="71F98C8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"coordinates" : [[</w:t>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"gml2coord"</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r w:rsidRPr="00E07A02">
        <w:rPr>
          <w:rFonts w:ascii="Monaco" w:hAnsi="Monaco" w:cs="Monaco"/>
          <w:color w:val="000000"/>
          <w:sz w:val="18"/>
          <w:szCs w:val="22"/>
        </w:rPr>
        <w:t xml:space="preserve">  </w:t>
      </w:r>
    </w:p>
    <w:p w14:paraId="0D923C12"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3E17243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"gml:LineString | georss:Line"</w:t>
      </w:r>
      <w:r w:rsidRPr="00E07A02">
        <w:rPr>
          <w:rFonts w:ascii="Monaco" w:hAnsi="Monaco" w:cs="Monaco"/>
          <w:color w:val="008080"/>
          <w:sz w:val="18"/>
          <w:szCs w:val="22"/>
        </w:rPr>
        <w:t>&gt;</w:t>
      </w:r>
    </w:p>
    <w:p w14:paraId="18D5ACE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"type" : "LineString",</w:t>
      </w:r>
    </w:p>
    <w:p w14:paraId="5857AA2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"coordinates" : [[</w:t>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"gml2coord"</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r w:rsidRPr="00E07A02">
        <w:rPr>
          <w:rFonts w:ascii="Monaco" w:hAnsi="Monaco" w:cs="Monaco"/>
          <w:color w:val="000000"/>
          <w:sz w:val="18"/>
          <w:szCs w:val="22"/>
        </w:rPr>
        <w:t xml:space="preserve">  </w:t>
      </w:r>
    </w:p>
    <w:p w14:paraId="3626B05F"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0548F41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"gml:Polygon | georss:polygon"</w:t>
      </w:r>
      <w:r w:rsidRPr="00E07A02">
        <w:rPr>
          <w:rFonts w:ascii="Monaco" w:hAnsi="Monaco" w:cs="Monaco"/>
          <w:color w:val="008080"/>
          <w:sz w:val="18"/>
          <w:szCs w:val="22"/>
        </w:rPr>
        <w:t>&gt;</w:t>
      </w:r>
      <w:r w:rsidRPr="00E07A02">
        <w:rPr>
          <w:rFonts w:ascii="Monaco" w:hAnsi="Monaco" w:cs="Monaco"/>
          <w:color w:val="000000"/>
          <w:sz w:val="18"/>
          <w:szCs w:val="22"/>
        </w:rPr>
        <w:t>"type" : "Polygon",</w:t>
      </w:r>
    </w:p>
    <w:p w14:paraId="5AC81BE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t xml:space="preserve">       "coordinates" : [[</w:t>
      </w: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"gml2coord"</w:t>
      </w:r>
      <w:r w:rsidRPr="00E07A02">
        <w:rPr>
          <w:rFonts w:ascii="Monaco" w:hAnsi="Monaco" w:cs="Monaco"/>
          <w:color w:val="008080"/>
          <w:sz w:val="18"/>
          <w:szCs w:val="22"/>
        </w:rPr>
        <w:t>&gt;</w:t>
      </w:r>
    </w:p>
    <w:p w14:paraId="49E40E3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 xml:space="preserve">   </w:t>
      </w:r>
      <w:r w:rsidRPr="00E07A02">
        <w:rPr>
          <w:rFonts w:ascii="Monaco" w:hAnsi="Monaco" w:cs="Monaco"/>
          <w:color w:val="008080"/>
          <w:sz w:val="18"/>
          <w:szCs w:val="22"/>
        </w:rPr>
        <w: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"string"</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r w:rsidRPr="00E07A02">
        <w:rPr>
          <w:rFonts w:ascii="Monaco" w:hAnsi="Monaco" w:cs="Monaco"/>
          <w:color w:val="000000"/>
          <w:sz w:val="18"/>
          <w:szCs w:val="22"/>
        </w:rPr>
        <w:t xml:space="preserve">  </w:t>
      </w:r>
    </w:p>
    <w:p w14:paraId="4D0239E2"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69736E23"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"gml:Envelope"</w:t>
      </w:r>
      <w:r w:rsidRPr="00E07A02">
        <w:rPr>
          <w:rFonts w:ascii="Monaco" w:hAnsi="Monaco" w:cs="Monaco"/>
          <w:color w:val="008080"/>
          <w:sz w:val="18"/>
          <w:szCs w:val="22"/>
        </w:rPr>
        <w:t>&gt;</w:t>
      </w:r>
    </w:p>
    <w:p w14:paraId="0C55292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"x1"</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"substring-after(gml:lowerCorner,' ')"</w:t>
      </w:r>
      <w:r w:rsidRPr="00E07A02">
        <w:rPr>
          <w:rFonts w:ascii="Monaco" w:hAnsi="Monaco" w:cs="Monaco"/>
          <w:color w:val="008080"/>
          <w:sz w:val="18"/>
          <w:szCs w:val="22"/>
        </w:rPr>
        <w:t>/&gt;&lt;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"x2"</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"substring-after(gml:upperCorner,' ')"</w:t>
      </w:r>
      <w:r w:rsidRPr="00E07A02">
        <w:rPr>
          <w:rFonts w:ascii="Monaco" w:hAnsi="Monaco" w:cs="Monaco"/>
          <w:color w:val="008080"/>
          <w:sz w:val="18"/>
          <w:szCs w:val="22"/>
        </w:rPr>
        <w:t>/&gt;</w:t>
      </w:r>
    </w:p>
    <w:p w14:paraId="3A18A15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"y1"</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"substring-before(gml:lowerCorner,' ')"</w:t>
      </w:r>
      <w:r w:rsidRPr="00E07A02">
        <w:rPr>
          <w:rFonts w:ascii="Monaco" w:hAnsi="Monaco" w:cs="Monaco"/>
          <w:color w:val="008080"/>
          <w:sz w:val="18"/>
          <w:szCs w:val="22"/>
        </w:rPr>
        <w:t>/&gt;&lt;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"y2"</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"substring-before(gml:upperCorner,' ')"</w:t>
      </w:r>
      <w:r w:rsidRPr="00E07A02">
        <w:rPr>
          <w:rFonts w:ascii="Monaco" w:hAnsi="Monaco" w:cs="Monaco"/>
          <w:color w:val="008080"/>
          <w:sz w:val="18"/>
          <w:szCs w:val="22"/>
        </w:rPr>
        <w:t>/&gt;</w:t>
      </w:r>
    </w:p>
    <w:p w14:paraId="5DF2A78D"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"type":"Polygon",</w:t>
      </w:r>
    </w:p>
    <w:p w14:paraId="4112AC5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"coordinates":[[</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$x1, ',', $y1,']')"</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$x1, ',', $y2,']')"</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$x2, ',', $y2,']')"</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$x2, ',', $y1,']')"</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$x1, ',', $y1,']')"</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r w:rsidRPr="00E07A02">
        <w:rPr>
          <w:rFonts w:ascii="Monaco" w:hAnsi="Monaco" w:cs="Monaco"/>
          <w:color w:val="000000"/>
          <w:sz w:val="18"/>
          <w:szCs w:val="22"/>
        </w:rPr>
        <w:t xml:space="preserve">   </w:t>
      </w:r>
    </w:p>
    <w:p w14:paraId="046AFAA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t xml:space="preserve">    </w:t>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p>
    <w:p w14:paraId="171D7E4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"georss:box"</w:t>
      </w:r>
      <w:r w:rsidRPr="00E07A02">
        <w:rPr>
          <w:rFonts w:ascii="Monaco" w:hAnsi="Monaco" w:cs="Monaco"/>
          <w:color w:val="008080"/>
          <w:sz w:val="18"/>
          <w:szCs w:val="22"/>
        </w:rPr>
        <w:t>&gt;</w:t>
      </w:r>
    </w:p>
    <w:p w14:paraId="61814AF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"x1"</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"substring-before(substring-after(.,' '),' ')"</w:t>
      </w:r>
      <w:r w:rsidRPr="00E07A02">
        <w:rPr>
          <w:rFonts w:ascii="Monaco" w:hAnsi="Monaco" w:cs="Monaco"/>
          <w:color w:val="008080"/>
          <w:sz w:val="18"/>
          <w:szCs w:val="22"/>
        </w:rPr>
        <w:t>/&gt;&lt;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"x2"</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"substring-after(substring-after(substring-</w:t>
      </w:r>
      <w:r w:rsidRPr="00E07A02">
        <w:rPr>
          <w:rFonts w:ascii="Monaco" w:hAnsi="Monaco" w:cs="Monaco"/>
          <w:i/>
          <w:iCs/>
          <w:color w:val="2A00FF"/>
          <w:sz w:val="18"/>
          <w:szCs w:val="22"/>
        </w:rPr>
        <w:lastRenderedPageBreak/>
        <w:t>after(.,' '),' '),' ')"</w:t>
      </w:r>
      <w:r w:rsidRPr="00E07A02">
        <w:rPr>
          <w:rFonts w:ascii="Monaco" w:hAnsi="Monaco" w:cs="Monaco"/>
          <w:color w:val="008080"/>
          <w:sz w:val="18"/>
          <w:szCs w:val="22"/>
        </w:rPr>
        <w:t>/&gt;</w:t>
      </w:r>
    </w:p>
    <w:p w14:paraId="3824FCC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"y1"</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 ')"</w:t>
      </w:r>
      <w:r w:rsidRPr="00E07A02">
        <w:rPr>
          <w:rFonts w:ascii="Monaco" w:hAnsi="Monaco" w:cs="Monaco"/>
          <w:color w:val="008080"/>
          <w:sz w:val="18"/>
          <w:szCs w:val="22"/>
        </w:rPr>
        <w:t>/&gt;&lt;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"y2"</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"substring-before(substring-after(substring-after(.,' '),' '),' ')"</w:t>
      </w:r>
      <w:r w:rsidRPr="00E07A02">
        <w:rPr>
          <w:rFonts w:ascii="Monaco" w:hAnsi="Monaco" w:cs="Monaco"/>
          <w:color w:val="008080"/>
          <w:sz w:val="18"/>
          <w:szCs w:val="22"/>
        </w:rPr>
        <w:t>/&gt;</w:t>
      </w:r>
    </w:p>
    <w:p w14:paraId="7E0165F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"type" : "Polygon",</w:t>
      </w:r>
      <w:r w:rsidRPr="00E07A02">
        <w:rPr>
          <w:rFonts w:ascii="Monaco" w:hAnsi="Monaco" w:cs="Monaco"/>
          <w:color w:val="000000"/>
          <w:sz w:val="18"/>
          <w:szCs w:val="22"/>
        </w:rPr>
        <w:tab/>
        <w:t xml:space="preserve">    </w:t>
      </w:r>
      <w:r w:rsidRPr="00E07A02">
        <w:rPr>
          <w:rFonts w:ascii="Monaco" w:hAnsi="Monaco" w:cs="Monaco"/>
          <w:color w:val="000000"/>
          <w:sz w:val="18"/>
          <w:szCs w:val="22"/>
        </w:rPr>
        <w:tab/>
      </w:r>
    </w:p>
    <w:p w14:paraId="16B14CC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"coordinates" : [[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$x1, ',', $y1,']')"</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$x1, ',', $y2,']')"</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$x2, ',', $y2,']')"</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$x2, ',', $y1,']')"</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 ('[', $x1, ',', $y1,']')"</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r w:rsidRPr="00E07A02">
        <w:rPr>
          <w:rFonts w:ascii="Monaco" w:hAnsi="Monaco" w:cs="Monaco"/>
          <w:color w:val="000000"/>
          <w:sz w:val="18"/>
          <w:szCs w:val="22"/>
        </w:rPr>
        <w:t xml:space="preserve">   </w:t>
      </w:r>
    </w:p>
    <w:p w14:paraId="2ADB7A5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p>
    <w:p w14:paraId="40F0FB6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"georss:where"</w:t>
      </w:r>
      <w:r w:rsidRPr="00E07A02">
        <w:rPr>
          <w:rFonts w:ascii="Monaco" w:hAnsi="Monaco" w:cs="Monaco"/>
          <w:color w:val="008080"/>
          <w:sz w:val="18"/>
          <w:szCs w:val="22"/>
        </w:rPr>
        <w:t>&gt;</w:t>
      </w:r>
      <w:r w:rsidRPr="00E07A02">
        <w:rPr>
          <w:rFonts w:ascii="Monaco" w:hAnsi="Monaco" w:cs="Monaco"/>
          <w:color w:val="000000"/>
          <w:sz w:val="18"/>
          <w:szCs w:val="22"/>
        </w:rPr>
        <w:t xml:space="preserve">        </w:t>
      </w:r>
    </w:p>
    <w:p w14:paraId="77E86C4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2A901C1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r w:rsidRPr="00E07A02">
        <w:rPr>
          <w:rFonts w:ascii="Monaco" w:hAnsi="Monaco" w:cs="Monaco"/>
          <w:color w:val="000000"/>
          <w:sz w:val="18"/>
          <w:szCs w:val="22"/>
        </w:rPr>
        <w:t xml:space="preserve">  </w:t>
      </w:r>
    </w:p>
    <w:p w14:paraId="759389D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3F5FBF"/>
          <w:sz w:val="18"/>
          <w:szCs w:val="22"/>
        </w:rPr>
        <w:t>&lt;!-- GeoRSS to GeoJson transformation block --&gt;</w:t>
      </w:r>
    </w:p>
    <w:p w14:paraId="381B8F8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3F5FBF"/>
          <w:sz w:val="18"/>
          <w:szCs w:val="22"/>
        </w:rPr>
        <w:t>&lt;!-- ************************************** --&gt;</w:t>
      </w:r>
    </w:p>
    <w:p w14:paraId="145E6EFC"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05D488D3"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4591C0D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3F5FBF"/>
          <w:sz w:val="18"/>
          <w:szCs w:val="22"/>
        </w:rPr>
        <w:t>&lt;!--  override of atom:feed as features are outside properties --&gt;</w:t>
      </w:r>
    </w:p>
    <w:p w14:paraId="03A10A0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"atom:feed"</w:t>
      </w:r>
      <w:r w:rsidRPr="00E07A02">
        <w:rPr>
          <w:rFonts w:ascii="Monaco" w:hAnsi="Monaco" w:cs="Monaco"/>
          <w:color w:val="008080"/>
          <w:sz w:val="18"/>
          <w:szCs w:val="22"/>
        </w:rPr>
        <w:t>&gt;</w:t>
      </w:r>
    </w:p>
    <w:p w14:paraId="540A47F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t>"type": "FeatureCollection",</w:t>
      </w:r>
    </w:p>
    <w:p w14:paraId="2976D87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t>"id":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"atom:id"</w:t>
      </w:r>
      <w:r w:rsidRPr="00E07A02">
        <w:rPr>
          <w:rFonts w:ascii="Monaco" w:hAnsi="Monaco" w:cs="Monaco"/>
          <w:color w:val="008080"/>
          <w:sz w:val="18"/>
          <w:szCs w:val="22"/>
        </w:rPr>
        <w:t>/&gt;</w:t>
      </w:r>
      <w:r w:rsidRPr="00E07A02">
        <w:rPr>
          <w:rFonts w:ascii="Monaco" w:hAnsi="Monaco" w:cs="Monaco"/>
          <w:color w:val="000000"/>
          <w:sz w:val="18"/>
          <w:szCs w:val="22"/>
        </w:rPr>
        <w:t>",</w:t>
      </w:r>
    </w:p>
    <w:p w14:paraId="4F5C41D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t>"geometry": {</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"georss:*[1]"</w:t>
      </w:r>
      <w:r w:rsidRPr="00E07A02">
        <w:rPr>
          <w:rFonts w:ascii="Monaco" w:hAnsi="Monaco" w:cs="Monaco"/>
          <w:color w:val="008080"/>
          <w:sz w:val="18"/>
          <w:szCs w:val="22"/>
        </w:rPr>
        <w:t>/&gt;</w:t>
      </w:r>
      <w:r w:rsidRPr="00E07A02">
        <w:rPr>
          <w:rFonts w:ascii="Monaco" w:hAnsi="Monaco" w:cs="Monaco"/>
          <w:color w:val="000000"/>
          <w:sz w:val="18"/>
          <w:szCs w:val="22"/>
        </w:rPr>
        <w:t>},</w:t>
      </w:r>
    </w:p>
    <w:p w14:paraId="21570723"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t>"properties" : {</w:t>
      </w:r>
    </w:p>
    <w:p w14:paraId="22B9935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sz w:val="18"/>
          <w:szCs w:val="22"/>
        </w:rPr>
        <w:t xml:space="preserve"> </w:t>
      </w:r>
      <w:r w:rsidRPr="00E07A02">
        <w:rPr>
          <w:rFonts w:ascii="Monaco" w:hAnsi="Monaco" w:cs="Monaco"/>
          <w:color w:val="7F007F"/>
          <w:sz w:val="18"/>
          <w:szCs w:val="22"/>
        </w:rPr>
        <w:t>mode</w:t>
      </w:r>
      <w:r w:rsidRPr="00E07A02">
        <w:rPr>
          <w:rFonts w:ascii="Monaco" w:hAnsi="Monaco" w:cs="Monaco"/>
          <w:color w:val="000000"/>
          <w:sz w:val="18"/>
          <w:szCs w:val="22"/>
        </w:rPr>
        <w:t>=</w:t>
      </w:r>
      <w:r w:rsidRPr="00E07A02">
        <w:rPr>
          <w:rFonts w:ascii="Monaco" w:hAnsi="Monaco" w:cs="Monaco"/>
          <w:i/>
          <w:iCs/>
          <w:color w:val="2A00FF"/>
          <w:sz w:val="18"/>
          <w:szCs w:val="22"/>
        </w:rPr>
        <w:t>"atomCommonAttributes"</w:t>
      </w:r>
      <w:r w:rsidRPr="00E07A02">
        <w:rPr>
          <w:rFonts w:ascii="Monaco" w:hAnsi="Monaco" w:cs="Monaco"/>
          <w:color w:val="008080"/>
          <w:sz w:val="18"/>
          <w:szCs w:val="22"/>
        </w:rPr>
        <w:t>/&gt;</w:t>
      </w:r>
      <w:r w:rsidRPr="00E07A02">
        <w:rPr>
          <w:rFonts w:ascii="Monaco" w:hAnsi="Monaco" w:cs="Monaco"/>
          <w:color w:val="000000"/>
          <w:sz w:val="18"/>
          <w:szCs w:val="22"/>
        </w:rPr>
        <w:tab/>
      </w:r>
    </w:p>
    <w:p w14:paraId="44576C3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"atom:*[name()!='id' and name()!='author' and name()!='category' and name()!='contributor' and name()!='link' and name()!='entry']"</w:t>
      </w:r>
      <w:r w:rsidRPr="00E07A02">
        <w:rPr>
          <w:rFonts w:ascii="Monaco" w:hAnsi="Monaco" w:cs="Monaco"/>
          <w:color w:val="008080"/>
          <w:sz w:val="18"/>
          <w:szCs w:val="22"/>
        </w:rPr>
        <w:t>&gt;</w:t>
      </w:r>
    </w:p>
    <w:p w14:paraId="68DE74F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p>
    <w:p w14:paraId="393AB19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"authors"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"atom:author"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1BBB3FED"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"contributors"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"atom:contributor"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799033A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"categories"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"atom:category"</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2C1B3FC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"links"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"atom:link"</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p>
    <w:p w14:paraId="2C6982BE"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66C96C4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w:t>
      </w:r>
    </w:p>
    <w:p w14:paraId="584B643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t>"features"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"atom:entry"</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5F5060F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29A45BB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p>
    <w:p w14:paraId="215F449D"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p>
    <w:p w14:paraId="5ED7F94D"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3F5FBF"/>
          <w:sz w:val="18"/>
          <w:szCs w:val="22"/>
        </w:rPr>
        <w:lastRenderedPageBreak/>
        <w:t>&lt;!--  override extension atom:entry for  --&gt;</w:t>
      </w:r>
    </w:p>
    <w:p w14:paraId="1E83D6A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"atom:entry"</w:t>
      </w:r>
      <w:r w:rsidRPr="00E07A02">
        <w:rPr>
          <w:rFonts w:ascii="Monaco" w:hAnsi="Monaco" w:cs="Monaco"/>
          <w:color w:val="008080"/>
          <w:sz w:val="18"/>
          <w:szCs w:val="22"/>
        </w:rPr>
        <w:t>&gt;</w:t>
      </w:r>
    </w:p>
    <w:p w14:paraId="42CE18FC"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"type": "Feature",</w:t>
      </w:r>
    </w:p>
    <w:p w14:paraId="77A1595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"id":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"atom:id"</w:t>
      </w:r>
      <w:r w:rsidRPr="00E07A02">
        <w:rPr>
          <w:rFonts w:ascii="Monaco" w:hAnsi="Monaco" w:cs="Monaco"/>
          <w:color w:val="008080"/>
          <w:sz w:val="18"/>
          <w:szCs w:val="22"/>
        </w:rPr>
        <w:t>/&gt;</w:t>
      </w:r>
      <w:r w:rsidRPr="00E07A02">
        <w:rPr>
          <w:rFonts w:ascii="Monaco" w:hAnsi="Monaco" w:cs="Monaco"/>
          <w:color w:val="000000"/>
          <w:sz w:val="18"/>
          <w:szCs w:val="22"/>
        </w:rPr>
        <w:t>",</w:t>
      </w:r>
    </w:p>
    <w:p w14:paraId="03EDE1C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"geometry": {</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"(georss:*|../georss:*)[last()]"</w:t>
      </w:r>
      <w:r w:rsidRPr="00E07A02">
        <w:rPr>
          <w:rFonts w:ascii="Monaco" w:hAnsi="Monaco" w:cs="Monaco"/>
          <w:color w:val="008080"/>
          <w:sz w:val="18"/>
          <w:szCs w:val="22"/>
        </w:rPr>
        <w:t>/&gt;</w:t>
      </w:r>
      <w:r w:rsidRPr="00E07A02">
        <w:rPr>
          <w:rFonts w:ascii="Monaco" w:hAnsi="Monaco" w:cs="Monaco"/>
          <w:color w:val="000000"/>
          <w:sz w:val="18"/>
          <w:szCs w:val="22"/>
        </w:rPr>
        <w:t>},</w:t>
      </w:r>
    </w:p>
    <w:p w14:paraId="57FB9AE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t>"properties": {</w:t>
      </w:r>
      <w:r w:rsidRPr="00E07A02">
        <w:rPr>
          <w:rFonts w:ascii="Monaco" w:hAnsi="Monaco" w:cs="Monaco"/>
          <w:color w:val="008080"/>
          <w:sz w:val="18"/>
          <w:szCs w:val="22"/>
        </w:rPr>
        <w:t>&lt;</w:t>
      </w:r>
      <w:r w:rsidRPr="00E07A02">
        <w:rPr>
          <w:rFonts w:ascii="Monaco" w:hAnsi="Monaco" w:cs="Monaco"/>
          <w:color w:val="3F7F7F"/>
          <w:sz w:val="18"/>
          <w:szCs w:val="22"/>
        </w:rPr>
        <w:t>xsl:apply-imports</w:t>
      </w:r>
      <w:r w:rsidRPr="00E07A02">
        <w:rPr>
          <w:rFonts w:ascii="Monaco" w:hAnsi="Monaco" w:cs="Monaco"/>
          <w:color w:val="008080"/>
          <w:sz w:val="18"/>
          <w:szCs w:val="22"/>
        </w:rPr>
        <w:t>/&gt;</w:t>
      </w:r>
      <w:r w:rsidRPr="00E07A02">
        <w:rPr>
          <w:rFonts w:ascii="Monaco" w:hAnsi="Monaco" w:cs="Monaco"/>
          <w:color w:val="000000"/>
          <w:sz w:val="18"/>
          <w:szCs w:val="22"/>
        </w:rPr>
        <w:t>,</w:t>
      </w:r>
    </w:p>
    <w:p w14:paraId="6A71B926"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t>"offerings"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"owc:offering"</w:t>
      </w:r>
      <w:r w:rsidRPr="00E07A02">
        <w:rPr>
          <w:rFonts w:ascii="Monaco" w:hAnsi="Monaco" w:cs="Monaco"/>
          <w:color w:val="008080"/>
          <w:sz w:val="18"/>
          <w:szCs w:val="22"/>
        </w:rPr>
        <w:t>&gt;</w:t>
      </w:r>
      <w:r w:rsidRPr="00E07A02">
        <w:rPr>
          <w:rFonts w:ascii="Monaco" w:hAnsi="Monaco" w:cs="Monaco"/>
          <w:color w:val="000000"/>
          <w:sz w:val="18"/>
          <w:szCs w:val="22"/>
        </w:rPr>
        <w:t>{</w:t>
      </w:r>
    </w:p>
    <w:p w14:paraId="27D8D9F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452EDFE7"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32506E7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p>
    <w:p w14:paraId="52AACB5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7D48531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p>
    <w:p w14:paraId="5AA9D02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 xml:space="preserve"> </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"atom:id"</w:t>
      </w:r>
      <w:r w:rsidRPr="00E07A02">
        <w:rPr>
          <w:rFonts w:ascii="Monaco" w:hAnsi="Monaco" w:cs="Monaco"/>
          <w:color w:val="008080"/>
          <w:sz w:val="18"/>
          <w:szCs w:val="22"/>
        </w:rPr>
        <w:t>/&gt;</w:t>
      </w:r>
    </w:p>
    <w:p w14:paraId="3FA29C91"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5C5D35F3"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"owc:offering"</w:t>
      </w:r>
      <w:r w:rsidRPr="00E07A02">
        <w:rPr>
          <w:rFonts w:ascii="Monaco" w:hAnsi="Monaco" w:cs="Monaco"/>
          <w:color w:val="008080"/>
          <w:sz w:val="18"/>
          <w:szCs w:val="22"/>
        </w:rPr>
        <w:t>&gt;</w:t>
      </w:r>
    </w:p>
    <w:p w14:paraId="7EEB8BD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2D6155E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color w:val="008080"/>
          <w:sz w:val="18"/>
          <w:szCs w:val="22"/>
        </w:rPr>
        <w:t>&gt;</w:t>
      </w:r>
    </w:p>
    <w:p w14:paraId="0A2A719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t>"operations"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"owc:operation"</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"concat($tab,$tab,$tab,$tab)"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"concat($new-line,$tab,$tab,$tab,$tab,$tab)"</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p>
    <w:p w14:paraId="1954777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t>"contents" : [</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"owc:content"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xsl:if</w:t>
      </w:r>
      <w:r w:rsidRPr="00E07A02">
        <w:rPr>
          <w:rFonts w:ascii="Monaco" w:hAnsi="Monaco" w:cs="Monaco"/>
          <w:sz w:val="18"/>
          <w:szCs w:val="22"/>
        </w:rPr>
        <w:t xml:space="preserve"> </w:t>
      </w:r>
      <w:r w:rsidRPr="00E07A02">
        <w:rPr>
          <w:rFonts w:ascii="Monaco" w:hAnsi="Monaco" w:cs="Monaco"/>
          <w:color w:val="7F007F"/>
          <w:sz w:val="18"/>
          <w:szCs w:val="22"/>
        </w:rPr>
        <w:t>test</w:t>
      </w:r>
      <w:r w:rsidRPr="00E07A02">
        <w:rPr>
          <w:rFonts w:ascii="Monaco" w:hAnsi="Monaco" w:cs="Monaco"/>
          <w:color w:val="000000"/>
          <w:sz w:val="18"/>
          <w:szCs w:val="22"/>
        </w:rPr>
        <w:t>=</w:t>
      </w:r>
      <w:r w:rsidRPr="00E07A02">
        <w:rPr>
          <w:rFonts w:ascii="Monaco" w:hAnsi="Monaco" w:cs="Monaco"/>
          <w:i/>
          <w:iCs/>
          <w:color w:val="2A00FF"/>
          <w:sz w:val="18"/>
          <w:szCs w:val="22"/>
        </w:rPr>
        <w:t>"position() &amp;lt; last()"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"concat($new-line,$tab,$tab,$tab,$tab)"</w:t>
      </w:r>
      <w:r w:rsidRPr="00E07A02">
        <w:rPr>
          <w:rFonts w:ascii="Monaco" w:hAnsi="Monaco" w:cs="Monaco"/>
          <w:color w:val="008080"/>
          <w:sz w:val="18"/>
          <w:szCs w:val="22"/>
        </w:rPr>
        <w:t>/&gt;&lt;/</w:t>
      </w:r>
      <w:r w:rsidRPr="00E07A02">
        <w:rPr>
          <w:rFonts w:ascii="Monaco" w:hAnsi="Monaco" w:cs="Monaco"/>
          <w:color w:val="3F7F7F"/>
          <w:sz w:val="18"/>
          <w:szCs w:val="22"/>
        </w:rPr>
        <w:t>xsl:if</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5876C566"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5F7FBF5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"owc:operation"</w:t>
      </w:r>
      <w:r w:rsidRPr="00E07A02">
        <w:rPr>
          <w:rFonts w:ascii="Monaco" w:hAnsi="Monaco" w:cs="Monaco"/>
          <w:color w:val="008080"/>
          <w:sz w:val="18"/>
          <w:szCs w:val="22"/>
        </w:rPr>
        <w:t>&gt;&lt;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42DCF61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color w:val="008080"/>
          <w:sz w:val="18"/>
          <w:szCs w:val="22"/>
        </w:rPr>
        <w:t>&gt;</w:t>
      </w:r>
    </w:p>
    <w:p w14:paraId="31D925F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t>"request":{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"owc:request"</w:t>
      </w:r>
      <w:r w:rsidRPr="00E07A02">
        <w:rPr>
          <w:rFonts w:ascii="Monaco" w:hAnsi="Monaco" w:cs="Monaco"/>
          <w:color w:val="008080"/>
          <w:sz w:val="18"/>
          <w:szCs w:val="22"/>
        </w:rPr>
        <w:t>/&gt;</w:t>
      </w:r>
      <w:r w:rsidRPr="00E07A02">
        <w:rPr>
          <w:rFonts w:ascii="Monaco" w:hAnsi="Monaco" w:cs="Monaco"/>
          <w:color w:val="000000"/>
          <w:sz w:val="18"/>
          <w:szCs w:val="22"/>
        </w:rPr>
        <w:t>},</w:t>
      </w:r>
    </w:p>
    <w:p w14:paraId="7291961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r>
      <w:r w:rsidRPr="00E07A02">
        <w:rPr>
          <w:rFonts w:ascii="Monaco" w:hAnsi="Monaco" w:cs="Monaco"/>
          <w:color w:val="000000"/>
          <w:sz w:val="18"/>
          <w:szCs w:val="22"/>
        </w:rPr>
        <w:tab/>
        <w:t>"result":{</w:t>
      </w:r>
      <w:r w:rsidRPr="00E07A02">
        <w:rPr>
          <w:rFonts w:ascii="Monaco" w:hAnsi="Monaco" w:cs="Monaco"/>
          <w:color w:val="008080"/>
          <w:sz w:val="18"/>
          <w:szCs w:val="22"/>
        </w:rPr>
        <w: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"owc:result"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5638071C"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3E75A8B2"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"owc:request | owc:result "</w:t>
      </w:r>
      <w:r w:rsidRPr="00E07A02">
        <w:rPr>
          <w:rFonts w:ascii="Monaco" w:hAnsi="Monaco" w:cs="Monaco"/>
          <w:color w:val="008080"/>
          <w:sz w:val="18"/>
          <w:szCs w:val="22"/>
        </w:rPr>
        <w:t>&gt;</w:t>
      </w:r>
    </w:p>
    <w:p w14:paraId="42D5813E"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13CBF36E"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"concat($new-line,$tab,$tab,$tab,$tab,$tab,$tab)"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color w:val="008080"/>
          <w:sz w:val="18"/>
          <w:szCs w:val="22"/>
        </w:rPr>
        <w:t>&gt;</w:t>
      </w:r>
    </w:p>
    <w:p w14:paraId="1246768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"myNode"</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"*[1]"</w:t>
      </w:r>
      <w:r w:rsidRPr="00E07A02">
        <w:rPr>
          <w:rFonts w:ascii="Monaco" w:hAnsi="Monaco" w:cs="Monaco"/>
          <w:color w:val="008080"/>
          <w:sz w:val="18"/>
          <w:szCs w:val="22"/>
        </w:rPr>
        <w:t>/&gt;</w:t>
      </w:r>
    </w:p>
    <w:p w14:paraId="343D583B"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"nodeAsStr"</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"safestring"</w:t>
      </w:r>
      <w:r w:rsidRPr="00E07A02">
        <w:rPr>
          <w:rFonts w:ascii="Monaco" w:hAnsi="Monaco" w:cs="Monaco"/>
          <w:color w:val="008080"/>
          <w:sz w:val="18"/>
          <w:szCs w:val="22"/>
        </w:rPr>
        <w:t>&gt;</w:t>
      </w:r>
    </w:p>
    <w:p w14:paraId="306EA4B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"$myNode"</w:t>
      </w:r>
      <w:r w:rsidRPr="00E07A02">
        <w:rPr>
          <w:rFonts w:ascii="Monaco" w:hAnsi="Monaco" w:cs="Monaco"/>
          <w:sz w:val="18"/>
          <w:szCs w:val="22"/>
        </w:rPr>
        <w:t xml:space="preserve"> </w:t>
      </w:r>
      <w:r w:rsidRPr="00E07A02">
        <w:rPr>
          <w:rFonts w:ascii="Monaco" w:hAnsi="Monaco" w:cs="Monaco"/>
          <w:color w:val="7F007F"/>
          <w:sz w:val="18"/>
          <w:szCs w:val="22"/>
        </w:rPr>
        <w:t>mode</w:t>
      </w:r>
      <w:r w:rsidRPr="00E07A02">
        <w:rPr>
          <w:rFonts w:ascii="Monaco" w:hAnsi="Monaco" w:cs="Monaco"/>
          <w:color w:val="000000"/>
          <w:sz w:val="18"/>
          <w:szCs w:val="22"/>
        </w:rPr>
        <w:t>=</w:t>
      </w:r>
      <w:r w:rsidRPr="00E07A02">
        <w:rPr>
          <w:rFonts w:ascii="Monaco" w:hAnsi="Monaco" w:cs="Monaco"/>
          <w:i/>
          <w:iCs/>
          <w:color w:val="2A00FF"/>
          <w:sz w:val="18"/>
          <w:szCs w:val="22"/>
        </w:rPr>
        <w:t>"xml-to-string"</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color w:val="008080"/>
          <w:sz w:val="18"/>
          <w:szCs w:val="22"/>
        </w:rPr>
        <w:t>&gt;</w:t>
      </w:r>
    </w:p>
    <w:p w14:paraId="1FB15BFE"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color w:val="008080"/>
          <w:sz w:val="18"/>
          <w:szCs w:val="22"/>
        </w:rPr>
        <w:t>&gt;</w:t>
      </w:r>
    </w:p>
    <w:p w14:paraId="7222E780"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color w:val="008080"/>
          <w:sz w:val="18"/>
          <w:szCs w:val="22"/>
        </w:rPr>
        <w:t>&gt;</w:t>
      </w:r>
    </w:p>
    <w:p w14:paraId="40181D99"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"concat($new-line,$tab,$tab,$tab,$tab,$tab,$tab)"</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"local-name()"</w:t>
      </w:r>
      <w:r w:rsidRPr="00E07A02">
        <w:rPr>
          <w:rFonts w:ascii="Monaco" w:hAnsi="Monaco" w:cs="Monaco"/>
          <w:color w:val="008080"/>
          <w:sz w:val="18"/>
          <w:szCs w:val="22"/>
        </w:rPr>
        <w:t>/&gt;</w:t>
      </w:r>
      <w:r w:rsidRPr="00E07A02">
        <w:rPr>
          <w:rFonts w:ascii="Monaco" w:hAnsi="Monaco" w:cs="Monaco"/>
          <w:color w:val="000000"/>
          <w:sz w:val="18"/>
          <w:szCs w:val="22"/>
        </w:rPr>
        <w:t xml:space="preserve"> :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"$nodeAsStr"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78345969"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0B57016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sz w:val="18"/>
          <w:szCs w:val="22"/>
        </w:rPr>
        <w:t xml:space="preserve"> </w:t>
      </w:r>
      <w:r w:rsidRPr="00E07A02">
        <w:rPr>
          <w:rFonts w:ascii="Monaco" w:hAnsi="Monaco" w:cs="Monaco"/>
          <w:color w:val="7F007F"/>
          <w:sz w:val="18"/>
          <w:szCs w:val="22"/>
        </w:rPr>
        <w:t>match</w:t>
      </w:r>
      <w:r w:rsidRPr="00E07A02">
        <w:rPr>
          <w:rFonts w:ascii="Monaco" w:hAnsi="Monaco" w:cs="Monaco"/>
          <w:color w:val="000000"/>
          <w:sz w:val="18"/>
          <w:szCs w:val="22"/>
        </w:rPr>
        <w:t>=</w:t>
      </w:r>
      <w:r w:rsidRPr="00E07A02">
        <w:rPr>
          <w:rFonts w:ascii="Monaco" w:hAnsi="Monaco" w:cs="Monaco"/>
          <w:i/>
          <w:iCs/>
          <w:color w:val="2A00FF"/>
          <w:sz w:val="18"/>
          <w:szCs w:val="22"/>
        </w:rPr>
        <w:t>"owc:content"</w:t>
      </w:r>
      <w:r w:rsidRPr="00E07A02">
        <w:rPr>
          <w:rFonts w:ascii="Monaco" w:hAnsi="Monaco" w:cs="Monaco"/>
          <w:color w:val="008080"/>
          <w:sz w:val="18"/>
          <w:szCs w:val="22"/>
        </w:rPr>
        <w:t>&gt;</w:t>
      </w:r>
    </w:p>
    <w:p w14:paraId="23DD10B4"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lastRenderedPageBreak/>
        <w:t>&lt;</w:t>
      </w:r>
      <w:r w:rsidRPr="00E07A02">
        <w:rPr>
          <w:rFonts w:ascii="Monaco" w:hAnsi="Monaco" w:cs="Monaco"/>
          <w:color w:val="3F7F7F"/>
          <w:sz w:val="18"/>
          <w:szCs w:val="22"/>
        </w:rPr>
        <w:t>xsl:for-each</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p>
    <w:p w14:paraId="72D685C8"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"concat($new-line,$tab,$tab,$tab,$tab,$tab)"</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xsl:for-each</w:t>
      </w:r>
      <w:r w:rsidRPr="00E07A02">
        <w:rPr>
          <w:rFonts w:ascii="Monaco" w:hAnsi="Monaco" w:cs="Monaco"/>
          <w:color w:val="008080"/>
          <w:sz w:val="18"/>
          <w:szCs w:val="22"/>
        </w:rPr>
        <w:t>&gt;</w:t>
      </w:r>
    </w:p>
    <w:p w14:paraId="2AD732E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"myNode"</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"*[1]"</w:t>
      </w:r>
      <w:r w:rsidRPr="00E07A02">
        <w:rPr>
          <w:rFonts w:ascii="Monaco" w:hAnsi="Monaco" w:cs="Monaco"/>
          <w:color w:val="008080"/>
          <w:sz w:val="18"/>
          <w:szCs w:val="22"/>
        </w:rPr>
        <w:t>/&gt;</w:t>
      </w:r>
    </w:p>
    <w:p w14:paraId="1CC9B63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"nodeAsStr"</w:t>
      </w:r>
      <w:r w:rsidRPr="00E07A02">
        <w:rPr>
          <w:rFonts w:ascii="Monaco" w:hAnsi="Monaco" w:cs="Monaco"/>
          <w:color w:val="008080"/>
          <w:sz w:val="18"/>
          <w:szCs w:val="22"/>
        </w:rPr>
        <w:t>&gt;&lt;</w:t>
      </w:r>
      <w:r w:rsidRPr="00E07A02">
        <w:rPr>
          <w:rFonts w:ascii="Monaco" w:hAnsi="Monaco" w:cs="Monaco"/>
          <w:color w:val="3F7F7F"/>
          <w:sz w:val="18"/>
          <w:szCs w:val="22"/>
        </w:rPr>
        <w:t>xsl:call-template</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"safestring"</w:t>
      </w:r>
      <w:r w:rsidRPr="00E07A02">
        <w:rPr>
          <w:rFonts w:ascii="Monaco" w:hAnsi="Monaco" w:cs="Monaco"/>
          <w:color w:val="008080"/>
          <w:sz w:val="18"/>
          <w:szCs w:val="22"/>
        </w:rPr>
        <w:t>&gt;</w:t>
      </w:r>
    </w:p>
    <w:p w14:paraId="016143F1"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xsl:with-param</w:t>
      </w:r>
      <w:r w:rsidRPr="00E07A02">
        <w:rPr>
          <w:rFonts w:ascii="Monaco" w:hAnsi="Monaco" w:cs="Monaco"/>
          <w:sz w:val="18"/>
          <w:szCs w:val="22"/>
        </w:rPr>
        <w:t xml:space="preserve"> </w:t>
      </w:r>
      <w:r w:rsidRPr="00E07A02">
        <w:rPr>
          <w:rFonts w:ascii="Monaco" w:hAnsi="Monaco" w:cs="Monaco"/>
          <w:color w:val="7F007F"/>
          <w:sz w:val="18"/>
          <w:szCs w:val="22"/>
        </w:rPr>
        <w:t>name</w:t>
      </w:r>
      <w:r w:rsidRPr="00E07A02">
        <w:rPr>
          <w:rFonts w:ascii="Monaco" w:hAnsi="Monaco" w:cs="Monaco"/>
          <w:color w:val="000000"/>
          <w:sz w:val="18"/>
          <w:szCs w:val="22"/>
        </w:rPr>
        <w:t>=</w:t>
      </w:r>
      <w:r w:rsidRPr="00E07A02">
        <w:rPr>
          <w:rFonts w:ascii="Monaco" w:hAnsi="Monaco" w:cs="Monaco"/>
          <w:i/>
          <w:iCs/>
          <w:color w:val="2A00FF"/>
          <w:sz w:val="18"/>
          <w:szCs w:val="22"/>
        </w:rPr>
        <w:t>"val"</w:t>
      </w:r>
      <w:r w:rsidRPr="00E07A02">
        <w:rPr>
          <w:rFonts w:ascii="Monaco" w:hAnsi="Monaco" w:cs="Monaco"/>
          <w:color w:val="008080"/>
          <w:sz w:val="18"/>
          <w:szCs w:val="22"/>
        </w:rPr>
        <w:t>&gt;&lt;</w:t>
      </w:r>
      <w:r w:rsidRPr="00E07A02">
        <w:rPr>
          <w:rFonts w:ascii="Monaco" w:hAnsi="Monaco" w:cs="Monaco"/>
          <w:color w:val="3F7F7F"/>
          <w:sz w:val="18"/>
          <w:szCs w:val="22"/>
        </w:rPr>
        <w:t>xsl:apply-templates</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"$myNode"</w:t>
      </w:r>
      <w:r w:rsidRPr="00E07A02">
        <w:rPr>
          <w:rFonts w:ascii="Monaco" w:hAnsi="Monaco" w:cs="Monaco"/>
          <w:sz w:val="18"/>
          <w:szCs w:val="22"/>
        </w:rPr>
        <w:t xml:space="preserve"> </w:t>
      </w:r>
      <w:r w:rsidRPr="00E07A02">
        <w:rPr>
          <w:rFonts w:ascii="Monaco" w:hAnsi="Monaco" w:cs="Monaco"/>
          <w:color w:val="7F007F"/>
          <w:sz w:val="18"/>
          <w:szCs w:val="22"/>
        </w:rPr>
        <w:t>mode</w:t>
      </w:r>
      <w:r w:rsidRPr="00E07A02">
        <w:rPr>
          <w:rFonts w:ascii="Monaco" w:hAnsi="Monaco" w:cs="Monaco"/>
          <w:color w:val="000000"/>
          <w:sz w:val="18"/>
          <w:szCs w:val="22"/>
        </w:rPr>
        <w:t>=</w:t>
      </w:r>
      <w:r w:rsidRPr="00E07A02">
        <w:rPr>
          <w:rFonts w:ascii="Monaco" w:hAnsi="Monaco" w:cs="Monaco"/>
          <w:i/>
          <w:iCs/>
          <w:color w:val="2A00FF"/>
          <w:sz w:val="18"/>
          <w:szCs w:val="22"/>
        </w:rPr>
        <w:t>"xml-to-string"</w:t>
      </w:r>
      <w:r w:rsidRPr="00E07A02">
        <w:rPr>
          <w:rFonts w:ascii="Monaco" w:hAnsi="Monaco" w:cs="Monaco"/>
          <w:color w:val="008080"/>
          <w:sz w:val="18"/>
          <w:szCs w:val="22"/>
        </w:rPr>
        <w:t>/&gt;&lt;/</w:t>
      </w:r>
      <w:r w:rsidRPr="00E07A02">
        <w:rPr>
          <w:rFonts w:ascii="Monaco" w:hAnsi="Monaco" w:cs="Monaco"/>
          <w:color w:val="3F7F7F"/>
          <w:sz w:val="18"/>
          <w:szCs w:val="22"/>
        </w:rPr>
        <w:t>xsl:with-param</w:t>
      </w:r>
      <w:r w:rsidRPr="00E07A02">
        <w:rPr>
          <w:rFonts w:ascii="Monaco" w:hAnsi="Monaco" w:cs="Monaco"/>
          <w:color w:val="008080"/>
          <w:sz w:val="18"/>
          <w:szCs w:val="22"/>
        </w:rPr>
        <w:t>&gt;</w:t>
      </w:r>
    </w:p>
    <w:p w14:paraId="0B7818BF"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xsl:call-template</w:t>
      </w:r>
      <w:r w:rsidRPr="00E07A02">
        <w:rPr>
          <w:rFonts w:ascii="Monaco" w:hAnsi="Monaco" w:cs="Monaco"/>
          <w:color w:val="008080"/>
          <w:sz w:val="18"/>
          <w:szCs w:val="22"/>
        </w:rPr>
        <w:t>&gt;</w:t>
      </w:r>
    </w:p>
    <w:p w14:paraId="195A009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xsl:variable</w:t>
      </w:r>
      <w:r w:rsidRPr="00E07A02">
        <w:rPr>
          <w:rFonts w:ascii="Monaco" w:hAnsi="Monaco" w:cs="Monaco"/>
          <w:color w:val="008080"/>
          <w:sz w:val="18"/>
          <w:szCs w:val="22"/>
        </w:rPr>
        <w:t>&gt;</w:t>
      </w:r>
    </w:p>
    <w:p w14:paraId="2CD5CF2D"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"concat($new-line,$tab,$tab,$tab,$tab,$tab)"</w:t>
      </w:r>
      <w:r w:rsidRPr="00E07A02">
        <w:rPr>
          <w:rFonts w:ascii="Monaco" w:hAnsi="Monaco" w:cs="Monaco"/>
          <w:color w:val="008080"/>
          <w:sz w:val="18"/>
          <w:szCs w:val="22"/>
        </w:rPr>
        <w:t>/&gt;</w:t>
      </w:r>
      <w:r w:rsidRPr="00E07A02">
        <w:rPr>
          <w:rFonts w:ascii="Monaco" w:hAnsi="Monaco" w:cs="Monaco"/>
          <w:color w:val="000000"/>
          <w:sz w:val="18"/>
          <w:szCs w:val="22"/>
        </w:rPr>
        <w:t>"content" : "</w:t>
      </w:r>
      <w:r w:rsidRPr="00E07A02">
        <w:rPr>
          <w:rFonts w:ascii="Monaco" w:hAnsi="Monaco" w:cs="Monaco"/>
          <w:color w:val="008080"/>
          <w:sz w:val="18"/>
          <w:szCs w:val="22"/>
        </w:rPr>
        <w:t>&lt;</w:t>
      </w:r>
      <w:r w:rsidRPr="00E07A02">
        <w:rPr>
          <w:rFonts w:ascii="Monaco" w:hAnsi="Monaco" w:cs="Monaco"/>
          <w:color w:val="3F7F7F"/>
          <w:sz w:val="18"/>
          <w:szCs w:val="22"/>
        </w:rPr>
        <w:t>xsl:value-of</w:t>
      </w:r>
      <w:r w:rsidRPr="00E07A02">
        <w:rPr>
          <w:rFonts w:ascii="Monaco" w:hAnsi="Monaco" w:cs="Monaco"/>
          <w:sz w:val="18"/>
          <w:szCs w:val="22"/>
        </w:rPr>
        <w:t xml:space="preserve"> </w:t>
      </w:r>
      <w:r w:rsidRPr="00E07A02">
        <w:rPr>
          <w:rFonts w:ascii="Monaco" w:hAnsi="Monaco" w:cs="Monaco"/>
          <w:color w:val="7F007F"/>
          <w:sz w:val="18"/>
          <w:szCs w:val="22"/>
        </w:rPr>
        <w:t>select</w:t>
      </w:r>
      <w:r w:rsidRPr="00E07A02">
        <w:rPr>
          <w:rFonts w:ascii="Monaco" w:hAnsi="Monaco" w:cs="Monaco"/>
          <w:color w:val="000000"/>
          <w:sz w:val="18"/>
          <w:szCs w:val="22"/>
        </w:rPr>
        <w:t>=</w:t>
      </w:r>
      <w:r w:rsidRPr="00E07A02">
        <w:rPr>
          <w:rFonts w:ascii="Monaco" w:hAnsi="Monaco" w:cs="Monaco"/>
          <w:i/>
          <w:iCs/>
          <w:color w:val="2A00FF"/>
          <w:sz w:val="18"/>
          <w:szCs w:val="22"/>
        </w:rPr>
        <w:t>"$nodeAsStr"</w:t>
      </w:r>
      <w:r w:rsidRPr="00E07A02">
        <w:rPr>
          <w:rFonts w:ascii="Monaco" w:hAnsi="Monaco" w:cs="Monaco"/>
          <w:color w:val="008080"/>
          <w:sz w:val="18"/>
          <w:szCs w:val="22"/>
        </w:rPr>
        <w:t>/&gt;</w:t>
      </w:r>
      <w:r w:rsidRPr="00E07A02">
        <w:rPr>
          <w:rFonts w:ascii="Monaco" w:hAnsi="Monaco" w:cs="Monaco"/>
          <w:color w:val="000000"/>
          <w:sz w:val="18"/>
          <w:szCs w:val="22"/>
        </w:rPr>
        <w:t>"</w:t>
      </w:r>
      <w:r w:rsidRPr="00E07A02">
        <w:rPr>
          <w:rFonts w:ascii="Monaco" w:hAnsi="Monaco" w:cs="Monaco"/>
          <w:color w:val="008080"/>
          <w:sz w:val="18"/>
          <w:szCs w:val="22"/>
        </w:rPr>
        <w:t>&lt;/</w:t>
      </w:r>
      <w:r w:rsidRPr="00E07A02">
        <w:rPr>
          <w:rFonts w:ascii="Monaco" w:hAnsi="Monaco" w:cs="Monaco"/>
          <w:color w:val="3F7F7F"/>
          <w:sz w:val="18"/>
          <w:szCs w:val="22"/>
        </w:rPr>
        <w:t>xsl:template</w:t>
      </w:r>
      <w:r w:rsidRPr="00E07A02">
        <w:rPr>
          <w:rFonts w:ascii="Monaco" w:hAnsi="Monaco" w:cs="Monaco"/>
          <w:color w:val="008080"/>
          <w:sz w:val="18"/>
          <w:szCs w:val="22"/>
        </w:rPr>
        <w:t>&gt;</w:t>
      </w:r>
    </w:p>
    <w:p w14:paraId="2179CE86" w14:textId="77777777" w:rsidR="00E07A02" w:rsidRPr="00E07A02" w:rsidRDefault="00E07A02" w:rsidP="00E07A02">
      <w:pPr>
        <w:widowControl w:val="0"/>
        <w:autoSpaceDE w:val="0"/>
        <w:autoSpaceDN w:val="0"/>
        <w:adjustRightInd w:val="0"/>
        <w:spacing w:after="0"/>
        <w:rPr>
          <w:rFonts w:ascii="Monaco" w:hAnsi="Monaco" w:cs="Monaco"/>
          <w:sz w:val="18"/>
          <w:szCs w:val="22"/>
        </w:rPr>
      </w:pPr>
    </w:p>
    <w:p w14:paraId="58F4AC5A" w14:textId="77777777" w:rsidR="00E07A02" w:rsidRPr="00E07A02" w:rsidRDefault="00E07A02" w:rsidP="00E07A02">
      <w:pPr>
        <w:widowControl w:val="0"/>
        <w:autoSpaceDE w:val="0"/>
        <w:autoSpaceDN w:val="0"/>
        <w:adjustRightInd w:val="0"/>
        <w:spacing w:after="0"/>
        <w:rPr>
          <w:rFonts w:ascii="Monaco" w:hAnsi="Monaco" w:cs="Monaco"/>
          <w:sz w:val="18"/>
          <w:szCs w:val="22"/>
        </w:rPr>
      </w:pPr>
      <w:r w:rsidRPr="00E07A02">
        <w:rPr>
          <w:rFonts w:ascii="Monaco" w:hAnsi="Monaco" w:cs="Monaco"/>
          <w:color w:val="008080"/>
          <w:sz w:val="18"/>
          <w:szCs w:val="22"/>
        </w:rPr>
        <w:t>&lt;/</w:t>
      </w:r>
      <w:r w:rsidRPr="00E07A02">
        <w:rPr>
          <w:rFonts w:ascii="Monaco" w:hAnsi="Monaco" w:cs="Monaco"/>
          <w:color w:val="3F7F7F"/>
          <w:sz w:val="18"/>
          <w:szCs w:val="22"/>
        </w:rPr>
        <w:t>xsl:stylesheet</w:t>
      </w:r>
      <w:r w:rsidRPr="00E07A02">
        <w:rPr>
          <w:rFonts w:ascii="Monaco" w:hAnsi="Monaco" w:cs="Monaco"/>
          <w:color w:val="008080"/>
          <w:sz w:val="18"/>
          <w:szCs w:val="22"/>
        </w:rPr>
        <w:t>&gt;</w:t>
      </w:r>
    </w:p>
    <w:p w14:paraId="0D24609E" w14:textId="77777777" w:rsidR="00E07A02" w:rsidRPr="00C770EB" w:rsidRDefault="00E07A02">
      <w:pPr>
        <w:pStyle w:val="zzHelp"/>
        <w:rPr>
          <w:color w:val="auto"/>
        </w:rPr>
      </w:pPr>
    </w:p>
    <w:bookmarkEnd w:id="60"/>
    <w:bookmarkEnd w:id="64"/>
    <w:p w14:paraId="02AC9345" w14:textId="75C161D3" w:rsidR="00E861BA" w:rsidRDefault="00E861BA" w:rsidP="00E861BA">
      <w:pPr>
        <w:pStyle w:val="FiguretitleCharChar"/>
        <w:outlineLvl w:val="0"/>
      </w:pPr>
    </w:p>
    <w:p w14:paraId="319A5DC3" w14:textId="3F8ACBD0" w:rsidR="00E861BA" w:rsidRPr="00C770EB" w:rsidRDefault="00E861BA">
      <w:pPr>
        <w:pStyle w:val="ANNEX"/>
      </w:pPr>
      <w:bookmarkStart w:id="66" w:name="_Toc259179173"/>
      <w:r w:rsidRPr="00C770EB">
        <w:lastRenderedPageBreak/>
        <w:t>Annex </w:t>
      </w:r>
      <w:r w:rsidR="00777596">
        <w:t>B</w:t>
      </w:r>
      <w:r w:rsidRPr="00C770EB">
        <w:br/>
      </w:r>
      <w:r w:rsidRPr="00C770EB">
        <w:br/>
      </w:r>
      <w:r w:rsidR="00770EF8" w:rsidRPr="00C770EB">
        <w:t>Examples</w:t>
      </w:r>
      <w:bookmarkEnd w:id="66"/>
    </w:p>
    <w:p w14:paraId="0A0BD551" w14:textId="52BC2015" w:rsidR="00E861BA" w:rsidRPr="00C770EB" w:rsidRDefault="00777596" w:rsidP="00E861BA">
      <w:pPr>
        <w:pStyle w:val="a2"/>
        <w:outlineLvl w:val="0"/>
      </w:pPr>
      <w:bookmarkStart w:id="67" w:name="_Toc259179174"/>
      <w:r>
        <w:t>B</w:t>
      </w:r>
      <w:r w:rsidR="00E861BA" w:rsidRPr="00C770EB">
        <w:t>.1</w:t>
      </w:r>
      <w:r w:rsidR="00E861BA" w:rsidRPr="00C770EB">
        <w:tab/>
      </w:r>
      <w:r w:rsidR="00E07A02">
        <w:t>GeoTIFF Example</w:t>
      </w:r>
      <w:bookmarkEnd w:id="67"/>
      <w:r w:rsidR="00770EF8" w:rsidRPr="00C770EB">
        <w:t xml:space="preserve"> </w:t>
      </w:r>
    </w:p>
    <w:p w14:paraId="04B13993" w14:textId="77777777" w:rsidR="00E07A02" w:rsidRPr="00E07A02" w:rsidRDefault="00E07A02" w:rsidP="00E07A02">
      <w:pPr>
        <w:pStyle w:val="Code1"/>
      </w:pPr>
      <w:r w:rsidRPr="00E07A02">
        <w:t>{</w:t>
      </w:r>
    </w:p>
    <w:p w14:paraId="1DFA641E" w14:textId="77777777" w:rsidR="00E07A02" w:rsidRPr="00E07A02" w:rsidRDefault="00E07A02" w:rsidP="00E07A02">
      <w:pPr>
        <w:pStyle w:val="Code1"/>
      </w:pPr>
      <w:r w:rsidRPr="00E07A02">
        <w:tab/>
        <w:t>"type": "FeatureCollection",</w:t>
      </w:r>
    </w:p>
    <w:p w14:paraId="29DF90B7" w14:textId="77777777" w:rsidR="00E07A02" w:rsidRPr="00E07A02" w:rsidRDefault="00E07A02" w:rsidP="00E07A02">
      <w:pPr>
        <w:pStyle w:val="Code1"/>
      </w:pPr>
      <w:r w:rsidRPr="00E07A02">
        <w:tab/>
        <w:t>"id": "http://www.opengis.net/owc/1.0/examples/geotiff",</w:t>
      </w:r>
    </w:p>
    <w:p w14:paraId="00BF90B4" w14:textId="77777777" w:rsidR="00E07A02" w:rsidRPr="00E07A02" w:rsidRDefault="00E07A02" w:rsidP="00E07A02">
      <w:pPr>
        <w:pStyle w:val="Code1"/>
      </w:pPr>
      <w:r w:rsidRPr="00E07A02">
        <w:tab/>
        <w:t>"geometry": {},</w:t>
      </w:r>
    </w:p>
    <w:p w14:paraId="501F0329" w14:textId="77777777" w:rsidR="00E07A02" w:rsidRPr="00E07A02" w:rsidRDefault="00E07A02" w:rsidP="00E07A02">
      <w:pPr>
        <w:pStyle w:val="Code1"/>
      </w:pPr>
      <w:r w:rsidRPr="00E07A02">
        <w:tab/>
        <w:t>"properties" : {</w:t>
      </w:r>
    </w:p>
    <w:p w14:paraId="50C91775" w14:textId="77777777" w:rsidR="00E07A02" w:rsidRPr="00E07A02" w:rsidRDefault="00E07A02" w:rsidP="00E07A02">
      <w:pPr>
        <w:pStyle w:val="Code1"/>
      </w:pPr>
      <w:r w:rsidRPr="00E07A02">
        <w:tab/>
      </w:r>
      <w:r w:rsidRPr="00E07A02">
        <w:tab/>
        <w:t>"</w:t>
      </w:r>
      <w:r w:rsidRPr="00E07A02">
        <w:rPr>
          <w:u w:val="single"/>
        </w:rPr>
        <w:t>lang</w:t>
      </w:r>
      <w:r w:rsidRPr="00E07A02">
        <w:t>" : "</w:t>
      </w:r>
      <w:r w:rsidRPr="00E07A02">
        <w:rPr>
          <w:u w:val="single"/>
        </w:rPr>
        <w:t>en</w:t>
      </w:r>
      <w:r w:rsidRPr="00E07A02">
        <w:t>",</w:t>
      </w:r>
    </w:p>
    <w:p w14:paraId="4D95C775" w14:textId="77777777" w:rsidR="00E07A02" w:rsidRPr="00E07A02" w:rsidRDefault="00E07A02" w:rsidP="00E07A02">
      <w:pPr>
        <w:pStyle w:val="Code1"/>
      </w:pPr>
      <w:r w:rsidRPr="00E07A02">
        <w:t xml:space="preserve">        "title" : "GeoTIFF Example",</w:t>
      </w:r>
    </w:p>
    <w:p w14:paraId="0611B92F" w14:textId="77777777" w:rsidR="00E07A02" w:rsidRPr="00E07A02" w:rsidRDefault="00E07A02" w:rsidP="00E07A02">
      <w:pPr>
        <w:pStyle w:val="Code1"/>
      </w:pPr>
      <w:r w:rsidRPr="00E07A02">
        <w:t xml:space="preserve">        "subtitle" : "GeoTIFF Example",</w:t>
      </w:r>
    </w:p>
    <w:p w14:paraId="70FA0634" w14:textId="77777777" w:rsidR="00E07A02" w:rsidRPr="00E07A02" w:rsidRDefault="00E07A02" w:rsidP="00E07A02">
      <w:pPr>
        <w:pStyle w:val="Code1"/>
      </w:pPr>
      <w:r w:rsidRPr="00E07A02">
        <w:t xml:space="preserve">        "updated" : "2012-11-04T17:26:23Z",</w:t>
      </w:r>
    </w:p>
    <w:p w14:paraId="42CCF9B1" w14:textId="77777777" w:rsidR="00E07A02" w:rsidRPr="00E07A02" w:rsidRDefault="00E07A02" w:rsidP="00E07A02">
      <w:pPr>
        <w:pStyle w:val="Code1"/>
      </w:pPr>
      <w:r w:rsidRPr="00E07A02">
        <w:tab/>
      </w:r>
      <w:r w:rsidRPr="00E07A02">
        <w:tab/>
        <w:t>"authors" : [{"name" : "</w:t>
      </w:r>
      <w:r w:rsidRPr="00E07A02">
        <w:rPr>
          <w:u w:val="single"/>
        </w:rPr>
        <w:t>Joan</w:t>
      </w:r>
      <w:r w:rsidRPr="00E07A02">
        <w:t xml:space="preserve"> </w:t>
      </w:r>
      <w:r w:rsidRPr="00E07A02">
        <w:rPr>
          <w:u w:val="single"/>
        </w:rPr>
        <w:t>Maso</w:t>
      </w:r>
      <w:r w:rsidRPr="00E07A02">
        <w:t>"}],</w:t>
      </w:r>
    </w:p>
    <w:p w14:paraId="4C93DE6E" w14:textId="77777777" w:rsidR="00E07A02" w:rsidRPr="00E07A02" w:rsidRDefault="00E07A02" w:rsidP="00E07A02">
      <w:pPr>
        <w:pStyle w:val="Code1"/>
      </w:pPr>
      <w:r w:rsidRPr="00E07A02">
        <w:tab/>
      </w:r>
      <w:r w:rsidRPr="00E07A02">
        <w:tab/>
        <w:t>"contributors" : [{"name" : "</w:t>
      </w:r>
      <w:r w:rsidRPr="00E07A02">
        <w:rPr>
          <w:u w:val="single"/>
        </w:rPr>
        <w:t>Pedro</w:t>
      </w:r>
      <w:r w:rsidRPr="00E07A02">
        <w:t xml:space="preserve"> </w:t>
      </w:r>
      <w:r w:rsidRPr="00E07A02">
        <w:rPr>
          <w:u w:val="single"/>
        </w:rPr>
        <w:t>Goncalves</w:t>
      </w:r>
      <w:r w:rsidRPr="00E07A02">
        <w:t>"}],</w:t>
      </w:r>
    </w:p>
    <w:p w14:paraId="5FC907B6" w14:textId="77777777" w:rsidR="00E07A02" w:rsidRPr="00E07A02" w:rsidRDefault="00E07A02" w:rsidP="00E07A02">
      <w:pPr>
        <w:pStyle w:val="Code1"/>
      </w:pPr>
      <w:r w:rsidRPr="00E07A02">
        <w:tab/>
      </w:r>
      <w:r w:rsidRPr="00E07A02">
        <w:tab/>
        <w:t>"categories" : [],</w:t>
      </w:r>
    </w:p>
    <w:p w14:paraId="3E39C495" w14:textId="77777777" w:rsidR="00E07A02" w:rsidRPr="00E07A02" w:rsidRDefault="00E07A02" w:rsidP="00E07A02">
      <w:pPr>
        <w:pStyle w:val="Code1"/>
      </w:pPr>
      <w:r w:rsidRPr="00E07A02">
        <w:tab/>
      </w:r>
      <w:r w:rsidRPr="00E07A02">
        <w:tab/>
        <w:t>"links" : [{</w:t>
      </w:r>
    </w:p>
    <w:p w14:paraId="49375E72" w14:textId="77777777" w:rsidR="00E07A02" w:rsidRPr="00E07A02" w:rsidRDefault="00E07A02" w:rsidP="00E07A02">
      <w:pPr>
        <w:pStyle w:val="Code1"/>
      </w:pPr>
      <w:r w:rsidRPr="00E07A02">
        <w:t xml:space="preserve">            "</w:t>
      </w:r>
      <w:r w:rsidRPr="00E07A02">
        <w:rPr>
          <w:u w:val="single"/>
        </w:rPr>
        <w:t>rel</w:t>
      </w:r>
      <w:r w:rsidRPr="00E07A02">
        <w:t>" : "profile",</w:t>
      </w:r>
    </w:p>
    <w:p w14:paraId="6C2F1ED7" w14:textId="77777777" w:rsidR="00E07A02" w:rsidRPr="00E07A02" w:rsidRDefault="00E07A02" w:rsidP="00E07A02">
      <w:pPr>
        <w:pStyle w:val="Code1"/>
      </w:pPr>
      <w:r w:rsidRPr="00E07A02">
        <w:t xml:space="preserve">            "</w:t>
      </w:r>
      <w:r w:rsidRPr="00E07A02">
        <w:rPr>
          <w:u w:val="single"/>
        </w:rPr>
        <w:t>href</w:t>
      </w:r>
      <w:r w:rsidRPr="00E07A02">
        <w:t>" : "http://www.opengis.net/spec/owc-atom/1.0/req/core",</w:t>
      </w:r>
    </w:p>
    <w:p w14:paraId="66BF1FBB" w14:textId="77777777" w:rsidR="00E07A02" w:rsidRPr="00E07A02" w:rsidRDefault="00E07A02" w:rsidP="00E07A02">
      <w:pPr>
        <w:pStyle w:val="Code1"/>
      </w:pPr>
      <w:r w:rsidRPr="00E07A02">
        <w:t xml:space="preserve">            "title" : "This file is compliant with version 1.0 of OGC Context"</w:t>
      </w:r>
    </w:p>
    <w:p w14:paraId="4D312C10" w14:textId="77777777" w:rsidR="00E07A02" w:rsidRPr="00E07A02" w:rsidRDefault="00E07A02" w:rsidP="00E07A02">
      <w:pPr>
        <w:pStyle w:val="Code1"/>
      </w:pPr>
      <w:r w:rsidRPr="00E07A02">
        <w:tab/>
      </w:r>
      <w:r w:rsidRPr="00E07A02">
        <w:tab/>
      </w:r>
      <w:r w:rsidRPr="00E07A02">
        <w:tab/>
        <w:t>}]</w:t>
      </w:r>
    </w:p>
    <w:p w14:paraId="72744790" w14:textId="77777777" w:rsidR="00E07A02" w:rsidRPr="00E07A02" w:rsidRDefault="00E07A02" w:rsidP="00E07A02">
      <w:pPr>
        <w:pStyle w:val="Code1"/>
      </w:pPr>
      <w:r w:rsidRPr="00E07A02">
        <w:tab/>
      </w:r>
      <w:r w:rsidRPr="00E07A02">
        <w:tab/>
        <w:t>},</w:t>
      </w:r>
    </w:p>
    <w:p w14:paraId="71EA52C6" w14:textId="77777777" w:rsidR="00E07A02" w:rsidRPr="00E07A02" w:rsidRDefault="00E07A02" w:rsidP="00E07A02">
      <w:pPr>
        <w:pStyle w:val="Code1"/>
      </w:pPr>
      <w:r w:rsidRPr="00E07A02">
        <w:tab/>
        <w:t>"features" : [{</w:t>
      </w:r>
    </w:p>
    <w:p w14:paraId="457672AF" w14:textId="77777777" w:rsidR="00E07A02" w:rsidRPr="00E07A02" w:rsidRDefault="00E07A02" w:rsidP="00E07A02">
      <w:pPr>
        <w:pStyle w:val="Code1"/>
      </w:pPr>
      <w:r w:rsidRPr="00E07A02">
        <w:tab/>
      </w:r>
      <w:r w:rsidRPr="00E07A02">
        <w:tab/>
        <w:t>"type": "Feature",</w:t>
      </w:r>
    </w:p>
    <w:p w14:paraId="6C1A8E0C" w14:textId="77777777" w:rsidR="00E07A02" w:rsidRPr="00E07A02" w:rsidRDefault="00E07A02" w:rsidP="00E07A02">
      <w:pPr>
        <w:pStyle w:val="Code1"/>
      </w:pPr>
      <w:r w:rsidRPr="00E07A02">
        <w:tab/>
      </w:r>
      <w:r w:rsidRPr="00E07A02">
        <w:tab/>
        <w:t>"id": "ftp://ftp.remotesensing.org/pub/geotiff/samples/gdal_eg/cea.txt",</w:t>
      </w:r>
    </w:p>
    <w:p w14:paraId="51C84078" w14:textId="77777777" w:rsidR="00E07A02" w:rsidRPr="00E07A02" w:rsidRDefault="00E07A02" w:rsidP="00E07A02">
      <w:pPr>
        <w:pStyle w:val="Code1"/>
      </w:pPr>
      <w:r w:rsidRPr="00E07A02">
        <w:tab/>
      </w:r>
      <w:r w:rsidRPr="00E07A02">
        <w:tab/>
        <w:t>"geometry": {</w:t>
      </w:r>
    </w:p>
    <w:p w14:paraId="0A5E1AD5" w14:textId="77777777" w:rsidR="00E07A02" w:rsidRPr="00E07A02" w:rsidRDefault="00E07A02" w:rsidP="00E07A02">
      <w:pPr>
        <w:pStyle w:val="Code1"/>
      </w:pPr>
      <w:r w:rsidRPr="00E07A02">
        <w:t xml:space="preserve">              "type" : "Polygon",</w:t>
      </w:r>
      <w:r w:rsidRPr="00E07A02">
        <w:tab/>
        <w:t xml:space="preserve">    </w:t>
      </w:r>
      <w:r w:rsidRPr="00E07A02">
        <w:tab/>
      </w:r>
    </w:p>
    <w:p w14:paraId="57380BAF" w14:textId="77777777" w:rsidR="00E07A02" w:rsidRPr="00E07A02" w:rsidRDefault="00E07A02" w:rsidP="00E07A02">
      <w:pPr>
        <w:pStyle w:val="Code1"/>
      </w:pPr>
      <w:r w:rsidRPr="00E07A02">
        <w:t xml:space="preserve">              "coordinates" : [[ [-117.30874,33.66497],[-117.30874,33.94383],[-117.60838,33.94383],[-117.60838,33.66497],[-117.30874,33.66497]]]},</w:t>
      </w:r>
    </w:p>
    <w:p w14:paraId="1C251C28" w14:textId="77777777" w:rsidR="00E07A02" w:rsidRPr="00E07A02" w:rsidRDefault="00E07A02" w:rsidP="00E07A02">
      <w:pPr>
        <w:pStyle w:val="Code1"/>
      </w:pPr>
      <w:r w:rsidRPr="00E07A02">
        <w:tab/>
      </w:r>
      <w:r w:rsidRPr="00E07A02">
        <w:tab/>
        <w:t>"properties": {</w:t>
      </w:r>
    </w:p>
    <w:p w14:paraId="56B5ED5E" w14:textId="77777777" w:rsidR="00E07A02" w:rsidRPr="00E07A02" w:rsidRDefault="00E07A02" w:rsidP="00E07A02">
      <w:pPr>
        <w:pStyle w:val="Code1"/>
      </w:pPr>
      <w:r w:rsidRPr="00E07A02">
        <w:t xml:space="preserve">            "title" : "GeoTIFF Example",</w:t>
      </w:r>
    </w:p>
    <w:p w14:paraId="1C6009E4" w14:textId="77777777" w:rsidR="00E07A02" w:rsidRPr="00E07A02" w:rsidRDefault="00E07A02" w:rsidP="00E07A02">
      <w:pPr>
        <w:pStyle w:val="Code1"/>
      </w:pPr>
      <w:r w:rsidRPr="00E07A02">
        <w:t xml:space="preserve">            "updated" : "2011-11-01T00:00:00Z",</w:t>
      </w:r>
    </w:p>
    <w:p w14:paraId="2B682208" w14:textId="77777777" w:rsidR="00E07A02" w:rsidRPr="00E07A02" w:rsidRDefault="00E07A02" w:rsidP="00E07A02">
      <w:pPr>
        <w:pStyle w:val="Code1"/>
      </w:pPr>
      <w:r w:rsidRPr="00E07A02">
        <w:t xml:space="preserve">            "content" : "GeoTIFF Example coming from ftp://ftp.remotesensing.org/pub/geotiff/samples/gdal_eg",</w:t>
      </w:r>
    </w:p>
    <w:p w14:paraId="54EE5B35" w14:textId="77777777" w:rsidR="00E07A02" w:rsidRPr="00E07A02" w:rsidRDefault="00E07A02" w:rsidP="00E07A02">
      <w:pPr>
        <w:pStyle w:val="Code1"/>
      </w:pPr>
      <w:r w:rsidRPr="00E07A02">
        <w:t xml:space="preserve">            "authors" : [],</w:t>
      </w:r>
    </w:p>
    <w:p w14:paraId="572DD2F9" w14:textId="77777777" w:rsidR="00E07A02" w:rsidRPr="00E07A02" w:rsidRDefault="00E07A02" w:rsidP="00E07A02">
      <w:pPr>
        <w:pStyle w:val="Code1"/>
      </w:pPr>
      <w:r w:rsidRPr="00E07A02">
        <w:t xml:space="preserve">            "contributors" : [],</w:t>
      </w:r>
    </w:p>
    <w:p w14:paraId="140388AE" w14:textId="77777777" w:rsidR="00E07A02" w:rsidRPr="00E07A02" w:rsidRDefault="00E07A02" w:rsidP="00E07A02">
      <w:pPr>
        <w:pStyle w:val="Code1"/>
      </w:pPr>
      <w:r w:rsidRPr="00E07A02">
        <w:t xml:space="preserve">            "categories" : [],</w:t>
      </w:r>
    </w:p>
    <w:p w14:paraId="669F361A" w14:textId="77777777" w:rsidR="00E07A02" w:rsidRPr="00E07A02" w:rsidRDefault="00E07A02" w:rsidP="00E07A02">
      <w:pPr>
        <w:pStyle w:val="Code1"/>
      </w:pPr>
      <w:r w:rsidRPr="00E07A02">
        <w:t xml:space="preserve">            "links" : [{"</w:t>
      </w:r>
      <w:r w:rsidRPr="00E07A02">
        <w:rPr>
          <w:u w:val="single"/>
        </w:rPr>
        <w:t>rel</w:t>
      </w:r>
      <w:r w:rsidRPr="00E07A02">
        <w:t>" : "enclosure",</w:t>
      </w:r>
    </w:p>
    <w:p w14:paraId="04EB7ACF" w14:textId="77777777" w:rsidR="00E07A02" w:rsidRPr="00E07A02" w:rsidRDefault="00E07A02" w:rsidP="00E07A02">
      <w:pPr>
        <w:pStyle w:val="Code1"/>
      </w:pPr>
      <w:r w:rsidRPr="00E07A02">
        <w:t xml:space="preserve">                "type" : "image/</w:t>
      </w:r>
      <w:r w:rsidRPr="00E07A02">
        <w:rPr>
          <w:u w:val="single"/>
        </w:rPr>
        <w:t>tiff</w:t>
      </w:r>
      <w:r w:rsidRPr="00E07A02">
        <w:t>",</w:t>
      </w:r>
    </w:p>
    <w:p w14:paraId="58D3183C" w14:textId="77777777" w:rsidR="00E07A02" w:rsidRPr="00E07A02" w:rsidRDefault="00E07A02" w:rsidP="00E07A02">
      <w:pPr>
        <w:pStyle w:val="Code1"/>
      </w:pPr>
      <w:r w:rsidRPr="00E07A02">
        <w:lastRenderedPageBreak/>
        <w:t xml:space="preserve">                "</w:t>
      </w:r>
      <w:r w:rsidRPr="00E07A02">
        <w:rPr>
          <w:u w:val="single"/>
        </w:rPr>
        <w:t>href</w:t>
      </w:r>
      <w:r w:rsidRPr="00E07A02">
        <w:t>" : "ftp://ftp.remotesensing.org/pub/geotiff/samples/gdal_eg/cea.tif",</w:t>
      </w:r>
    </w:p>
    <w:p w14:paraId="3555A91D" w14:textId="77777777" w:rsidR="00E07A02" w:rsidRPr="00E07A02" w:rsidRDefault="00E07A02" w:rsidP="00E07A02">
      <w:pPr>
        <w:pStyle w:val="Code1"/>
      </w:pPr>
      <w:r w:rsidRPr="00E07A02">
        <w:t xml:space="preserve">                "title" : "GeoTiff Example from gdal_eg",</w:t>
      </w:r>
    </w:p>
    <w:p w14:paraId="324585EB" w14:textId="77777777" w:rsidR="00E07A02" w:rsidRPr="00E07A02" w:rsidRDefault="00E07A02" w:rsidP="00E07A02">
      <w:pPr>
        <w:pStyle w:val="Code1"/>
      </w:pPr>
      <w:r w:rsidRPr="00E07A02">
        <w:t xml:space="preserve">                "length" : "270993"}],</w:t>
      </w:r>
    </w:p>
    <w:p w14:paraId="302F4DAE" w14:textId="77777777" w:rsidR="00E07A02" w:rsidRPr="00E07A02" w:rsidRDefault="00E07A02" w:rsidP="00E07A02">
      <w:pPr>
        <w:pStyle w:val="Code1"/>
      </w:pPr>
      <w:r w:rsidRPr="00E07A02">
        <w:tab/>
      </w:r>
      <w:r w:rsidRPr="00E07A02">
        <w:tab/>
      </w:r>
      <w:r w:rsidRPr="00E07A02">
        <w:tab/>
        <w:t>"offerings" : [{</w:t>
      </w:r>
    </w:p>
    <w:p w14:paraId="21C3E6BA" w14:textId="77777777" w:rsidR="00E07A02" w:rsidRPr="00E07A02" w:rsidRDefault="00E07A02" w:rsidP="00E07A02">
      <w:pPr>
        <w:pStyle w:val="Code1"/>
      </w:pPr>
      <w:r w:rsidRPr="00E07A02">
        <w:t xml:space="preserve">                "code" : "http://www.opengis.net/spec/owc-atom/1.0/req/geotiff",</w:t>
      </w:r>
    </w:p>
    <w:p w14:paraId="7377313A" w14:textId="77777777" w:rsidR="00E07A02" w:rsidRPr="00E07A02" w:rsidRDefault="00E07A02" w:rsidP="00E07A02">
      <w:pPr>
        <w:pStyle w:val="Code1"/>
      </w:pPr>
      <w:r w:rsidRPr="00E07A02">
        <w:tab/>
      </w:r>
      <w:r w:rsidRPr="00E07A02">
        <w:tab/>
      </w:r>
      <w:r w:rsidRPr="00E07A02">
        <w:tab/>
      </w:r>
      <w:r w:rsidRPr="00E07A02">
        <w:tab/>
        <w:t>"operations" : [],</w:t>
      </w:r>
    </w:p>
    <w:p w14:paraId="3EA87F19" w14:textId="77777777" w:rsidR="00E07A02" w:rsidRPr="00E07A02" w:rsidRDefault="00E07A02" w:rsidP="00E07A02">
      <w:pPr>
        <w:pStyle w:val="Code1"/>
      </w:pPr>
      <w:r w:rsidRPr="00E07A02">
        <w:tab/>
      </w:r>
      <w:r w:rsidRPr="00E07A02">
        <w:tab/>
      </w:r>
      <w:r w:rsidRPr="00E07A02">
        <w:tab/>
      </w:r>
      <w:r w:rsidRPr="00E07A02">
        <w:tab/>
        <w:t>"contents" : [{</w:t>
      </w:r>
    </w:p>
    <w:p w14:paraId="6120B3D4" w14:textId="77777777" w:rsidR="00E07A02" w:rsidRPr="00E07A02" w:rsidRDefault="00E07A02" w:rsidP="00E07A02">
      <w:pPr>
        <w:pStyle w:val="Code1"/>
      </w:pPr>
      <w:r w:rsidRPr="00E07A02">
        <w:t xml:space="preserve">                    "type" : "image/</w:t>
      </w:r>
      <w:r w:rsidRPr="00E07A02">
        <w:rPr>
          <w:u w:val="single"/>
        </w:rPr>
        <w:t>tiff</w:t>
      </w:r>
      <w:r w:rsidRPr="00E07A02">
        <w:t>",</w:t>
      </w:r>
    </w:p>
    <w:p w14:paraId="3E9FAC60" w14:textId="77777777" w:rsidR="00E07A02" w:rsidRPr="00E07A02" w:rsidRDefault="00E07A02" w:rsidP="00E07A02">
      <w:pPr>
        <w:pStyle w:val="Code1"/>
      </w:pPr>
      <w:r w:rsidRPr="00E07A02">
        <w:t xml:space="preserve">                    "</w:t>
      </w:r>
      <w:r w:rsidRPr="00E07A02">
        <w:rPr>
          <w:u w:val="single"/>
        </w:rPr>
        <w:t>href</w:t>
      </w:r>
      <w:r w:rsidRPr="00E07A02">
        <w:t>" : "ftp://ftp.remotesensing.org/pub/geotiff/samples/gdal_eg/cea.tif",</w:t>
      </w:r>
    </w:p>
    <w:p w14:paraId="0EA4A8FB" w14:textId="77777777" w:rsidR="00E07A02" w:rsidRPr="00E07A02" w:rsidRDefault="00E07A02" w:rsidP="00E07A02">
      <w:pPr>
        <w:pStyle w:val="Code1"/>
      </w:pPr>
      <w:r w:rsidRPr="00E07A02">
        <w:t xml:space="preserve">                    "content" : ""}]</w:t>
      </w:r>
    </w:p>
    <w:p w14:paraId="5DF3714F" w14:textId="77777777" w:rsidR="00E07A02" w:rsidRPr="00E07A02" w:rsidRDefault="00E07A02" w:rsidP="00E07A02">
      <w:pPr>
        <w:pStyle w:val="Code1"/>
      </w:pPr>
      <w:r w:rsidRPr="00E07A02">
        <w:tab/>
      </w:r>
      <w:r w:rsidRPr="00E07A02">
        <w:tab/>
      </w:r>
      <w:r w:rsidRPr="00E07A02">
        <w:tab/>
      </w:r>
      <w:r w:rsidRPr="00E07A02">
        <w:tab/>
        <w:t>},{</w:t>
      </w:r>
    </w:p>
    <w:p w14:paraId="5F4ED284" w14:textId="77777777" w:rsidR="00E07A02" w:rsidRPr="00E07A02" w:rsidRDefault="00E07A02" w:rsidP="00E07A02">
      <w:pPr>
        <w:pStyle w:val="Code1"/>
      </w:pPr>
      <w:r w:rsidRPr="00E07A02">
        <w:t xml:space="preserve">                "code" : "http://www.opengis.net/spec/owc-atom/1.0/req/wms",</w:t>
      </w:r>
    </w:p>
    <w:p w14:paraId="6DEF0497" w14:textId="77777777" w:rsidR="00E07A02" w:rsidRPr="00E07A02" w:rsidRDefault="00E07A02" w:rsidP="00E07A02">
      <w:pPr>
        <w:pStyle w:val="Code1"/>
      </w:pPr>
      <w:r w:rsidRPr="00E07A02">
        <w:tab/>
      </w:r>
      <w:r w:rsidRPr="00E07A02">
        <w:tab/>
      </w:r>
      <w:r w:rsidRPr="00E07A02">
        <w:tab/>
      </w:r>
      <w:r w:rsidRPr="00E07A02">
        <w:tab/>
        <w:t xml:space="preserve">"operations" : [{                </w:t>
      </w:r>
    </w:p>
    <w:p w14:paraId="0590119D" w14:textId="77777777" w:rsidR="00E07A02" w:rsidRPr="00E07A02" w:rsidRDefault="00E07A02" w:rsidP="00E07A02">
      <w:pPr>
        <w:pStyle w:val="Code1"/>
      </w:pPr>
      <w:r w:rsidRPr="00E07A02">
        <w:t xml:space="preserve">                    "code" : "GetCapabilities",</w:t>
      </w:r>
    </w:p>
    <w:p w14:paraId="03007826" w14:textId="77777777" w:rsidR="00E07A02" w:rsidRPr="00E07A02" w:rsidRDefault="00E07A02" w:rsidP="00E07A02">
      <w:pPr>
        <w:pStyle w:val="Code1"/>
      </w:pPr>
      <w:r w:rsidRPr="00E07A02">
        <w:t xml:space="preserve">                    "method" : "GET",</w:t>
      </w:r>
    </w:p>
    <w:p w14:paraId="440E018D" w14:textId="77777777" w:rsidR="00E07A02" w:rsidRPr="00E07A02" w:rsidRDefault="00E07A02" w:rsidP="00E07A02">
      <w:pPr>
        <w:pStyle w:val="Code1"/>
      </w:pPr>
      <w:r w:rsidRPr="00E07A02">
        <w:t xml:space="preserve">                    "type" : "application/</w:t>
      </w:r>
      <w:r w:rsidRPr="00E07A02">
        <w:rPr>
          <w:u w:val="single"/>
        </w:rPr>
        <w:t>xml</w:t>
      </w:r>
      <w:r w:rsidRPr="00E07A02">
        <w:t>",</w:t>
      </w:r>
    </w:p>
    <w:p w14:paraId="685E5D75" w14:textId="77777777" w:rsidR="00E07A02" w:rsidRPr="00E07A02" w:rsidRDefault="00E07A02" w:rsidP="00E07A02">
      <w:pPr>
        <w:pStyle w:val="Code1"/>
      </w:pPr>
      <w:r w:rsidRPr="00E07A02">
        <w:t xml:space="preserve">                    "</w:t>
      </w:r>
      <w:r w:rsidRPr="00E07A02">
        <w:rPr>
          <w:u w:val="single"/>
        </w:rPr>
        <w:t>href</w:t>
      </w:r>
      <w:r w:rsidRPr="00E07A02">
        <w:t>" : "http://acme.org/wms?VERSION=1.3.0&amp;REQUEST=GetCapabilities",</w:t>
      </w:r>
    </w:p>
    <w:p w14:paraId="07343D2E" w14:textId="77777777" w:rsidR="00E07A02" w:rsidRPr="00E07A02" w:rsidRDefault="00E07A02" w:rsidP="00E07A02">
      <w:pPr>
        <w:pStyle w:val="Code1"/>
      </w:pPr>
      <w:r w:rsidRPr="00E07A02">
        <w:tab/>
      </w:r>
      <w:r w:rsidRPr="00E07A02">
        <w:tab/>
      </w:r>
      <w:r w:rsidRPr="00E07A02">
        <w:tab/>
      </w:r>
      <w:r w:rsidRPr="00E07A02">
        <w:tab/>
      </w:r>
      <w:r w:rsidRPr="00E07A02">
        <w:tab/>
        <w:t>"request":{},</w:t>
      </w:r>
    </w:p>
    <w:p w14:paraId="7A1BC1DC" w14:textId="77777777" w:rsidR="00E07A02" w:rsidRPr="00E07A02" w:rsidRDefault="00E07A02" w:rsidP="00E07A02">
      <w:pPr>
        <w:pStyle w:val="Code1"/>
      </w:pPr>
      <w:r w:rsidRPr="00E07A02">
        <w:tab/>
      </w:r>
      <w:r w:rsidRPr="00E07A02">
        <w:tab/>
      </w:r>
      <w:r w:rsidRPr="00E07A02">
        <w:tab/>
      </w:r>
      <w:r w:rsidRPr="00E07A02">
        <w:tab/>
      </w:r>
      <w:r w:rsidRPr="00E07A02">
        <w:tab/>
        <w:t>"result":{}</w:t>
      </w:r>
    </w:p>
    <w:p w14:paraId="15E8FEF3" w14:textId="77777777" w:rsidR="00E07A02" w:rsidRPr="00E07A02" w:rsidRDefault="00E07A02" w:rsidP="00E07A02">
      <w:pPr>
        <w:pStyle w:val="Code1"/>
      </w:pPr>
      <w:r w:rsidRPr="00E07A02">
        <w:t xml:space="preserve">                    },{                </w:t>
      </w:r>
    </w:p>
    <w:p w14:paraId="268964A7" w14:textId="77777777" w:rsidR="00E07A02" w:rsidRPr="00E07A02" w:rsidRDefault="00E07A02" w:rsidP="00E07A02">
      <w:pPr>
        <w:pStyle w:val="Code1"/>
      </w:pPr>
      <w:r w:rsidRPr="00E07A02">
        <w:t xml:space="preserve">                    "code" : "GetMap",</w:t>
      </w:r>
    </w:p>
    <w:p w14:paraId="7FE7333B" w14:textId="77777777" w:rsidR="00E07A02" w:rsidRPr="00E07A02" w:rsidRDefault="00E07A02" w:rsidP="00E07A02">
      <w:pPr>
        <w:pStyle w:val="Code1"/>
      </w:pPr>
      <w:r w:rsidRPr="00E07A02">
        <w:t xml:space="preserve">                    "method" : "GET",</w:t>
      </w:r>
    </w:p>
    <w:p w14:paraId="63A55318" w14:textId="77777777" w:rsidR="00E07A02" w:rsidRPr="00E07A02" w:rsidRDefault="00E07A02" w:rsidP="00E07A02">
      <w:pPr>
        <w:pStyle w:val="Code1"/>
      </w:pPr>
      <w:r w:rsidRPr="00E07A02">
        <w:t xml:space="preserve">                    "type" : "image/</w:t>
      </w:r>
      <w:r w:rsidRPr="00E07A02">
        <w:rPr>
          <w:u w:val="single"/>
        </w:rPr>
        <w:t>png</w:t>
      </w:r>
      <w:r w:rsidRPr="00E07A02">
        <w:t>",</w:t>
      </w:r>
    </w:p>
    <w:p w14:paraId="5871B8E0" w14:textId="77777777" w:rsidR="00E07A02" w:rsidRPr="00E07A02" w:rsidRDefault="00E07A02" w:rsidP="00E07A02">
      <w:pPr>
        <w:pStyle w:val="Code1"/>
      </w:pPr>
      <w:r w:rsidRPr="00E07A02">
        <w:t xml:space="preserve">                    "</w:t>
      </w:r>
      <w:r w:rsidRPr="00E07A02">
        <w:rPr>
          <w:u w:val="single"/>
        </w:rPr>
        <w:t>href</w:t>
      </w:r>
      <w:r w:rsidRPr="00E07A02">
        <w:t>" : "http://acme.org/wms?VERSION=1.1.1&amp;REQUEST=GetMap&amp;SRS=EPSG:4326&amp;BBOX=33.5,-117.3,34,-117.8&amp;WIDTH=500&amp;HEIGHT=500&amp;LAYERS=gdal_eg&amp;FORMAT=image/png&amp;BGCOLOR=0xffffff&amp;TRANSPARENT=TRUE&amp;EXCEPTIONS=application/vnd.ogc.se_xml",</w:t>
      </w:r>
    </w:p>
    <w:p w14:paraId="1DCE5E91" w14:textId="77777777" w:rsidR="00E07A02" w:rsidRPr="00E07A02" w:rsidRDefault="00E07A02" w:rsidP="00E07A02">
      <w:pPr>
        <w:pStyle w:val="Code1"/>
      </w:pPr>
      <w:r w:rsidRPr="00E07A02">
        <w:tab/>
      </w:r>
      <w:r w:rsidRPr="00E07A02">
        <w:tab/>
      </w:r>
      <w:r w:rsidRPr="00E07A02">
        <w:tab/>
      </w:r>
      <w:r w:rsidRPr="00E07A02">
        <w:tab/>
      </w:r>
      <w:r w:rsidRPr="00E07A02">
        <w:tab/>
        <w:t>"request":{},</w:t>
      </w:r>
    </w:p>
    <w:p w14:paraId="110E9774" w14:textId="77777777" w:rsidR="00E07A02" w:rsidRPr="00E07A02" w:rsidRDefault="00E07A02" w:rsidP="00E07A02">
      <w:pPr>
        <w:pStyle w:val="Code1"/>
      </w:pPr>
      <w:r w:rsidRPr="00E07A02">
        <w:tab/>
      </w:r>
      <w:r w:rsidRPr="00E07A02">
        <w:tab/>
      </w:r>
      <w:r w:rsidRPr="00E07A02">
        <w:tab/>
      </w:r>
      <w:r w:rsidRPr="00E07A02">
        <w:tab/>
      </w:r>
      <w:r w:rsidRPr="00E07A02">
        <w:tab/>
        <w:t>"result":{}</w:t>
      </w:r>
    </w:p>
    <w:p w14:paraId="77D4E825" w14:textId="77777777" w:rsidR="00E07A02" w:rsidRPr="00E07A02" w:rsidRDefault="00E07A02" w:rsidP="00E07A02">
      <w:pPr>
        <w:pStyle w:val="Code1"/>
      </w:pPr>
      <w:r w:rsidRPr="00E07A02">
        <w:t xml:space="preserve">                    }],</w:t>
      </w:r>
    </w:p>
    <w:p w14:paraId="3DDADDAF" w14:textId="77777777" w:rsidR="00E07A02" w:rsidRPr="00E07A02" w:rsidRDefault="00E07A02" w:rsidP="00E07A02">
      <w:pPr>
        <w:pStyle w:val="Code1"/>
      </w:pPr>
      <w:r w:rsidRPr="00E07A02">
        <w:tab/>
      </w:r>
      <w:r w:rsidRPr="00E07A02">
        <w:tab/>
      </w:r>
      <w:r w:rsidRPr="00E07A02">
        <w:tab/>
      </w:r>
      <w:r w:rsidRPr="00E07A02">
        <w:tab/>
        <w:t>"contents" : []</w:t>
      </w:r>
    </w:p>
    <w:p w14:paraId="1077615D" w14:textId="77777777" w:rsidR="00E07A02" w:rsidRPr="00E07A02" w:rsidRDefault="00E07A02" w:rsidP="00E07A02">
      <w:pPr>
        <w:pStyle w:val="Code1"/>
      </w:pPr>
      <w:r w:rsidRPr="00E07A02">
        <w:tab/>
      </w:r>
      <w:r w:rsidRPr="00E07A02">
        <w:tab/>
      </w:r>
      <w:r w:rsidRPr="00E07A02">
        <w:tab/>
      </w:r>
      <w:r w:rsidRPr="00E07A02">
        <w:tab/>
        <w:t>}]</w:t>
      </w:r>
    </w:p>
    <w:p w14:paraId="4EDED7A5" w14:textId="77777777" w:rsidR="00E07A02" w:rsidRPr="00E07A02" w:rsidRDefault="00E07A02" w:rsidP="00E07A02">
      <w:pPr>
        <w:pStyle w:val="Code1"/>
      </w:pPr>
      <w:r w:rsidRPr="00E07A02">
        <w:t xml:space="preserve">             }</w:t>
      </w:r>
    </w:p>
    <w:p w14:paraId="5603AAE2" w14:textId="77777777" w:rsidR="00E07A02" w:rsidRPr="00E07A02" w:rsidRDefault="00E07A02" w:rsidP="00E07A02">
      <w:pPr>
        <w:pStyle w:val="Code1"/>
      </w:pPr>
      <w:r w:rsidRPr="00E07A02">
        <w:t xml:space="preserve">         }]</w:t>
      </w:r>
    </w:p>
    <w:p w14:paraId="545F6921" w14:textId="65BF870D" w:rsidR="00E07A02" w:rsidRDefault="00E07A02" w:rsidP="00E07A02">
      <w:pPr>
        <w:pStyle w:val="Code1"/>
      </w:pPr>
      <w:r w:rsidRPr="00E07A02">
        <w:t>}</w:t>
      </w:r>
    </w:p>
    <w:p w14:paraId="24D55041" w14:textId="21A50FE4" w:rsidR="00770EF8" w:rsidRPr="00C770EB" w:rsidRDefault="00770EF8">
      <w:pPr>
        <w:pStyle w:val="zzHelp"/>
        <w:rPr>
          <w:color w:val="auto"/>
        </w:rPr>
      </w:pPr>
    </w:p>
    <w:p w14:paraId="2D36CE15" w14:textId="09CCE861" w:rsidR="00E861BA" w:rsidRPr="00C770EB" w:rsidRDefault="00777596" w:rsidP="00E861BA">
      <w:pPr>
        <w:pStyle w:val="a2"/>
        <w:outlineLvl w:val="0"/>
      </w:pPr>
      <w:bookmarkStart w:id="68" w:name="_Toc443461105"/>
      <w:bookmarkStart w:id="69" w:name="_Toc259179175"/>
      <w:r>
        <w:t>B</w:t>
      </w:r>
      <w:r w:rsidR="00E861BA" w:rsidRPr="00C770EB">
        <w:t>.2</w:t>
      </w:r>
      <w:r w:rsidR="00E861BA" w:rsidRPr="00C770EB">
        <w:tab/>
      </w:r>
      <w:r w:rsidR="00E07A02">
        <w:t>WPS Example</w:t>
      </w:r>
      <w:bookmarkEnd w:id="68"/>
      <w:bookmarkEnd w:id="69"/>
    </w:p>
    <w:p w14:paraId="3DCD2BE4" w14:textId="77777777" w:rsidR="00E07A02" w:rsidRPr="00E07A02" w:rsidRDefault="00E07A02" w:rsidP="00E07A02">
      <w:pPr>
        <w:pStyle w:val="Code1"/>
      </w:pPr>
      <w:bookmarkStart w:id="70" w:name="_Toc443461106"/>
      <w:r w:rsidRPr="00E07A02">
        <w:t>{</w:t>
      </w:r>
    </w:p>
    <w:p w14:paraId="0319A206" w14:textId="77777777" w:rsidR="00E07A02" w:rsidRPr="00E07A02" w:rsidRDefault="00E07A02" w:rsidP="00E07A02">
      <w:pPr>
        <w:pStyle w:val="Code1"/>
      </w:pPr>
      <w:r w:rsidRPr="00E07A02">
        <w:tab/>
        <w:t>"type": "FeatureCollection",</w:t>
      </w:r>
    </w:p>
    <w:p w14:paraId="09696BA4" w14:textId="77777777" w:rsidR="00E07A02" w:rsidRPr="00E07A02" w:rsidRDefault="00E07A02" w:rsidP="00E07A02">
      <w:pPr>
        <w:pStyle w:val="Code1"/>
      </w:pPr>
      <w:r w:rsidRPr="00E07A02">
        <w:lastRenderedPageBreak/>
        <w:tab/>
        <w:t>"id": "http://www.opengis.net/owc/1.0/examples/wps_52north",</w:t>
      </w:r>
    </w:p>
    <w:p w14:paraId="2C53338B" w14:textId="77777777" w:rsidR="00E07A02" w:rsidRPr="00E07A02" w:rsidRDefault="00E07A02" w:rsidP="00E07A02">
      <w:pPr>
        <w:pStyle w:val="Code1"/>
      </w:pPr>
      <w:r w:rsidRPr="00E07A02">
        <w:tab/>
        <w:t>"geometry": {},</w:t>
      </w:r>
    </w:p>
    <w:p w14:paraId="0EED387A" w14:textId="77777777" w:rsidR="00E07A02" w:rsidRPr="00E07A02" w:rsidRDefault="00E07A02" w:rsidP="00E07A02">
      <w:pPr>
        <w:pStyle w:val="Code1"/>
      </w:pPr>
      <w:r w:rsidRPr="00E07A02">
        <w:tab/>
        <w:t>"properties" : {</w:t>
      </w:r>
    </w:p>
    <w:p w14:paraId="3D9C5482" w14:textId="77777777" w:rsidR="00E07A02" w:rsidRPr="00E07A02" w:rsidRDefault="00E07A02" w:rsidP="00E07A02">
      <w:pPr>
        <w:pStyle w:val="Code1"/>
      </w:pPr>
      <w:r w:rsidRPr="00E07A02">
        <w:tab/>
      </w:r>
      <w:r w:rsidRPr="00E07A02">
        <w:tab/>
        <w:t>"</w:t>
      </w:r>
      <w:r w:rsidRPr="00E07A02">
        <w:rPr>
          <w:u w:val="single"/>
        </w:rPr>
        <w:t>lang</w:t>
      </w:r>
      <w:r w:rsidRPr="00E07A02">
        <w:t>" : "</w:t>
      </w:r>
      <w:r w:rsidRPr="00E07A02">
        <w:rPr>
          <w:u w:val="single"/>
        </w:rPr>
        <w:t>en</w:t>
      </w:r>
      <w:r w:rsidRPr="00E07A02">
        <w:t>",</w:t>
      </w:r>
    </w:p>
    <w:p w14:paraId="3162D98E" w14:textId="77777777" w:rsidR="00E07A02" w:rsidRPr="00E07A02" w:rsidRDefault="00E07A02" w:rsidP="00E07A02">
      <w:pPr>
        <w:pStyle w:val="Code1"/>
      </w:pPr>
      <w:r w:rsidRPr="00E07A02">
        <w:t xml:space="preserve">        "title" : "WPS 52North example",</w:t>
      </w:r>
    </w:p>
    <w:p w14:paraId="3840E1F8" w14:textId="77777777" w:rsidR="00E07A02" w:rsidRPr="00E07A02" w:rsidRDefault="00E07A02" w:rsidP="00E07A02">
      <w:pPr>
        <w:pStyle w:val="Code1"/>
      </w:pPr>
      <w:r w:rsidRPr="00E07A02">
        <w:t xml:space="preserve">        "subtitle" : "WPS 52North example",</w:t>
      </w:r>
    </w:p>
    <w:p w14:paraId="2C29C894" w14:textId="77777777" w:rsidR="00E07A02" w:rsidRPr="00E07A02" w:rsidRDefault="00E07A02" w:rsidP="00E07A02">
      <w:pPr>
        <w:pStyle w:val="Code1"/>
      </w:pPr>
      <w:r w:rsidRPr="00E07A02">
        <w:t xml:space="preserve">        "updated" : "2012-11-04T17:26:23Z",</w:t>
      </w:r>
    </w:p>
    <w:p w14:paraId="5A00954E" w14:textId="77777777" w:rsidR="00E07A02" w:rsidRPr="00E07A02" w:rsidRDefault="00E07A02" w:rsidP="00E07A02">
      <w:pPr>
        <w:pStyle w:val="Code1"/>
      </w:pPr>
      <w:r w:rsidRPr="00E07A02">
        <w:tab/>
      </w:r>
      <w:r w:rsidRPr="00E07A02">
        <w:tab/>
        <w:t>"authors" : [{"name" : "</w:t>
      </w:r>
      <w:r w:rsidRPr="00E07A02">
        <w:rPr>
          <w:u w:val="single"/>
        </w:rPr>
        <w:t>Joan</w:t>
      </w:r>
      <w:r w:rsidRPr="00E07A02">
        <w:t xml:space="preserve"> </w:t>
      </w:r>
      <w:r w:rsidRPr="00E07A02">
        <w:rPr>
          <w:u w:val="single"/>
        </w:rPr>
        <w:t>Mas</w:t>
      </w:r>
      <w:r w:rsidRPr="00E07A02">
        <w:t>√≥"}],</w:t>
      </w:r>
    </w:p>
    <w:p w14:paraId="636CAC5F" w14:textId="77777777" w:rsidR="00E07A02" w:rsidRPr="00E07A02" w:rsidRDefault="00E07A02" w:rsidP="00E07A02">
      <w:pPr>
        <w:pStyle w:val="Code1"/>
      </w:pPr>
      <w:r w:rsidRPr="00E07A02">
        <w:tab/>
      </w:r>
      <w:r w:rsidRPr="00E07A02">
        <w:tab/>
        <w:t>"contributors" : [],</w:t>
      </w:r>
    </w:p>
    <w:p w14:paraId="5B1DACF3" w14:textId="77777777" w:rsidR="00E07A02" w:rsidRPr="00E07A02" w:rsidRDefault="00E07A02" w:rsidP="00E07A02">
      <w:pPr>
        <w:pStyle w:val="Code1"/>
      </w:pPr>
      <w:r w:rsidRPr="00E07A02">
        <w:tab/>
      </w:r>
      <w:r w:rsidRPr="00E07A02">
        <w:tab/>
        <w:t>"categories" : [],</w:t>
      </w:r>
    </w:p>
    <w:p w14:paraId="1C80CA75" w14:textId="77777777" w:rsidR="00E07A02" w:rsidRPr="00E07A02" w:rsidRDefault="00E07A02" w:rsidP="00E07A02">
      <w:pPr>
        <w:pStyle w:val="Code1"/>
      </w:pPr>
      <w:r w:rsidRPr="00E07A02">
        <w:tab/>
      </w:r>
      <w:r w:rsidRPr="00E07A02">
        <w:tab/>
        <w:t>"links" : [{</w:t>
      </w:r>
    </w:p>
    <w:p w14:paraId="13E3BEBA" w14:textId="77777777" w:rsidR="00E07A02" w:rsidRPr="00E07A02" w:rsidRDefault="00E07A02" w:rsidP="00E07A02">
      <w:pPr>
        <w:pStyle w:val="Code1"/>
      </w:pPr>
      <w:r w:rsidRPr="00E07A02">
        <w:t xml:space="preserve">            "</w:t>
      </w:r>
      <w:r w:rsidRPr="00E07A02">
        <w:rPr>
          <w:u w:val="single"/>
        </w:rPr>
        <w:t>rel</w:t>
      </w:r>
      <w:r w:rsidRPr="00E07A02">
        <w:t>" : "profile",</w:t>
      </w:r>
    </w:p>
    <w:p w14:paraId="23189F58" w14:textId="77777777" w:rsidR="00E07A02" w:rsidRPr="00E07A02" w:rsidRDefault="00E07A02" w:rsidP="00E07A02">
      <w:pPr>
        <w:pStyle w:val="Code1"/>
      </w:pPr>
      <w:r w:rsidRPr="00E07A02">
        <w:t xml:space="preserve">            "</w:t>
      </w:r>
      <w:r w:rsidRPr="00E07A02">
        <w:rPr>
          <w:u w:val="single"/>
        </w:rPr>
        <w:t>href</w:t>
      </w:r>
      <w:r w:rsidRPr="00E07A02">
        <w:t>" : "http://www.opengis.net/spec/owc-atom/1.0/req/core",</w:t>
      </w:r>
    </w:p>
    <w:p w14:paraId="02A5A82C" w14:textId="77777777" w:rsidR="00E07A02" w:rsidRPr="00E07A02" w:rsidRDefault="00E07A02" w:rsidP="00E07A02">
      <w:pPr>
        <w:pStyle w:val="Code1"/>
      </w:pPr>
      <w:r w:rsidRPr="00E07A02">
        <w:t xml:space="preserve">            "title" : "This file is compliant with version 1.0 of OGC Context"</w:t>
      </w:r>
    </w:p>
    <w:p w14:paraId="2831521D" w14:textId="77777777" w:rsidR="00E07A02" w:rsidRPr="00E07A02" w:rsidRDefault="00E07A02" w:rsidP="00E07A02">
      <w:pPr>
        <w:pStyle w:val="Code1"/>
      </w:pPr>
      <w:r w:rsidRPr="00E07A02">
        <w:tab/>
      </w:r>
      <w:r w:rsidRPr="00E07A02">
        <w:tab/>
      </w:r>
      <w:r w:rsidRPr="00E07A02">
        <w:tab/>
        <w:t>}]</w:t>
      </w:r>
    </w:p>
    <w:p w14:paraId="0727E9DF" w14:textId="77777777" w:rsidR="00E07A02" w:rsidRPr="00E07A02" w:rsidRDefault="00E07A02" w:rsidP="00E07A02">
      <w:pPr>
        <w:pStyle w:val="Code1"/>
      </w:pPr>
      <w:r w:rsidRPr="00E07A02">
        <w:tab/>
      </w:r>
      <w:r w:rsidRPr="00E07A02">
        <w:tab/>
        <w:t>},</w:t>
      </w:r>
    </w:p>
    <w:p w14:paraId="2143D77F" w14:textId="77777777" w:rsidR="00E07A02" w:rsidRPr="00E07A02" w:rsidRDefault="00E07A02" w:rsidP="00E07A02">
      <w:pPr>
        <w:pStyle w:val="Code1"/>
      </w:pPr>
      <w:r w:rsidRPr="00E07A02">
        <w:tab/>
        <w:t>"features" : [{</w:t>
      </w:r>
    </w:p>
    <w:p w14:paraId="42AEE18D" w14:textId="77777777" w:rsidR="00E07A02" w:rsidRPr="00E07A02" w:rsidRDefault="00E07A02" w:rsidP="00E07A02">
      <w:pPr>
        <w:pStyle w:val="Code1"/>
      </w:pPr>
      <w:r w:rsidRPr="00E07A02">
        <w:tab/>
      </w:r>
      <w:r w:rsidRPr="00E07A02">
        <w:tab/>
        <w:t>"type": "Feature",</w:t>
      </w:r>
    </w:p>
    <w:p w14:paraId="4A0FC3D3" w14:textId="77777777" w:rsidR="00E07A02" w:rsidRPr="00E07A02" w:rsidRDefault="00E07A02" w:rsidP="00E07A02">
      <w:pPr>
        <w:pStyle w:val="Code1"/>
      </w:pPr>
      <w:r w:rsidRPr="00E07A02">
        <w:tab/>
      </w:r>
      <w:r w:rsidRPr="00E07A02">
        <w:tab/>
        <w:t>"id": "http://geoprocessing.demo.52north.org:8080/wps/WebProcessingService",</w:t>
      </w:r>
    </w:p>
    <w:p w14:paraId="59D85B2E" w14:textId="77777777" w:rsidR="00E07A02" w:rsidRPr="00E07A02" w:rsidRDefault="00E07A02" w:rsidP="00E07A02">
      <w:pPr>
        <w:pStyle w:val="Code1"/>
      </w:pPr>
      <w:r w:rsidRPr="00E07A02">
        <w:tab/>
      </w:r>
      <w:r w:rsidRPr="00E07A02">
        <w:tab/>
        <w:t>"geometry": {},</w:t>
      </w:r>
    </w:p>
    <w:p w14:paraId="5C2ED245" w14:textId="77777777" w:rsidR="00E07A02" w:rsidRPr="00E07A02" w:rsidRDefault="00E07A02" w:rsidP="00E07A02">
      <w:pPr>
        <w:pStyle w:val="Code1"/>
      </w:pPr>
      <w:r w:rsidRPr="00E07A02">
        <w:tab/>
      </w:r>
      <w:r w:rsidRPr="00E07A02">
        <w:tab/>
        <w:t>"properties": {</w:t>
      </w:r>
    </w:p>
    <w:p w14:paraId="0B4583C0" w14:textId="77777777" w:rsidR="00E07A02" w:rsidRPr="00E07A02" w:rsidRDefault="00E07A02" w:rsidP="00E07A02">
      <w:pPr>
        <w:pStyle w:val="Code1"/>
      </w:pPr>
      <w:r w:rsidRPr="00E07A02">
        <w:t xml:space="preserve">            "title" : "WPS 52 north",</w:t>
      </w:r>
    </w:p>
    <w:p w14:paraId="04DC18B2" w14:textId="77777777" w:rsidR="00E07A02" w:rsidRPr="00E07A02" w:rsidRDefault="00E07A02" w:rsidP="00E07A02">
      <w:pPr>
        <w:pStyle w:val="Code1"/>
      </w:pPr>
      <w:r w:rsidRPr="00E07A02">
        <w:t xml:space="preserve">            "updated" : "2013-05-19T00:00:00Z",</w:t>
      </w:r>
    </w:p>
    <w:p w14:paraId="0AAC2422" w14:textId="77777777" w:rsidR="00E07A02" w:rsidRPr="00E07A02" w:rsidRDefault="00E07A02" w:rsidP="00E07A02">
      <w:pPr>
        <w:pStyle w:val="Code1"/>
      </w:pPr>
      <w:r w:rsidRPr="00E07A02">
        <w:t xml:space="preserve">            "content" : "WPS 52North",</w:t>
      </w:r>
    </w:p>
    <w:p w14:paraId="08F2DA10" w14:textId="77777777" w:rsidR="00E07A02" w:rsidRPr="00E07A02" w:rsidRDefault="00E07A02" w:rsidP="00E07A02">
      <w:pPr>
        <w:pStyle w:val="Code1"/>
      </w:pPr>
      <w:r w:rsidRPr="00E07A02">
        <w:t xml:space="preserve">            "authors" : [],</w:t>
      </w:r>
    </w:p>
    <w:p w14:paraId="67A443A5" w14:textId="77777777" w:rsidR="00E07A02" w:rsidRPr="00E07A02" w:rsidRDefault="00E07A02" w:rsidP="00E07A02">
      <w:pPr>
        <w:pStyle w:val="Code1"/>
      </w:pPr>
      <w:r w:rsidRPr="00E07A02">
        <w:t xml:space="preserve">            "contributors" : [],</w:t>
      </w:r>
    </w:p>
    <w:p w14:paraId="23C3F4BF" w14:textId="77777777" w:rsidR="00E07A02" w:rsidRPr="00E07A02" w:rsidRDefault="00E07A02" w:rsidP="00E07A02">
      <w:pPr>
        <w:pStyle w:val="Code1"/>
      </w:pPr>
      <w:r w:rsidRPr="00E07A02">
        <w:t xml:space="preserve">            "categories" : [],</w:t>
      </w:r>
    </w:p>
    <w:p w14:paraId="2F911B21" w14:textId="77777777" w:rsidR="00E07A02" w:rsidRPr="00E07A02" w:rsidRDefault="00E07A02" w:rsidP="00E07A02">
      <w:pPr>
        <w:pStyle w:val="Code1"/>
      </w:pPr>
      <w:r w:rsidRPr="00E07A02">
        <w:t xml:space="preserve">            "links" : [{"</w:t>
      </w:r>
      <w:r w:rsidRPr="00E07A02">
        <w:rPr>
          <w:u w:val="single"/>
        </w:rPr>
        <w:t>rel</w:t>
      </w:r>
      <w:r w:rsidRPr="00E07A02">
        <w:t>" : "via",</w:t>
      </w:r>
    </w:p>
    <w:p w14:paraId="6CCA8F5C" w14:textId="77777777" w:rsidR="00E07A02" w:rsidRPr="00E07A02" w:rsidRDefault="00E07A02" w:rsidP="00E07A02">
      <w:pPr>
        <w:pStyle w:val="Code1"/>
      </w:pPr>
      <w:r w:rsidRPr="00E07A02">
        <w:t xml:space="preserve">                "type" : "application/</w:t>
      </w:r>
      <w:r w:rsidRPr="00E07A02">
        <w:rPr>
          <w:u w:val="single"/>
        </w:rPr>
        <w:t>xml</w:t>
      </w:r>
      <w:r w:rsidRPr="00E07A02">
        <w:t>",</w:t>
      </w:r>
    </w:p>
    <w:p w14:paraId="31EABC7A" w14:textId="77777777" w:rsidR="00E07A02" w:rsidRPr="00E07A02" w:rsidRDefault="00E07A02" w:rsidP="00E07A02">
      <w:pPr>
        <w:pStyle w:val="Code1"/>
      </w:pPr>
      <w:r w:rsidRPr="00E07A02">
        <w:t xml:space="preserve">                "</w:t>
      </w:r>
      <w:r w:rsidRPr="00E07A02">
        <w:rPr>
          <w:u w:val="single"/>
        </w:rPr>
        <w:t>href</w:t>
      </w:r>
      <w:r w:rsidRPr="00E07A02">
        <w:t>" : "http://www.opengis.uab.cat/wms/satcat/metadades/EPSG_23031/Cat_20110301.htm",</w:t>
      </w:r>
    </w:p>
    <w:p w14:paraId="154D5822" w14:textId="77777777" w:rsidR="00E07A02" w:rsidRPr="00E07A02" w:rsidRDefault="00E07A02" w:rsidP="00E07A02">
      <w:pPr>
        <w:pStyle w:val="Code1"/>
      </w:pPr>
      <w:r w:rsidRPr="00E07A02">
        <w:t xml:space="preserve">                "title" : "HMTL </w:t>
      </w:r>
      <w:r w:rsidRPr="00E07A02">
        <w:rPr>
          <w:u w:val="single"/>
        </w:rPr>
        <w:t>metadata</w:t>
      </w:r>
      <w:r w:rsidRPr="00E07A02">
        <w:t xml:space="preserve"> in </w:t>
      </w:r>
      <w:r w:rsidRPr="00E07A02">
        <w:rPr>
          <w:u w:val="single"/>
        </w:rPr>
        <w:t>Catalan</w:t>
      </w:r>
      <w:r w:rsidRPr="00E07A02">
        <w:t xml:space="preserve"> (nothing to do with this WPS. Sorry!)"}],</w:t>
      </w:r>
    </w:p>
    <w:p w14:paraId="533AD296" w14:textId="77777777" w:rsidR="00E07A02" w:rsidRPr="00E07A02" w:rsidRDefault="00E07A02" w:rsidP="00E07A02">
      <w:pPr>
        <w:pStyle w:val="Code1"/>
      </w:pPr>
      <w:r w:rsidRPr="00E07A02">
        <w:tab/>
      </w:r>
      <w:r w:rsidRPr="00E07A02">
        <w:tab/>
      </w:r>
      <w:r w:rsidRPr="00E07A02">
        <w:tab/>
        <w:t>"offerings" : [{</w:t>
      </w:r>
    </w:p>
    <w:p w14:paraId="12ADB437" w14:textId="77777777" w:rsidR="00E07A02" w:rsidRPr="00E07A02" w:rsidRDefault="00E07A02" w:rsidP="00E07A02">
      <w:pPr>
        <w:pStyle w:val="Code1"/>
      </w:pPr>
      <w:r w:rsidRPr="00E07A02">
        <w:t xml:space="preserve">                "code" : "http://www.opengis.net/spec/owc-atom/1.0/req/wps",</w:t>
      </w:r>
    </w:p>
    <w:p w14:paraId="2CE74ECA" w14:textId="77777777" w:rsidR="00E07A02" w:rsidRPr="00E07A02" w:rsidRDefault="00E07A02" w:rsidP="00E07A02">
      <w:pPr>
        <w:pStyle w:val="Code1"/>
      </w:pPr>
      <w:r w:rsidRPr="00E07A02">
        <w:tab/>
      </w:r>
      <w:r w:rsidRPr="00E07A02">
        <w:tab/>
      </w:r>
      <w:r w:rsidRPr="00E07A02">
        <w:tab/>
      </w:r>
      <w:r w:rsidRPr="00E07A02">
        <w:tab/>
        <w:t xml:space="preserve">"operations" : [{                </w:t>
      </w:r>
    </w:p>
    <w:p w14:paraId="40C666B0" w14:textId="77777777" w:rsidR="00E07A02" w:rsidRPr="00E07A02" w:rsidRDefault="00E07A02" w:rsidP="00E07A02">
      <w:pPr>
        <w:pStyle w:val="Code1"/>
      </w:pPr>
      <w:r w:rsidRPr="00E07A02">
        <w:t xml:space="preserve">                    "code" : "GetCapabilities",</w:t>
      </w:r>
    </w:p>
    <w:p w14:paraId="165E3679" w14:textId="77777777" w:rsidR="00E07A02" w:rsidRPr="00E07A02" w:rsidRDefault="00E07A02" w:rsidP="00E07A02">
      <w:pPr>
        <w:pStyle w:val="Code1"/>
      </w:pPr>
      <w:r w:rsidRPr="00E07A02">
        <w:t xml:space="preserve">                    "method" : "GET",</w:t>
      </w:r>
    </w:p>
    <w:p w14:paraId="375C6CD7" w14:textId="77777777" w:rsidR="00E07A02" w:rsidRPr="00E07A02" w:rsidRDefault="00E07A02" w:rsidP="00E07A02">
      <w:pPr>
        <w:pStyle w:val="Code1"/>
      </w:pPr>
      <w:r w:rsidRPr="00E07A02">
        <w:t xml:space="preserve">                    "type" : "application/</w:t>
      </w:r>
      <w:r w:rsidRPr="00E07A02">
        <w:rPr>
          <w:u w:val="single"/>
        </w:rPr>
        <w:t>xml</w:t>
      </w:r>
      <w:r w:rsidRPr="00E07A02">
        <w:t>",</w:t>
      </w:r>
    </w:p>
    <w:p w14:paraId="6FC84660" w14:textId="77777777" w:rsidR="00E07A02" w:rsidRPr="00E07A02" w:rsidRDefault="00E07A02" w:rsidP="00E07A02">
      <w:pPr>
        <w:pStyle w:val="Code1"/>
      </w:pPr>
      <w:r w:rsidRPr="00E07A02">
        <w:t xml:space="preserve">                    "</w:t>
      </w:r>
      <w:r w:rsidRPr="00E07A02">
        <w:rPr>
          <w:u w:val="single"/>
        </w:rPr>
        <w:t>href</w:t>
      </w:r>
      <w:r w:rsidRPr="00E07A02">
        <w:t>" : "http://geoprocessing.demo.52north.org:8080/wps/WebProcessingService?SERVICE=WPS&amp;VERSION=1.0.0&amp;REQUEST=GetCapabilities",</w:t>
      </w:r>
    </w:p>
    <w:p w14:paraId="7140BBA5" w14:textId="77777777" w:rsidR="00E07A02" w:rsidRPr="00E07A02" w:rsidRDefault="00E07A02" w:rsidP="00E07A02">
      <w:pPr>
        <w:pStyle w:val="Code1"/>
      </w:pPr>
      <w:r w:rsidRPr="00E07A02">
        <w:tab/>
      </w:r>
      <w:r w:rsidRPr="00E07A02">
        <w:tab/>
      </w:r>
      <w:r w:rsidRPr="00E07A02">
        <w:tab/>
      </w:r>
      <w:r w:rsidRPr="00E07A02">
        <w:tab/>
      </w:r>
      <w:r w:rsidRPr="00E07A02">
        <w:tab/>
        <w:t>"request":{},</w:t>
      </w:r>
    </w:p>
    <w:p w14:paraId="5B6BA300" w14:textId="77777777" w:rsidR="00E07A02" w:rsidRPr="00E07A02" w:rsidRDefault="00E07A02" w:rsidP="00E07A02">
      <w:pPr>
        <w:pStyle w:val="Code1"/>
      </w:pPr>
      <w:r w:rsidRPr="00E07A02">
        <w:lastRenderedPageBreak/>
        <w:tab/>
      </w:r>
      <w:r w:rsidRPr="00E07A02">
        <w:tab/>
      </w:r>
      <w:r w:rsidRPr="00E07A02">
        <w:tab/>
      </w:r>
      <w:r w:rsidRPr="00E07A02">
        <w:tab/>
      </w:r>
      <w:r w:rsidRPr="00E07A02">
        <w:tab/>
        <w:t>"result":{}</w:t>
      </w:r>
    </w:p>
    <w:p w14:paraId="4B590CCB" w14:textId="77777777" w:rsidR="00E07A02" w:rsidRPr="00E07A02" w:rsidRDefault="00E07A02" w:rsidP="00E07A02">
      <w:pPr>
        <w:pStyle w:val="Code1"/>
      </w:pPr>
      <w:r w:rsidRPr="00E07A02">
        <w:t xml:space="preserve">                    },{                </w:t>
      </w:r>
    </w:p>
    <w:p w14:paraId="324CA0C3" w14:textId="77777777" w:rsidR="00E07A02" w:rsidRPr="00E07A02" w:rsidRDefault="00E07A02" w:rsidP="00E07A02">
      <w:pPr>
        <w:pStyle w:val="Code1"/>
      </w:pPr>
      <w:r w:rsidRPr="00E07A02">
        <w:t xml:space="preserve">                    "code" : "DescribeProcess",</w:t>
      </w:r>
    </w:p>
    <w:p w14:paraId="40C02A96" w14:textId="77777777" w:rsidR="00E07A02" w:rsidRPr="00E07A02" w:rsidRDefault="00E07A02" w:rsidP="00E07A02">
      <w:pPr>
        <w:pStyle w:val="Code1"/>
      </w:pPr>
      <w:r w:rsidRPr="00E07A02">
        <w:t xml:space="preserve">                    "method" : "GET",</w:t>
      </w:r>
    </w:p>
    <w:p w14:paraId="272E9CDA" w14:textId="77777777" w:rsidR="00E07A02" w:rsidRPr="00E07A02" w:rsidRDefault="00E07A02" w:rsidP="00E07A02">
      <w:pPr>
        <w:pStyle w:val="Code1"/>
      </w:pPr>
      <w:r w:rsidRPr="00E07A02">
        <w:t xml:space="preserve">                    "type" : "application/</w:t>
      </w:r>
      <w:r w:rsidRPr="00E07A02">
        <w:rPr>
          <w:u w:val="single"/>
        </w:rPr>
        <w:t>xml</w:t>
      </w:r>
      <w:r w:rsidRPr="00E07A02">
        <w:t>",</w:t>
      </w:r>
    </w:p>
    <w:p w14:paraId="4244214D" w14:textId="77777777" w:rsidR="00E07A02" w:rsidRPr="00E07A02" w:rsidRDefault="00E07A02" w:rsidP="00E07A02">
      <w:pPr>
        <w:pStyle w:val="Code1"/>
      </w:pPr>
      <w:r w:rsidRPr="00E07A02">
        <w:t xml:space="preserve">                    "</w:t>
      </w:r>
      <w:r w:rsidRPr="00E07A02">
        <w:rPr>
          <w:u w:val="single"/>
        </w:rPr>
        <w:t>href</w:t>
      </w:r>
      <w:r w:rsidRPr="00E07A02">
        <w:t>" : "http://geoprocessing.demo.52north.org:8080/wps/WebProcessingService?REQUEST=DescribeProcess&amp;SERVICE=WPS&amp;identifier=org.n52.wps.server.algorithm.SimpleBufferAlgorithm",</w:t>
      </w:r>
    </w:p>
    <w:p w14:paraId="4ABE5319" w14:textId="77777777" w:rsidR="00E07A02" w:rsidRPr="00E07A02" w:rsidRDefault="00E07A02" w:rsidP="00E07A02">
      <w:pPr>
        <w:pStyle w:val="Code1"/>
      </w:pPr>
      <w:r w:rsidRPr="00E07A02">
        <w:tab/>
      </w:r>
      <w:r w:rsidRPr="00E07A02">
        <w:tab/>
      </w:r>
      <w:r w:rsidRPr="00E07A02">
        <w:tab/>
      </w:r>
      <w:r w:rsidRPr="00E07A02">
        <w:tab/>
      </w:r>
      <w:r w:rsidRPr="00E07A02">
        <w:tab/>
        <w:t>"request":{},</w:t>
      </w:r>
    </w:p>
    <w:p w14:paraId="0286D4E8" w14:textId="77777777" w:rsidR="00E07A02" w:rsidRPr="00E07A02" w:rsidRDefault="00E07A02" w:rsidP="00E07A02">
      <w:pPr>
        <w:pStyle w:val="Code1"/>
      </w:pPr>
      <w:r w:rsidRPr="00E07A02">
        <w:tab/>
      </w:r>
      <w:r w:rsidRPr="00E07A02">
        <w:tab/>
      </w:r>
      <w:r w:rsidRPr="00E07A02">
        <w:tab/>
      </w:r>
      <w:r w:rsidRPr="00E07A02">
        <w:tab/>
      </w:r>
      <w:r w:rsidRPr="00E07A02">
        <w:tab/>
        <w:t>"result":{}</w:t>
      </w:r>
    </w:p>
    <w:p w14:paraId="09A26E33" w14:textId="77777777" w:rsidR="00E07A02" w:rsidRPr="00E07A02" w:rsidRDefault="00E07A02" w:rsidP="00E07A02">
      <w:pPr>
        <w:pStyle w:val="Code1"/>
      </w:pPr>
      <w:r w:rsidRPr="00E07A02">
        <w:t xml:space="preserve">                    },{                </w:t>
      </w:r>
    </w:p>
    <w:p w14:paraId="376A4A8F" w14:textId="77777777" w:rsidR="00E07A02" w:rsidRPr="00E07A02" w:rsidRDefault="00E07A02" w:rsidP="00E07A02">
      <w:pPr>
        <w:pStyle w:val="Code1"/>
      </w:pPr>
      <w:r w:rsidRPr="00E07A02">
        <w:t xml:space="preserve">                    "code" : "Execute",</w:t>
      </w:r>
    </w:p>
    <w:p w14:paraId="03BB2AFB" w14:textId="77777777" w:rsidR="00E07A02" w:rsidRPr="00E07A02" w:rsidRDefault="00E07A02" w:rsidP="00E07A02">
      <w:pPr>
        <w:pStyle w:val="Code1"/>
      </w:pPr>
      <w:r w:rsidRPr="00E07A02">
        <w:t xml:space="preserve">                    "method" : "POST",</w:t>
      </w:r>
    </w:p>
    <w:p w14:paraId="3E6C9DF9" w14:textId="77777777" w:rsidR="00E07A02" w:rsidRPr="00E07A02" w:rsidRDefault="00E07A02" w:rsidP="00E07A02">
      <w:pPr>
        <w:pStyle w:val="Code1"/>
      </w:pPr>
      <w:r w:rsidRPr="00E07A02">
        <w:t xml:space="preserve">                    "</w:t>
      </w:r>
      <w:r w:rsidRPr="00E07A02">
        <w:rPr>
          <w:u w:val="single"/>
        </w:rPr>
        <w:t>href</w:t>
      </w:r>
      <w:r w:rsidRPr="00E07A02">
        <w:t>" : "http://geoprocessing.demo.52north.org:8080/wps/WebProcessingService?",</w:t>
      </w:r>
    </w:p>
    <w:p w14:paraId="67F53B89" w14:textId="77777777" w:rsidR="00E07A02" w:rsidRPr="00E07A02" w:rsidRDefault="00E07A02" w:rsidP="00E07A02">
      <w:pPr>
        <w:pStyle w:val="Code1"/>
      </w:pPr>
      <w:r w:rsidRPr="00E07A02">
        <w:tab/>
      </w:r>
      <w:r w:rsidRPr="00E07A02">
        <w:tab/>
      </w:r>
      <w:r w:rsidRPr="00E07A02">
        <w:tab/>
      </w:r>
      <w:r w:rsidRPr="00E07A02">
        <w:tab/>
      </w:r>
      <w:r w:rsidRPr="00E07A02">
        <w:tab/>
        <w:t>"request":{</w:t>
      </w:r>
    </w:p>
    <w:p w14:paraId="45F9EE0E" w14:textId="77777777" w:rsidR="00E07A02" w:rsidRPr="00E07A02" w:rsidRDefault="00E07A02" w:rsidP="00E07A02">
      <w:pPr>
        <w:pStyle w:val="Code1"/>
      </w:pPr>
      <w:r w:rsidRPr="00E07A02">
        <w:t xml:space="preserve">                        "type" : "text/</w:t>
      </w:r>
      <w:r w:rsidRPr="00E07A02">
        <w:rPr>
          <w:u w:val="single"/>
        </w:rPr>
        <w:t>xml</w:t>
      </w:r>
      <w:r w:rsidRPr="00E07A02">
        <w:t>",</w:t>
      </w:r>
    </w:p>
    <w:p w14:paraId="202E6F85" w14:textId="77777777" w:rsidR="00E07A02" w:rsidRPr="00E07A02" w:rsidRDefault="00E07A02" w:rsidP="00E07A02">
      <w:pPr>
        <w:pStyle w:val="Code1"/>
        <w:keepLines w:val="0"/>
        <w:ind w:left="0" w:firstLine="0"/>
      </w:pPr>
      <w:r w:rsidRPr="00E07A02">
        <w:t xml:space="preserve">                        "request : "&lt;wps:Execute service=\"WPS\" version=\"1.0.0\" xsi:schemaLocation=\"http://www.opengis.net/wps/1.0.0 http://schemas.opengis.net/wps/1.0.0/wpsExecute_request.xsd\" xmlns:xsi=\"http://www.w3.org/2001/XMLSchema-instance\" xmlns:xlink=\"http://www.w3.org/1999/xlink\" xmlns:ows=\"http://www.opengis.net/ows/1.1\" xmlns:wps=\"http://www.opengis.net/wps/1.0.0\"&gt;&lt;ows:Identifier xmlns:ows=\"http://www.opengis.net/ows/1.1\"&gt;org.n52.wps.server.algorithm.SimpleBufferAlgorithm&lt;/ows:Identifier&gt;&lt;wps:DataInputs xmlns:xlink=\"http://www.w3.org/1999/xlink\" xmlns:ows=\"http://www.opengis.net/ows/1.1\" xmlns:wps=\"http://www.opengis.net/wps/1.0.0\"&gt;&lt;wps:Input xmlns:xlink=\"http://www.w3.org/1999/xlink\" xmlns:ows=\"http://www.opengis.net/ows/1.1\" xmlns:wps=\"http://www.opengis.net/wps/1.0.0\"&gt;&lt;ows:Identifier xmlns:ows=\"http://www.opengis.net/ows/1.1\"&gt;data&lt;/ows:Identifier&gt;&lt;wps:Reference schema=\"http://schemas.opengis.net/gml/3.1.1/base/feature.xsd\" xlink:href=\"http://geoprocessing.demo.52north.org:8080/geoserver/wfs?SERVICE=WFS&amp;amp;VERSION=1.0.0&amp;amp;REQUEST=GetFeature&amp;amp;TYPENAME=topp:tasmania_roads&amp;amp;SRS=EPSG:4326&amp;amp;OUTPUTFORMAT=GML3\" method=\"GET\" xmlns:xlink=\"http://www.w3.org/1999/xlink\" xmlns:wps=\"http://www.opengis.net/wps/1.0.0\"/&gt;&lt;/wps:Input&gt;&lt;wps:Input xmlns:ows=\"http://www.opengis.net/ows/1.1\" xmlns:wps=\"http://www.opengis.net/wps/1.0.0\"&gt;&lt;ows:Identifier xmlns:ows=\"http://www.opengis.net/ows/1.1\"&gt;width&lt;/ows:Identifier&gt;&lt;wps:Data xmlns:wps=\"http://www.opengis.net/wps/1.0.0\"&gt;&lt;wps:LiteralData dataType=\"xs:double\" xmlns:wps=\"http://www.opengis.net/wps/1.0.0\"&gt;0.05&lt;/wps:LiteralData&gt;&lt;/wps:Data&gt;&lt;/wps:Input&gt;&lt;/wps:DataInputs&gt;&lt;wps:ResponseForm xmlns:ows=\"http://www.opengis.net/ows/1.1\" </w:t>
      </w:r>
      <w:r w:rsidRPr="00E07A02">
        <w:lastRenderedPageBreak/>
        <w:t xml:space="preserve">xmlns:wps=\"http://www.opengis.net/wps/1.0.0\"&gt;&lt;wps:ResponseDocument storeExecuteResponse=\"false\" </w:t>
      </w:r>
      <w:r w:rsidRPr="00E07A02">
        <w:rPr>
          <w:u w:val="single"/>
        </w:rPr>
        <w:t>lineage</w:t>
      </w:r>
      <w:r w:rsidRPr="00E07A02">
        <w:t>=\"false\" status=\"false\" xmlns:ows=\"http://www.opengis.net/ows/1.1\" xmlns:wps=\"http://www.opengis.net/wps/1.0.0\"&gt;&lt;wps:Output asReference=\"false\" schema=\"http://schemas.opengis.net/gml/3.1.1/base/feature.xsd\" mimeType=\"text/</w:t>
      </w:r>
      <w:r w:rsidRPr="00E07A02">
        <w:rPr>
          <w:u w:val="single"/>
        </w:rPr>
        <w:t>xml</w:t>
      </w:r>
      <w:r w:rsidRPr="00E07A02">
        <w:t>\" encoding=\"UTF-8\" xmlns:ows=\"http://www.opengis.net/ows/1.1\" xmlns:wps=\"http://www.opengis.net/wps/1.0.0\"&gt;&lt;ows:Identifier xmlns:ows=\"http://www.opengis.net/ows/1.1\"&gt;result&lt;/ows:Identifier&gt;&lt;ows:Title xmlns:ows=\"http://www.opengis.net/ows/1.1\"&gt;result&lt;/ows:Title&gt;&lt;ows:Abstract xmlns:ows=\"http://www.opengis.net/ows/1.1\"&gt;result&lt;/ows:Abstract&gt;&lt;/wps:Output&gt;&lt;/wps:ResponseDocument&gt;&lt;/wps:ResponseForm&gt;&lt;/wps:Execute&gt;"},</w:t>
      </w:r>
    </w:p>
    <w:p w14:paraId="30791264" w14:textId="77777777" w:rsidR="00E07A02" w:rsidRPr="00E07A02" w:rsidRDefault="00E07A02" w:rsidP="00E07A02">
      <w:pPr>
        <w:pStyle w:val="Code1"/>
      </w:pPr>
      <w:r w:rsidRPr="00E07A02">
        <w:tab/>
      </w:r>
      <w:r w:rsidRPr="00E07A02">
        <w:tab/>
      </w:r>
      <w:r w:rsidRPr="00E07A02">
        <w:tab/>
      </w:r>
      <w:r w:rsidRPr="00E07A02">
        <w:tab/>
      </w:r>
      <w:r w:rsidRPr="00E07A02">
        <w:tab/>
        <w:t>"result":{}</w:t>
      </w:r>
    </w:p>
    <w:p w14:paraId="2FC34E56" w14:textId="77777777" w:rsidR="00E07A02" w:rsidRPr="00E07A02" w:rsidRDefault="00E07A02" w:rsidP="00E07A02">
      <w:pPr>
        <w:pStyle w:val="Code1"/>
      </w:pPr>
      <w:r w:rsidRPr="00E07A02">
        <w:t xml:space="preserve">                    }],</w:t>
      </w:r>
    </w:p>
    <w:p w14:paraId="72A10212" w14:textId="77777777" w:rsidR="00E07A02" w:rsidRPr="00E07A02" w:rsidRDefault="00E07A02" w:rsidP="00E07A02">
      <w:pPr>
        <w:pStyle w:val="Code1"/>
      </w:pPr>
      <w:r w:rsidRPr="00E07A02">
        <w:tab/>
      </w:r>
      <w:r w:rsidRPr="00E07A02">
        <w:tab/>
      </w:r>
      <w:r w:rsidRPr="00E07A02">
        <w:tab/>
      </w:r>
      <w:r w:rsidRPr="00E07A02">
        <w:tab/>
        <w:t>"contents" : []</w:t>
      </w:r>
    </w:p>
    <w:p w14:paraId="25D95BA9" w14:textId="77777777" w:rsidR="00E07A02" w:rsidRPr="00E07A02" w:rsidRDefault="00E07A02" w:rsidP="00E07A02">
      <w:pPr>
        <w:pStyle w:val="Code1"/>
      </w:pPr>
      <w:r w:rsidRPr="00E07A02">
        <w:tab/>
      </w:r>
      <w:r w:rsidRPr="00E07A02">
        <w:tab/>
      </w:r>
      <w:r w:rsidRPr="00E07A02">
        <w:tab/>
      </w:r>
      <w:r w:rsidRPr="00E07A02">
        <w:tab/>
        <w:t>}]</w:t>
      </w:r>
    </w:p>
    <w:p w14:paraId="1E9E2442" w14:textId="77777777" w:rsidR="00E07A02" w:rsidRPr="00E07A02" w:rsidRDefault="00E07A02" w:rsidP="00E07A02">
      <w:pPr>
        <w:pStyle w:val="Code1"/>
      </w:pPr>
      <w:r w:rsidRPr="00E07A02">
        <w:t xml:space="preserve">             }</w:t>
      </w:r>
    </w:p>
    <w:p w14:paraId="33E1C4DB" w14:textId="77777777" w:rsidR="00E07A02" w:rsidRPr="00E07A02" w:rsidRDefault="00E07A02" w:rsidP="00E07A02">
      <w:pPr>
        <w:pStyle w:val="Code1"/>
      </w:pPr>
      <w:r w:rsidRPr="00E07A02">
        <w:t xml:space="preserve">         }]</w:t>
      </w:r>
    </w:p>
    <w:p w14:paraId="6A9232B4" w14:textId="7749C6F8" w:rsidR="00E07A02" w:rsidRDefault="00E07A02" w:rsidP="00E07A02">
      <w:pPr>
        <w:pStyle w:val="Code1"/>
      </w:pPr>
      <w:r w:rsidRPr="00E07A02">
        <w:t>}</w:t>
      </w:r>
    </w:p>
    <w:p w14:paraId="2C5142BF" w14:textId="77777777" w:rsidR="00E07A02" w:rsidRPr="00E07A02" w:rsidRDefault="00E07A02" w:rsidP="00E07A02">
      <w:pPr>
        <w:pStyle w:val="Code1"/>
      </w:pPr>
    </w:p>
    <w:p w14:paraId="374018F5" w14:textId="213E9600" w:rsidR="00E861BA" w:rsidRPr="00C770EB" w:rsidRDefault="00770EF8" w:rsidP="00770EF8">
      <w:pPr>
        <w:pStyle w:val="zzHelp"/>
        <w:rPr>
          <w:color w:val="auto"/>
        </w:rPr>
      </w:pPr>
      <w:r w:rsidRPr="00C770EB">
        <w:rPr>
          <w:color w:val="auto"/>
        </w:rPr>
        <w:t xml:space="preserve">Example 2 </w:t>
      </w:r>
      <w:bookmarkEnd w:id="70"/>
    </w:p>
    <w:p w14:paraId="6FA6563E" w14:textId="77777777" w:rsidR="00E861BA" w:rsidRDefault="00E861BA"/>
    <w:p w14:paraId="5B478CB2" w14:textId="77777777" w:rsidR="00E861BA" w:rsidRDefault="00E861BA" w:rsidP="00E861BA">
      <w:pPr>
        <w:pStyle w:val="zzBiblio"/>
        <w:outlineLvl w:val="0"/>
      </w:pPr>
      <w:bookmarkStart w:id="71" w:name="_Toc443470372"/>
      <w:bookmarkStart w:id="72" w:name="_Toc259179176"/>
      <w:r>
        <w:lastRenderedPageBreak/>
        <w:t>Bibliography</w:t>
      </w:r>
      <w:bookmarkEnd w:id="71"/>
      <w:bookmarkEnd w:id="72"/>
    </w:p>
    <w:p w14:paraId="62ED7263" w14:textId="2DA4FCC2" w:rsidR="00E861BA" w:rsidRDefault="00C770EB">
      <w:pPr>
        <w:pStyle w:val="Bibliography1"/>
        <w:rPr>
          <w:color w:val="FF0000"/>
        </w:rPr>
      </w:pPr>
      <w:r>
        <w:rPr>
          <w:color w:val="FF0000"/>
        </w:rPr>
        <w:t>TBD</w:t>
      </w:r>
    </w:p>
    <w:p w14:paraId="1B3E9797" w14:textId="77777777" w:rsidR="00E861BA" w:rsidRDefault="00E861BA"/>
    <w:p w14:paraId="3CF2A5EF" w14:textId="77777777" w:rsidR="00C770EB" w:rsidRDefault="00C770EB"/>
    <w:sectPr w:rsidR="00C770EB" w:rsidSect="00E861BA">
      <w:headerReference w:type="first" r:id="rId14"/>
      <w:footerReference w:type="first" r:id="rId15"/>
      <w:type w:val="oddPage"/>
      <w:pgSz w:w="12240" w:h="15840" w:code="1"/>
      <w:pgMar w:top="794" w:right="1800" w:bottom="567" w:left="1238" w:header="720" w:footer="704" w:gutter="562"/>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3346C" w14:textId="77777777" w:rsidR="00EC1BCE" w:rsidRDefault="00EC1BCE">
      <w:r>
        <w:separator/>
      </w:r>
    </w:p>
  </w:endnote>
  <w:endnote w:type="continuationSeparator" w:id="0">
    <w:p w14:paraId="2244E7CA" w14:textId="77777777" w:rsidR="00EC1BCE" w:rsidRDefault="00EC1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altName w:val="Courier New"/>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00" w:type="dxa"/>
      <w:tblLayout w:type="fixed"/>
      <w:tblCellMar>
        <w:left w:w="70" w:type="dxa"/>
        <w:right w:w="70" w:type="dxa"/>
      </w:tblCellMar>
      <w:tblLook w:val="0000" w:firstRow="0" w:lastRow="0" w:firstColumn="0" w:lastColumn="0" w:noHBand="0" w:noVBand="0"/>
    </w:tblPr>
    <w:tblGrid>
      <w:gridCol w:w="2500"/>
      <w:gridCol w:w="6300"/>
    </w:tblGrid>
    <w:tr w:rsidR="00EC1BCE" w14:paraId="5FFE3979" w14:textId="77777777">
      <w:tc>
        <w:tcPr>
          <w:tcW w:w="2500" w:type="dxa"/>
          <w:tcBorders>
            <w:top w:val="nil"/>
            <w:left w:val="nil"/>
            <w:bottom w:val="nil"/>
            <w:right w:val="nil"/>
          </w:tcBorders>
        </w:tcPr>
        <w:p w14:paraId="440366E0" w14:textId="77777777" w:rsidR="00EC1BCE" w:rsidRDefault="00EC1BCE">
          <w:pPr>
            <w:pStyle w:val="Footer"/>
            <w:spacing w:before="480" w:line="220" w:lineRule="exact"/>
          </w:pPr>
          <w:r>
            <w:rPr>
              <w:rStyle w:val="PageNumber"/>
            </w:rPr>
            <w:fldChar w:fldCharType="begin"/>
          </w:r>
          <w:r>
            <w:rPr>
              <w:rStyle w:val="PageNumber"/>
            </w:rPr>
            <w:instrText xml:space="preserve"> PAGE </w:instrText>
          </w:r>
          <w:r>
            <w:rPr>
              <w:rStyle w:val="PageNumber"/>
            </w:rPr>
            <w:fldChar w:fldCharType="separate"/>
          </w:r>
          <w:r w:rsidR="00A15828">
            <w:rPr>
              <w:rStyle w:val="PageNumber"/>
              <w:noProof/>
            </w:rPr>
            <w:t>ii</w:t>
          </w:r>
          <w:r>
            <w:rPr>
              <w:rStyle w:val="PageNumber"/>
            </w:rPr>
            <w:fldChar w:fldCharType="end"/>
          </w:r>
        </w:p>
      </w:tc>
      <w:tc>
        <w:tcPr>
          <w:tcW w:w="6300" w:type="dxa"/>
          <w:tcBorders>
            <w:top w:val="nil"/>
            <w:left w:val="nil"/>
            <w:bottom w:val="nil"/>
            <w:right w:val="nil"/>
          </w:tcBorders>
        </w:tcPr>
        <w:p w14:paraId="518E6D26" w14:textId="77777777" w:rsidR="00EC1BCE" w:rsidRDefault="00EC1BCE">
          <w:pPr>
            <w:pStyle w:val="Footer"/>
            <w:spacing w:before="480" w:line="220" w:lineRule="exact"/>
            <w:jc w:val="right"/>
            <w:rPr>
              <w:sz w:val="20"/>
            </w:rPr>
          </w:pPr>
          <w:r>
            <w:rPr>
              <w:sz w:val="20"/>
            </w:rPr>
            <w:fldChar w:fldCharType="begin"/>
          </w:r>
          <w:r>
            <w:rPr>
              <w:sz w:val="20"/>
            </w:rPr>
            <w:instrText xml:space="preserve"> COMMENTS  \* MERGEFORMAT </w:instrText>
          </w:r>
          <w:r>
            <w:rPr>
              <w:sz w:val="20"/>
            </w:rPr>
            <w:fldChar w:fldCharType="separate"/>
          </w:r>
          <w:r w:rsidR="00553357">
            <w:rPr>
              <w:sz w:val="20"/>
            </w:rPr>
            <w:t>Copyright © 2014 Open Geospatial Consortium.</w:t>
          </w:r>
          <w:r>
            <w:rPr>
              <w:sz w:val="20"/>
            </w:rPr>
            <w:fldChar w:fldCharType="end"/>
          </w:r>
        </w:p>
      </w:tc>
    </w:tr>
  </w:tbl>
  <w:p w14:paraId="36EFBBA9" w14:textId="77777777" w:rsidR="00EC1BCE" w:rsidRDefault="00EC1B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37"/>
      <w:gridCol w:w="2403"/>
    </w:tblGrid>
    <w:tr w:rsidR="00EC1BCE" w14:paraId="4ABFB5C0" w14:textId="77777777">
      <w:tc>
        <w:tcPr>
          <w:tcW w:w="6237" w:type="dxa"/>
          <w:tcBorders>
            <w:top w:val="nil"/>
            <w:left w:val="nil"/>
            <w:bottom w:val="nil"/>
            <w:right w:val="nil"/>
          </w:tcBorders>
        </w:tcPr>
        <w:p w14:paraId="47A2F331" w14:textId="77777777" w:rsidR="00EC1BCE" w:rsidRDefault="00EC1BCE">
          <w:pPr>
            <w:pStyle w:val="Footer"/>
            <w:spacing w:before="480" w:line="220" w:lineRule="exact"/>
            <w:rPr>
              <w:sz w:val="20"/>
            </w:rPr>
          </w:pPr>
          <w:r>
            <w:rPr>
              <w:sz w:val="20"/>
            </w:rPr>
            <w:fldChar w:fldCharType="begin"/>
          </w:r>
          <w:r>
            <w:rPr>
              <w:sz w:val="20"/>
            </w:rPr>
            <w:instrText xml:space="preserve"> COMMENTS  \* MERGEFORMAT </w:instrText>
          </w:r>
          <w:r>
            <w:rPr>
              <w:sz w:val="20"/>
            </w:rPr>
            <w:fldChar w:fldCharType="separate"/>
          </w:r>
          <w:r w:rsidR="00553357">
            <w:rPr>
              <w:sz w:val="20"/>
            </w:rPr>
            <w:t>Copyright © 2014 Open Geospatial Consortium.</w:t>
          </w:r>
          <w:r>
            <w:rPr>
              <w:sz w:val="20"/>
            </w:rPr>
            <w:fldChar w:fldCharType="end"/>
          </w:r>
        </w:p>
      </w:tc>
      <w:tc>
        <w:tcPr>
          <w:tcW w:w="2403" w:type="dxa"/>
          <w:tcBorders>
            <w:top w:val="nil"/>
            <w:left w:val="nil"/>
            <w:bottom w:val="nil"/>
            <w:right w:val="nil"/>
          </w:tcBorders>
        </w:tcPr>
        <w:p w14:paraId="51587CFC" w14:textId="77777777" w:rsidR="00EC1BCE" w:rsidRDefault="00EC1BCE">
          <w:pPr>
            <w:pStyle w:val="Footer"/>
            <w:spacing w:before="480" w:line="220" w:lineRule="exact"/>
            <w:jc w:val="right"/>
          </w:pPr>
          <w:r>
            <w:rPr>
              <w:rStyle w:val="PageNumber"/>
            </w:rPr>
            <w:fldChar w:fldCharType="begin"/>
          </w:r>
          <w:r>
            <w:rPr>
              <w:rStyle w:val="PageNumber"/>
            </w:rPr>
            <w:instrText xml:space="preserve"> PAGE </w:instrText>
          </w:r>
          <w:r>
            <w:rPr>
              <w:rStyle w:val="PageNumber"/>
            </w:rPr>
            <w:fldChar w:fldCharType="separate"/>
          </w:r>
          <w:r w:rsidR="00AA1ED3">
            <w:rPr>
              <w:rStyle w:val="PageNumber"/>
              <w:noProof/>
            </w:rPr>
            <w:t>27</w:t>
          </w:r>
          <w:r>
            <w:rPr>
              <w:rStyle w:val="PageNumber"/>
            </w:rPr>
            <w:fldChar w:fldCharType="end"/>
          </w:r>
        </w:p>
      </w:tc>
    </w:tr>
  </w:tbl>
  <w:p w14:paraId="37AC574C" w14:textId="77777777" w:rsidR="00EC1BCE" w:rsidRDefault="00EC1BCE">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5173"/>
      <w:gridCol w:w="5173"/>
    </w:tblGrid>
    <w:tr w:rsidR="00EC1BCE" w14:paraId="3F639938" w14:textId="77777777">
      <w:tc>
        <w:tcPr>
          <w:tcW w:w="5173" w:type="dxa"/>
          <w:tcBorders>
            <w:top w:val="nil"/>
            <w:left w:val="nil"/>
            <w:bottom w:val="nil"/>
            <w:right w:val="nil"/>
          </w:tcBorders>
        </w:tcPr>
        <w:p w14:paraId="690993FD" w14:textId="77777777" w:rsidR="00EC1BCE" w:rsidRDefault="00EC1BCE">
          <w:pPr>
            <w:pStyle w:val="Footer"/>
            <w:spacing w:before="540"/>
          </w:pPr>
        </w:p>
      </w:tc>
      <w:tc>
        <w:tcPr>
          <w:tcW w:w="5173" w:type="dxa"/>
          <w:tcBorders>
            <w:top w:val="nil"/>
            <w:left w:val="nil"/>
            <w:bottom w:val="nil"/>
            <w:right w:val="nil"/>
          </w:tcBorders>
        </w:tcPr>
        <w:p w14:paraId="2F7F3D68" w14:textId="77777777" w:rsidR="00EC1BCE" w:rsidRDefault="00EC1BCE">
          <w:pPr>
            <w:pStyle w:val="Footer"/>
            <w:spacing w:before="540"/>
            <w:jc w:val="right"/>
            <w:rPr>
              <w:sz w:val="16"/>
            </w:rPr>
          </w:pPr>
        </w:p>
      </w:tc>
    </w:tr>
  </w:tbl>
  <w:p w14:paraId="6AF9DC66" w14:textId="77777777" w:rsidR="00EC1BCE" w:rsidRDefault="00EC1BC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37"/>
      <w:gridCol w:w="2403"/>
    </w:tblGrid>
    <w:tr w:rsidR="00EC1BCE" w14:paraId="3C612D56" w14:textId="77777777">
      <w:tc>
        <w:tcPr>
          <w:tcW w:w="6237" w:type="dxa"/>
          <w:tcBorders>
            <w:top w:val="nil"/>
            <w:left w:val="nil"/>
            <w:bottom w:val="nil"/>
            <w:right w:val="nil"/>
          </w:tcBorders>
        </w:tcPr>
        <w:p w14:paraId="1E51A379" w14:textId="77777777" w:rsidR="00EC1BCE" w:rsidRDefault="00EC1BCE">
          <w:pPr>
            <w:pStyle w:val="Footer"/>
            <w:spacing w:before="480" w:line="220" w:lineRule="exact"/>
            <w:rPr>
              <w:b/>
              <w:sz w:val="20"/>
            </w:rPr>
          </w:pPr>
          <w:r>
            <w:rPr>
              <w:sz w:val="20"/>
            </w:rPr>
            <w:fldChar w:fldCharType="begin"/>
          </w:r>
          <w:r>
            <w:rPr>
              <w:sz w:val="20"/>
            </w:rPr>
            <w:instrText xml:space="preserve"> COMMENTS  \* MERGEFORMAT </w:instrText>
          </w:r>
          <w:r>
            <w:rPr>
              <w:sz w:val="20"/>
            </w:rPr>
            <w:fldChar w:fldCharType="separate"/>
          </w:r>
          <w:r w:rsidR="00553357">
            <w:rPr>
              <w:sz w:val="20"/>
            </w:rPr>
            <w:t>Copyright © 2014 Open Geospatial Consortium.</w:t>
          </w:r>
          <w:r>
            <w:rPr>
              <w:sz w:val="20"/>
            </w:rPr>
            <w:fldChar w:fldCharType="end"/>
          </w:r>
        </w:p>
      </w:tc>
      <w:tc>
        <w:tcPr>
          <w:tcW w:w="2403" w:type="dxa"/>
          <w:tcBorders>
            <w:top w:val="nil"/>
            <w:left w:val="nil"/>
            <w:bottom w:val="nil"/>
            <w:right w:val="nil"/>
          </w:tcBorders>
        </w:tcPr>
        <w:p w14:paraId="3CF92084" w14:textId="77777777" w:rsidR="00EC1BCE" w:rsidRDefault="00EC1BCE">
          <w:pPr>
            <w:pStyle w:val="Footer"/>
            <w:spacing w:before="480" w:line="220" w:lineRule="exact"/>
            <w:jc w:val="right"/>
            <w:rPr>
              <w:b/>
              <w:sz w:val="22"/>
            </w:rPr>
          </w:pPr>
          <w:r>
            <w:rPr>
              <w:rStyle w:val="PageNumber"/>
            </w:rPr>
            <w:fldChar w:fldCharType="begin"/>
          </w:r>
          <w:r>
            <w:rPr>
              <w:rStyle w:val="PageNumber"/>
            </w:rPr>
            <w:instrText xml:space="preserve"> PAGE </w:instrText>
          </w:r>
          <w:r>
            <w:rPr>
              <w:rStyle w:val="PageNumber"/>
            </w:rPr>
            <w:fldChar w:fldCharType="separate"/>
          </w:r>
          <w:r w:rsidR="00AA1ED3">
            <w:rPr>
              <w:rStyle w:val="PageNumber"/>
              <w:noProof/>
            </w:rPr>
            <w:t>1</w:t>
          </w:r>
          <w:r>
            <w:rPr>
              <w:rStyle w:val="PageNumber"/>
            </w:rPr>
            <w:fldChar w:fldCharType="end"/>
          </w:r>
        </w:p>
      </w:tc>
    </w:tr>
  </w:tbl>
  <w:p w14:paraId="77151DB9" w14:textId="77777777" w:rsidR="00EC1BCE" w:rsidRDefault="00EC1BCE">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0D663" w14:textId="77777777" w:rsidR="00EC1BCE" w:rsidRDefault="00EC1BCE">
      <w:r>
        <w:separator/>
      </w:r>
    </w:p>
  </w:footnote>
  <w:footnote w:type="continuationSeparator" w:id="0">
    <w:p w14:paraId="32AE2E71" w14:textId="77777777" w:rsidR="00EC1BCE" w:rsidRDefault="00EC1B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056B" w14:textId="3981F6C3" w:rsidR="00EC1BCE" w:rsidRDefault="00EC1BCE" w:rsidP="00A22F9F">
    <w:pPr>
      <w:pStyle w:val="Header"/>
      <w:spacing w:line="240" w:lineRule="auto"/>
    </w:pPr>
    <w:r>
      <w:t>OGC 14-009r1</w:t>
    </w:r>
  </w:p>
  <w:p w14:paraId="10FC2B52" w14:textId="77777777" w:rsidR="00EC1BCE" w:rsidRPr="00FE6DEF" w:rsidRDefault="00EC1BCE" w:rsidP="00A22F9F">
    <w:pPr>
      <w:pStyle w:val="Header"/>
      <w:spacing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7B93A" w14:textId="1217E391" w:rsidR="00EC1BCE" w:rsidRDefault="00EC1BCE">
    <w:pPr>
      <w:pStyle w:val="Header"/>
      <w:spacing w:after="480"/>
      <w:jc w:val="right"/>
      <w:rPr>
        <w:b w:val="0"/>
      </w:rPr>
    </w:pPr>
    <w:r>
      <w:rPr>
        <w:b w:val="0"/>
      </w:rPr>
      <w:t>OGC 14-009r1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37"/>
      <w:gridCol w:w="2403"/>
    </w:tblGrid>
    <w:tr w:rsidR="00EC1BCE" w14:paraId="7D2F8558" w14:textId="77777777">
      <w:tc>
        <w:tcPr>
          <w:tcW w:w="6237" w:type="dxa"/>
          <w:tcBorders>
            <w:top w:val="single" w:sz="18" w:space="0" w:color="auto"/>
            <w:left w:val="nil"/>
            <w:bottom w:val="single" w:sz="18" w:space="0" w:color="auto"/>
            <w:right w:val="nil"/>
          </w:tcBorders>
        </w:tcPr>
        <w:p w14:paraId="3BCAF067" w14:textId="3AB8567C" w:rsidR="00EC1BCE" w:rsidRDefault="00EC1BCE">
          <w:pPr>
            <w:pStyle w:val="Header"/>
            <w:spacing w:before="120" w:after="120" w:line="-230" w:lineRule="auto"/>
          </w:pPr>
          <w:r>
            <w:t>OCG</w:t>
          </w:r>
          <w:r>
            <w:rPr>
              <w:vertAlign w:val="superscript"/>
            </w:rPr>
            <w:t>®</w:t>
          </w:r>
          <w:r>
            <w:t xml:space="preserve"> Public Engineering Report</w:t>
          </w:r>
        </w:p>
      </w:tc>
      <w:tc>
        <w:tcPr>
          <w:tcW w:w="2403" w:type="dxa"/>
          <w:tcBorders>
            <w:top w:val="single" w:sz="18" w:space="0" w:color="auto"/>
            <w:left w:val="nil"/>
            <w:bottom w:val="single" w:sz="18" w:space="0" w:color="auto"/>
            <w:right w:val="nil"/>
          </w:tcBorders>
        </w:tcPr>
        <w:p w14:paraId="73757C54" w14:textId="4CDAAC96" w:rsidR="00EC1BCE" w:rsidRDefault="00EC1BCE">
          <w:pPr>
            <w:pStyle w:val="Header"/>
            <w:spacing w:before="120" w:after="120" w:line="-230" w:lineRule="auto"/>
            <w:jc w:val="right"/>
          </w:pPr>
          <w:r>
            <w:t>OGC 14-009r1</w:t>
          </w:r>
        </w:p>
      </w:tc>
    </w:tr>
  </w:tbl>
  <w:p w14:paraId="231B714A" w14:textId="77777777" w:rsidR="00EC1BCE" w:rsidRDefault="00EC1BCE">
    <w:pPr>
      <w:pStyle w:val="Header"/>
      <w:spacing w:after="4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F8872A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8487F70"/>
    <w:lvl w:ilvl="0">
      <w:start w:val="1"/>
      <w:numFmt w:val="decimal"/>
      <w:lvlText w:val="%1."/>
      <w:lvlJc w:val="left"/>
      <w:pPr>
        <w:tabs>
          <w:tab w:val="num" w:pos="1492"/>
        </w:tabs>
        <w:ind w:left="1492" w:hanging="360"/>
      </w:pPr>
    </w:lvl>
  </w:abstractNum>
  <w:abstractNum w:abstractNumId="2">
    <w:nsid w:val="FFFFFF80"/>
    <w:multiLevelType w:val="singleLevel"/>
    <w:tmpl w:val="208AD0D4"/>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57EC8754"/>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191EF8F4"/>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D3F4DC4E"/>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D2A81AD8"/>
    <w:lvl w:ilvl="0">
      <w:start w:val="1"/>
      <w:numFmt w:val="bullet"/>
      <w:lvlText w:val=""/>
      <w:lvlJc w:val="left"/>
      <w:pPr>
        <w:tabs>
          <w:tab w:val="num" w:pos="360"/>
        </w:tabs>
        <w:ind w:left="360" w:hanging="360"/>
      </w:pPr>
      <w:rPr>
        <w:rFonts w:ascii="Symbol" w:hAnsi="Symbol" w:hint="default"/>
      </w:rPr>
    </w:lvl>
  </w:abstractNum>
  <w:abstractNum w:abstractNumId="7">
    <w:nsid w:val="00015D79"/>
    <w:multiLevelType w:val="singleLevel"/>
    <w:tmpl w:val="62DC12A0"/>
    <w:lvl w:ilvl="0">
      <w:start w:val="1"/>
      <w:numFmt w:val="lowerRoman"/>
      <w:lvlText w:val="%1."/>
      <w:lvlJc w:val="right"/>
      <w:pPr>
        <w:tabs>
          <w:tab w:val="num" w:pos="504"/>
        </w:tabs>
        <w:ind w:left="504" w:hanging="504"/>
      </w:pPr>
      <w:rPr>
        <w:rFonts w:hint="default"/>
      </w:rPr>
    </w:lvl>
  </w:abstractNum>
  <w:abstractNum w:abstractNumId="8">
    <w:nsid w:val="0B3116D0"/>
    <w:multiLevelType w:val="hybridMultilevel"/>
    <w:tmpl w:val="AB2E7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544B0E"/>
    <w:multiLevelType w:val="hybridMultilevel"/>
    <w:tmpl w:val="8B445298"/>
    <w:lvl w:ilvl="0" w:tplc="20664F0A">
      <w:start w:val="1"/>
      <w:numFmt w:val="decimal"/>
      <w:pStyle w:val="ListNumber2"/>
      <w:lvlText w:val="%1)"/>
      <w:lvlJc w:val="left"/>
      <w:pPr>
        <w:tabs>
          <w:tab w:val="num" w:pos="1120"/>
        </w:tabs>
        <w:ind w:left="1120" w:hanging="360"/>
      </w:pPr>
      <w:rPr>
        <w:rFonts w:ascii="Times New Roman" w:hAnsi="Times New Roman" w:hint="default"/>
        <w:sz w:val="24"/>
        <w:szCs w:val="24"/>
      </w:rPr>
    </w:lvl>
    <w:lvl w:ilvl="1" w:tplc="04090019" w:tentative="1">
      <w:start w:val="1"/>
      <w:numFmt w:val="lowerLetter"/>
      <w:lvlText w:val="%2."/>
      <w:lvlJc w:val="left"/>
      <w:pPr>
        <w:tabs>
          <w:tab w:val="num" w:pos="1840"/>
        </w:tabs>
        <w:ind w:left="1840" w:hanging="360"/>
      </w:pPr>
    </w:lvl>
    <w:lvl w:ilvl="2" w:tplc="0409001B" w:tentative="1">
      <w:start w:val="1"/>
      <w:numFmt w:val="lowerRoman"/>
      <w:lvlText w:val="%3."/>
      <w:lvlJc w:val="right"/>
      <w:pPr>
        <w:tabs>
          <w:tab w:val="num" w:pos="2560"/>
        </w:tabs>
        <w:ind w:left="2560" w:hanging="180"/>
      </w:pPr>
    </w:lvl>
    <w:lvl w:ilvl="3" w:tplc="0409000F" w:tentative="1">
      <w:start w:val="1"/>
      <w:numFmt w:val="decimal"/>
      <w:lvlText w:val="%4."/>
      <w:lvlJc w:val="left"/>
      <w:pPr>
        <w:tabs>
          <w:tab w:val="num" w:pos="3280"/>
        </w:tabs>
        <w:ind w:left="3280" w:hanging="360"/>
      </w:pPr>
    </w:lvl>
    <w:lvl w:ilvl="4" w:tplc="04090019" w:tentative="1">
      <w:start w:val="1"/>
      <w:numFmt w:val="lowerLetter"/>
      <w:lvlText w:val="%5."/>
      <w:lvlJc w:val="left"/>
      <w:pPr>
        <w:tabs>
          <w:tab w:val="num" w:pos="4000"/>
        </w:tabs>
        <w:ind w:left="4000" w:hanging="360"/>
      </w:pPr>
    </w:lvl>
    <w:lvl w:ilvl="5" w:tplc="0409001B" w:tentative="1">
      <w:start w:val="1"/>
      <w:numFmt w:val="lowerRoman"/>
      <w:lvlText w:val="%6."/>
      <w:lvlJc w:val="right"/>
      <w:pPr>
        <w:tabs>
          <w:tab w:val="num" w:pos="4720"/>
        </w:tabs>
        <w:ind w:left="4720" w:hanging="180"/>
      </w:pPr>
    </w:lvl>
    <w:lvl w:ilvl="6" w:tplc="0409000F" w:tentative="1">
      <w:start w:val="1"/>
      <w:numFmt w:val="decimal"/>
      <w:lvlText w:val="%7."/>
      <w:lvlJc w:val="left"/>
      <w:pPr>
        <w:tabs>
          <w:tab w:val="num" w:pos="5440"/>
        </w:tabs>
        <w:ind w:left="5440" w:hanging="360"/>
      </w:pPr>
    </w:lvl>
    <w:lvl w:ilvl="7" w:tplc="04090019" w:tentative="1">
      <w:start w:val="1"/>
      <w:numFmt w:val="lowerLetter"/>
      <w:lvlText w:val="%8."/>
      <w:lvlJc w:val="left"/>
      <w:pPr>
        <w:tabs>
          <w:tab w:val="num" w:pos="6160"/>
        </w:tabs>
        <w:ind w:left="6160" w:hanging="360"/>
      </w:pPr>
    </w:lvl>
    <w:lvl w:ilvl="8" w:tplc="0409001B" w:tentative="1">
      <w:start w:val="1"/>
      <w:numFmt w:val="lowerRoman"/>
      <w:lvlText w:val="%9."/>
      <w:lvlJc w:val="right"/>
      <w:pPr>
        <w:tabs>
          <w:tab w:val="num" w:pos="6880"/>
        </w:tabs>
        <w:ind w:left="6880" w:hanging="180"/>
      </w:pPr>
    </w:lvl>
  </w:abstractNum>
  <w:abstractNum w:abstractNumId="10">
    <w:nsid w:val="0FCB0FF3"/>
    <w:multiLevelType w:val="hybridMultilevel"/>
    <w:tmpl w:val="17A440CA"/>
    <w:lvl w:ilvl="0" w:tplc="759C6A72">
      <w:numFmt w:val="bullet"/>
      <w:lvlText w:val="-"/>
      <w:lvlJc w:val="left"/>
      <w:pPr>
        <w:tabs>
          <w:tab w:val="num" w:pos="760"/>
        </w:tabs>
        <w:ind w:left="760" w:hanging="360"/>
      </w:pPr>
      <w:rPr>
        <w:rFonts w:ascii="Times New Roman" w:eastAsia="Times New Roman" w:hAnsi="Times New Roman" w:hint="default"/>
      </w:rPr>
    </w:lvl>
    <w:lvl w:ilvl="1" w:tplc="04090003">
      <w:start w:val="1"/>
      <w:numFmt w:val="bullet"/>
      <w:lvlText w:val="o"/>
      <w:lvlJc w:val="left"/>
      <w:pPr>
        <w:tabs>
          <w:tab w:val="num" w:pos="1768"/>
        </w:tabs>
        <w:ind w:left="1768" w:hanging="360"/>
      </w:pPr>
      <w:rPr>
        <w:rFonts w:ascii="Courier New" w:hAnsi="Courier New" w:cs="Wingdings" w:hint="default"/>
      </w:rPr>
    </w:lvl>
    <w:lvl w:ilvl="2" w:tplc="04090005">
      <w:start w:val="1"/>
      <w:numFmt w:val="bullet"/>
      <w:lvlText w:val=""/>
      <w:lvlJc w:val="left"/>
      <w:pPr>
        <w:tabs>
          <w:tab w:val="num" w:pos="2488"/>
        </w:tabs>
        <w:ind w:left="2488" w:hanging="360"/>
      </w:pPr>
      <w:rPr>
        <w:rFonts w:ascii="Wingdings" w:hAnsi="Wingdings" w:cs="Wingdings" w:hint="default"/>
      </w:rPr>
    </w:lvl>
    <w:lvl w:ilvl="3" w:tplc="04090001">
      <w:start w:val="1"/>
      <w:numFmt w:val="bullet"/>
      <w:lvlText w:val=""/>
      <w:lvlJc w:val="left"/>
      <w:pPr>
        <w:tabs>
          <w:tab w:val="num" w:pos="3208"/>
        </w:tabs>
        <w:ind w:left="3208" w:hanging="360"/>
      </w:pPr>
      <w:rPr>
        <w:rFonts w:ascii="Symbol" w:hAnsi="Symbol" w:cs="Wingdings" w:hint="default"/>
      </w:rPr>
    </w:lvl>
    <w:lvl w:ilvl="4" w:tplc="04090003">
      <w:start w:val="1"/>
      <w:numFmt w:val="bullet"/>
      <w:lvlText w:val="o"/>
      <w:lvlJc w:val="left"/>
      <w:pPr>
        <w:tabs>
          <w:tab w:val="num" w:pos="3928"/>
        </w:tabs>
        <w:ind w:left="3928" w:hanging="360"/>
      </w:pPr>
      <w:rPr>
        <w:rFonts w:ascii="Courier New" w:hAnsi="Courier New" w:cs="Wingdings" w:hint="default"/>
      </w:rPr>
    </w:lvl>
    <w:lvl w:ilvl="5" w:tplc="04090005">
      <w:start w:val="1"/>
      <w:numFmt w:val="bullet"/>
      <w:lvlText w:val=""/>
      <w:lvlJc w:val="left"/>
      <w:pPr>
        <w:tabs>
          <w:tab w:val="num" w:pos="4648"/>
        </w:tabs>
        <w:ind w:left="4648" w:hanging="360"/>
      </w:pPr>
      <w:rPr>
        <w:rFonts w:ascii="Wingdings" w:hAnsi="Wingdings" w:cs="Wingdings" w:hint="default"/>
      </w:rPr>
    </w:lvl>
    <w:lvl w:ilvl="6" w:tplc="04090001">
      <w:start w:val="1"/>
      <w:numFmt w:val="bullet"/>
      <w:lvlText w:val=""/>
      <w:lvlJc w:val="left"/>
      <w:pPr>
        <w:tabs>
          <w:tab w:val="num" w:pos="5368"/>
        </w:tabs>
        <w:ind w:left="5368" w:hanging="360"/>
      </w:pPr>
      <w:rPr>
        <w:rFonts w:ascii="Symbol" w:hAnsi="Symbol" w:cs="Wingdings" w:hint="default"/>
      </w:rPr>
    </w:lvl>
    <w:lvl w:ilvl="7" w:tplc="04090003">
      <w:start w:val="1"/>
      <w:numFmt w:val="bullet"/>
      <w:lvlText w:val="o"/>
      <w:lvlJc w:val="left"/>
      <w:pPr>
        <w:tabs>
          <w:tab w:val="num" w:pos="6088"/>
        </w:tabs>
        <w:ind w:left="6088" w:hanging="360"/>
      </w:pPr>
      <w:rPr>
        <w:rFonts w:ascii="Courier New" w:hAnsi="Courier New" w:cs="Wingdings" w:hint="default"/>
      </w:rPr>
    </w:lvl>
    <w:lvl w:ilvl="8" w:tplc="04090005">
      <w:start w:val="1"/>
      <w:numFmt w:val="bullet"/>
      <w:lvlText w:val=""/>
      <w:lvlJc w:val="left"/>
      <w:pPr>
        <w:tabs>
          <w:tab w:val="num" w:pos="6808"/>
        </w:tabs>
        <w:ind w:left="6808" w:hanging="360"/>
      </w:pPr>
      <w:rPr>
        <w:rFonts w:ascii="Wingdings" w:hAnsi="Wingdings" w:cs="Wingdings" w:hint="default"/>
      </w:rPr>
    </w:lvl>
  </w:abstractNum>
  <w:abstractNum w:abstractNumId="11">
    <w:nsid w:val="1B623493"/>
    <w:multiLevelType w:val="hybridMultilevel"/>
    <w:tmpl w:val="6F8E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4835F8"/>
    <w:multiLevelType w:val="hybridMultilevel"/>
    <w:tmpl w:val="4796C378"/>
    <w:lvl w:ilvl="0" w:tplc="589CD97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D1F5A90"/>
    <w:multiLevelType w:val="multilevel"/>
    <w:tmpl w:val="8C7CEE54"/>
    <w:lvl w:ilvl="0">
      <w:start w:val="1"/>
      <w:numFmt w:val="decimal"/>
      <w:lvlText w:val="%1"/>
      <w:lvlJc w:val="left"/>
      <w:pPr>
        <w:tabs>
          <w:tab w:val="num" w:pos="540"/>
        </w:tabs>
        <w:ind w:left="540" w:hanging="54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D5F7A87"/>
    <w:multiLevelType w:val="singleLevel"/>
    <w:tmpl w:val="648CEBAA"/>
    <w:lvl w:ilvl="0">
      <w:start w:val="1"/>
      <w:numFmt w:val="lowerLetter"/>
      <w:pStyle w:val="List1"/>
      <w:lvlText w:val="%1)"/>
      <w:lvlJc w:val="left"/>
      <w:pPr>
        <w:tabs>
          <w:tab w:val="num" w:pos="720"/>
        </w:tabs>
        <w:ind w:left="720" w:hanging="360"/>
      </w:pPr>
    </w:lvl>
  </w:abstractNum>
  <w:abstractNum w:abstractNumId="15">
    <w:nsid w:val="222E0748"/>
    <w:multiLevelType w:val="singleLevel"/>
    <w:tmpl w:val="3662A110"/>
    <w:lvl w:ilvl="0">
      <w:start w:val="1"/>
      <w:numFmt w:val="bullet"/>
      <w:lvlText w:val=""/>
      <w:lvlJc w:val="left"/>
      <w:pPr>
        <w:tabs>
          <w:tab w:val="num" w:pos="1440"/>
        </w:tabs>
        <w:ind w:left="1440" w:hanging="360"/>
      </w:pPr>
      <w:rPr>
        <w:rFonts w:ascii="Symbol" w:hAnsi="Symbol" w:hint="default"/>
      </w:rPr>
    </w:lvl>
  </w:abstractNum>
  <w:abstractNum w:abstractNumId="16">
    <w:nsid w:val="27FB7A3C"/>
    <w:multiLevelType w:val="singleLevel"/>
    <w:tmpl w:val="9AF42BC8"/>
    <w:lvl w:ilvl="0">
      <w:start w:val="1"/>
      <w:numFmt w:val="decimal"/>
      <w:pStyle w:val="TermNum"/>
      <w:lvlText w:val="3.%1"/>
      <w:lvlJc w:val="left"/>
      <w:pPr>
        <w:tabs>
          <w:tab w:val="num" w:pos="720"/>
        </w:tabs>
        <w:ind w:left="720" w:hanging="720"/>
      </w:pPr>
      <w:rPr>
        <w:rFonts w:ascii="Arial" w:hAnsi="Arial" w:hint="default"/>
        <w:b/>
        <w:i w:val="0"/>
        <w:sz w:val="20"/>
        <w:szCs w:val="20"/>
      </w:rPr>
    </w:lvl>
  </w:abstractNum>
  <w:abstractNum w:abstractNumId="17">
    <w:nsid w:val="31500B01"/>
    <w:multiLevelType w:val="hybridMultilevel"/>
    <w:tmpl w:val="6F8E1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3A1F6C"/>
    <w:multiLevelType w:val="hybridMultilevel"/>
    <w:tmpl w:val="57C6A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364ED"/>
    <w:multiLevelType w:val="singleLevel"/>
    <w:tmpl w:val="191CA88A"/>
    <w:lvl w:ilvl="0">
      <w:start w:val="1"/>
      <w:numFmt w:val="bullet"/>
      <w:pStyle w:val="ListContinue2"/>
      <w:lvlText w:val=""/>
      <w:lvlJc w:val="left"/>
      <w:pPr>
        <w:tabs>
          <w:tab w:val="num" w:pos="360"/>
        </w:tabs>
        <w:ind w:left="360" w:hanging="360"/>
      </w:pPr>
      <w:rPr>
        <w:rFonts w:ascii="Symbol" w:hAnsi="Symbol" w:hint="default"/>
      </w:rPr>
    </w:lvl>
  </w:abstractNum>
  <w:abstractNum w:abstractNumId="20">
    <w:nsid w:val="3B4F7F77"/>
    <w:multiLevelType w:val="hybridMultilevel"/>
    <w:tmpl w:val="7F880F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6C39E0"/>
    <w:multiLevelType w:val="singleLevel"/>
    <w:tmpl w:val="04090001"/>
    <w:lvl w:ilvl="0">
      <w:start w:val="1"/>
      <w:numFmt w:val="bullet"/>
      <w:pStyle w:val="a1"/>
      <w:lvlText w:val=""/>
      <w:lvlJc w:val="left"/>
      <w:pPr>
        <w:tabs>
          <w:tab w:val="num" w:pos="360"/>
        </w:tabs>
        <w:ind w:left="360" w:hanging="360"/>
      </w:pPr>
      <w:rPr>
        <w:rFonts w:ascii="Symbol" w:hAnsi="Symbol" w:cs="Times New Roman" w:hint="default"/>
      </w:rPr>
    </w:lvl>
  </w:abstractNum>
  <w:abstractNum w:abstractNumId="22">
    <w:nsid w:val="415F238C"/>
    <w:multiLevelType w:val="hybridMultilevel"/>
    <w:tmpl w:val="913C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43343C"/>
    <w:multiLevelType w:val="hybridMultilevel"/>
    <w:tmpl w:val="1B44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517B9E"/>
    <w:multiLevelType w:val="multilevel"/>
    <w:tmpl w:val="8C7CEE54"/>
    <w:lvl w:ilvl="0">
      <w:start w:val="1"/>
      <w:numFmt w:val="decimal"/>
      <w:lvlText w:val="%1"/>
      <w:lvlJc w:val="left"/>
      <w:pPr>
        <w:tabs>
          <w:tab w:val="num" w:pos="540"/>
        </w:tabs>
        <w:ind w:left="540" w:hanging="54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0A1643D"/>
    <w:multiLevelType w:val="hybridMultilevel"/>
    <w:tmpl w:val="761C7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4E762D"/>
    <w:multiLevelType w:val="multilevel"/>
    <w:tmpl w:val="913C1E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E7E5BD4"/>
    <w:multiLevelType w:val="hybridMultilevel"/>
    <w:tmpl w:val="57C6A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563E95"/>
    <w:multiLevelType w:val="hybridMultilevel"/>
    <w:tmpl w:val="0E866820"/>
    <w:lvl w:ilvl="0" w:tplc="FFFFFFFF">
      <w:start w:val="1"/>
      <w:numFmt w:val="decimal"/>
      <w:pStyle w:val="Bibliography1"/>
      <w:lvlText w:val="[%1]"/>
      <w:lvlJc w:val="left"/>
      <w:pPr>
        <w:tabs>
          <w:tab w:val="num" w:pos="720"/>
        </w:tabs>
        <w:ind w:left="720" w:hanging="720"/>
      </w:pPr>
      <w:rPr>
        <w:rFonts w:ascii="Times New Roman" w:hAnsi="Times New Roman" w:hint="default"/>
        <w:sz w:val="24"/>
        <w:szCs w:val="24"/>
      </w:rPr>
    </w:lvl>
    <w:lvl w:ilvl="1" w:tplc="589CD972">
      <w:start w:val="1"/>
      <w:numFmt w:val="lowerLetter"/>
      <w:lvlText w:val="%2)"/>
      <w:lvlJc w:val="left"/>
      <w:pPr>
        <w:tabs>
          <w:tab w:val="num" w:pos="1440"/>
        </w:tabs>
        <w:ind w:left="1440" w:hanging="360"/>
      </w:pPr>
      <w:rPr>
        <w:rFonts w:hint="default"/>
        <w:sz w:val="24"/>
        <w:szCs w:val="24"/>
      </w:rPr>
    </w:lvl>
    <w:lvl w:ilvl="2" w:tplc="EBBE9736">
      <w:numFmt w:val="bullet"/>
      <w:lvlText w:val="—"/>
      <w:lvlJc w:val="left"/>
      <w:pPr>
        <w:tabs>
          <w:tab w:val="num" w:pos="2385"/>
        </w:tabs>
        <w:ind w:left="2385" w:hanging="405"/>
      </w:pPr>
      <w:rPr>
        <w:rFonts w:ascii="Times New Roman" w:eastAsia="Times New Roman" w:hAnsi="Times New Roman" w:cs="Times New Roman"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63BF6159"/>
    <w:multiLevelType w:val="hybridMultilevel"/>
    <w:tmpl w:val="98FA18C4"/>
    <w:lvl w:ilvl="0" w:tplc="2F10D1AA">
      <w:start w:val="1"/>
      <w:numFmt w:val="lowerLetter"/>
      <w:lvlText w:val="%1)"/>
      <w:lvlJc w:val="left"/>
      <w:pPr>
        <w:tabs>
          <w:tab w:val="num" w:pos="360"/>
        </w:tabs>
        <w:ind w:left="360" w:hanging="360"/>
      </w:pPr>
      <w:rPr>
        <w:rFonts w:ascii="Times New Roman" w:hAnsi="Times New Roman"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61045DA"/>
    <w:multiLevelType w:val="hybridMultilevel"/>
    <w:tmpl w:val="0E98427E"/>
    <w:lvl w:ilvl="0" w:tplc="589CD97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A267129"/>
    <w:multiLevelType w:val="multilevel"/>
    <w:tmpl w:val="8C7CEE54"/>
    <w:lvl w:ilvl="0">
      <w:start w:val="1"/>
      <w:numFmt w:val="decimal"/>
      <w:lvlText w:val="%1"/>
      <w:lvlJc w:val="left"/>
      <w:pPr>
        <w:tabs>
          <w:tab w:val="num" w:pos="540"/>
        </w:tabs>
        <w:ind w:left="540" w:hanging="54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6B9A5267"/>
    <w:multiLevelType w:val="hybridMultilevel"/>
    <w:tmpl w:val="05AAC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397746"/>
    <w:multiLevelType w:val="multilevel"/>
    <w:tmpl w:val="6CC2B70C"/>
    <w:name w:val="numbered list2"/>
    <w:lvl w:ilvl="0">
      <w:start w:val="1"/>
      <w:numFmt w:val="upperLetter"/>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C43950"/>
    <w:multiLevelType w:val="hybridMultilevel"/>
    <w:tmpl w:val="D890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722853"/>
    <w:multiLevelType w:val="singleLevel"/>
    <w:tmpl w:val="D982F372"/>
    <w:lvl w:ilvl="0">
      <w:start w:val="1"/>
      <w:numFmt w:val="lowerLetter"/>
      <w:pStyle w:val="ListNumber"/>
      <w:lvlText w:val="%1)"/>
      <w:lvlJc w:val="left"/>
      <w:pPr>
        <w:tabs>
          <w:tab w:val="num" w:pos="405"/>
        </w:tabs>
        <w:ind w:left="405" w:hanging="405"/>
      </w:pPr>
      <w:rPr>
        <w:rFonts w:hint="default"/>
      </w:rPr>
    </w:lvl>
  </w:abstractNum>
  <w:abstractNum w:abstractNumId="36">
    <w:nsid w:val="75E17AF4"/>
    <w:multiLevelType w:val="singleLevel"/>
    <w:tmpl w:val="04090001"/>
    <w:name w:val="numbered list"/>
    <w:lvl w:ilvl="0">
      <w:start w:val="1"/>
      <w:numFmt w:val="bullet"/>
      <w:lvlText w:val=""/>
      <w:lvlJc w:val="left"/>
      <w:pPr>
        <w:tabs>
          <w:tab w:val="num" w:pos="360"/>
        </w:tabs>
        <w:ind w:left="360" w:hanging="360"/>
      </w:pPr>
      <w:rPr>
        <w:rFonts w:ascii="Symbol" w:hAnsi="Symbol" w:cs="Times New Roman" w:hint="default"/>
      </w:rPr>
    </w:lvl>
  </w:abstractNum>
  <w:abstractNum w:abstractNumId="37">
    <w:nsid w:val="77B772B7"/>
    <w:multiLevelType w:val="multilevel"/>
    <w:tmpl w:val="85BA9092"/>
    <w:lvl w:ilvl="0">
      <w:start w:val="1"/>
      <w:numFmt w:val="decimal"/>
      <w:pStyle w:val="Heading1"/>
      <w:lvlText w:val="%1"/>
      <w:lvlJc w:val="left"/>
      <w:pPr>
        <w:tabs>
          <w:tab w:val="num" w:pos="540"/>
        </w:tabs>
        <w:ind w:left="540" w:hanging="54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nsid w:val="788965F9"/>
    <w:multiLevelType w:val="hybridMultilevel"/>
    <w:tmpl w:val="913C1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3D6CE6"/>
    <w:multiLevelType w:val="singleLevel"/>
    <w:tmpl w:val="0CC2E498"/>
    <w:lvl w:ilvl="0">
      <w:start w:val="1"/>
      <w:numFmt w:val="lowerRoman"/>
      <w:pStyle w:val="ListNumber3"/>
      <w:lvlText w:val="%1)"/>
      <w:lvlJc w:val="left"/>
      <w:pPr>
        <w:tabs>
          <w:tab w:val="num" w:pos="1800"/>
        </w:tabs>
        <w:ind w:left="1440" w:hanging="360"/>
      </w:pPr>
    </w:lvl>
  </w:abstractNum>
  <w:abstractNum w:abstractNumId="40">
    <w:nsid w:val="7FE545BF"/>
    <w:multiLevelType w:val="hybridMultilevel"/>
    <w:tmpl w:val="0BBCA81A"/>
    <w:lvl w:ilvl="0" w:tplc="589CD97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7"/>
  </w:num>
  <w:num w:numId="3">
    <w:abstractNumId w:val="35"/>
  </w:num>
  <w:num w:numId="4">
    <w:abstractNumId w:val="14"/>
  </w:num>
  <w:num w:numId="5">
    <w:abstractNumId w:val="16"/>
  </w:num>
  <w:num w:numId="6">
    <w:abstractNumId w:val="19"/>
  </w:num>
  <w:num w:numId="7">
    <w:abstractNumId w:val="39"/>
  </w:num>
  <w:num w:numId="8">
    <w:abstractNumId w:val="15"/>
  </w:num>
  <w:num w:numId="9">
    <w:abstractNumId w:val="14"/>
    <w:lvlOverride w:ilvl="0">
      <w:startOverride w:val="1"/>
    </w:lvlOverride>
  </w:num>
  <w:num w:numId="10">
    <w:abstractNumId w:val="37"/>
  </w:num>
  <w:num w:numId="11">
    <w:abstractNumId w:val="35"/>
    <w:lvlOverride w:ilvl="0">
      <w:startOverride w:val="1"/>
    </w:lvlOverride>
  </w:num>
  <w:num w:numId="12">
    <w:abstractNumId w:val="9"/>
  </w:num>
  <w:num w:numId="13">
    <w:abstractNumId w:val="28"/>
  </w:num>
  <w:num w:numId="14">
    <w:abstractNumId w:val="30"/>
  </w:num>
  <w:num w:numId="15">
    <w:abstractNumId w:val="12"/>
  </w:num>
  <w:num w:numId="16">
    <w:abstractNumId w:val="40"/>
  </w:num>
  <w:num w:numId="17">
    <w:abstractNumId w:val="13"/>
  </w:num>
  <w:num w:numId="18">
    <w:abstractNumId w:val="24"/>
  </w:num>
  <w:num w:numId="19">
    <w:abstractNumId w:val="31"/>
  </w:num>
  <w:num w:numId="20">
    <w:abstractNumId w:val="29"/>
  </w:num>
  <w:num w:numId="21">
    <w:abstractNumId w:val="37"/>
  </w:num>
  <w:num w:numId="22">
    <w:abstractNumId w:val="6"/>
  </w:num>
  <w:num w:numId="23">
    <w:abstractNumId w:val="37"/>
  </w:num>
  <w:num w:numId="24">
    <w:abstractNumId w:val="37"/>
  </w:num>
  <w:num w:numId="25">
    <w:abstractNumId w:val="37"/>
  </w:num>
  <w:num w:numId="26">
    <w:abstractNumId w:val="37"/>
  </w:num>
  <w:num w:numId="27">
    <w:abstractNumId w:val="10"/>
  </w:num>
  <w:num w:numId="28">
    <w:abstractNumId w:val="0"/>
  </w:num>
  <w:num w:numId="29">
    <w:abstractNumId w:val="27"/>
  </w:num>
  <w:num w:numId="30">
    <w:abstractNumId w:val="11"/>
  </w:num>
  <w:num w:numId="31">
    <w:abstractNumId w:val="17"/>
  </w:num>
  <w:num w:numId="32">
    <w:abstractNumId w:val="18"/>
  </w:num>
  <w:num w:numId="33">
    <w:abstractNumId w:val="5"/>
  </w:num>
  <w:num w:numId="34">
    <w:abstractNumId w:val="4"/>
  </w:num>
  <w:num w:numId="35">
    <w:abstractNumId w:val="3"/>
  </w:num>
  <w:num w:numId="36">
    <w:abstractNumId w:val="2"/>
  </w:num>
  <w:num w:numId="37">
    <w:abstractNumId w:val="1"/>
  </w:num>
  <w:num w:numId="38">
    <w:abstractNumId w:val="34"/>
  </w:num>
  <w:num w:numId="39">
    <w:abstractNumId w:val="25"/>
  </w:num>
  <w:num w:numId="40">
    <w:abstractNumId w:val="8"/>
  </w:num>
  <w:num w:numId="41">
    <w:abstractNumId w:val="23"/>
  </w:num>
  <w:num w:numId="42">
    <w:abstractNumId w:val="20"/>
  </w:num>
  <w:num w:numId="43">
    <w:abstractNumId w:val="38"/>
  </w:num>
  <w:num w:numId="44">
    <w:abstractNumId w:val="26"/>
  </w:num>
  <w:num w:numId="45">
    <w:abstractNumId w:val="32"/>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mirrorMargins/>
  <w:attachedTemplate r:id="rId1"/>
  <w:stylePaneSortMethod w:val="0000"/>
  <w:defaultTabStop w:val="400"/>
  <w:hyphenationZone w:val="425"/>
  <w:doNotHyphenateCaps/>
  <w:evenAndOddHeader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7FA"/>
    <w:rsid w:val="0002225F"/>
    <w:rsid w:val="00027A5E"/>
    <w:rsid w:val="00031C6F"/>
    <w:rsid w:val="00035A02"/>
    <w:rsid w:val="00042752"/>
    <w:rsid w:val="0004418E"/>
    <w:rsid w:val="000617C8"/>
    <w:rsid w:val="000B7F11"/>
    <w:rsid w:val="001051EB"/>
    <w:rsid w:val="001148D5"/>
    <w:rsid w:val="001221C2"/>
    <w:rsid w:val="0017572B"/>
    <w:rsid w:val="001A7325"/>
    <w:rsid w:val="001E696F"/>
    <w:rsid w:val="001F024B"/>
    <w:rsid w:val="00250581"/>
    <w:rsid w:val="002810DE"/>
    <w:rsid w:val="00286C60"/>
    <w:rsid w:val="00294201"/>
    <w:rsid w:val="002B68BE"/>
    <w:rsid w:val="002E5760"/>
    <w:rsid w:val="002E5A2F"/>
    <w:rsid w:val="00320EFB"/>
    <w:rsid w:val="00330DA7"/>
    <w:rsid w:val="00342DE0"/>
    <w:rsid w:val="00352CD8"/>
    <w:rsid w:val="003A09D0"/>
    <w:rsid w:val="003A6706"/>
    <w:rsid w:val="003C2A42"/>
    <w:rsid w:val="003C646C"/>
    <w:rsid w:val="003D2B54"/>
    <w:rsid w:val="003D2CD1"/>
    <w:rsid w:val="0040152E"/>
    <w:rsid w:val="00426866"/>
    <w:rsid w:val="00433D5C"/>
    <w:rsid w:val="00435E00"/>
    <w:rsid w:val="00452EA3"/>
    <w:rsid w:val="00467DE8"/>
    <w:rsid w:val="004A1991"/>
    <w:rsid w:val="004E73DF"/>
    <w:rsid w:val="004F102C"/>
    <w:rsid w:val="004F5D1E"/>
    <w:rsid w:val="0050651F"/>
    <w:rsid w:val="00553357"/>
    <w:rsid w:val="00581AF1"/>
    <w:rsid w:val="005B1632"/>
    <w:rsid w:val="005B25EB"/>
    <w:rsid w:val="005B3E3F"/>
    <w:rsid w:val="005C4E9A"/>
    <w:rsid w:val="005F4021"/>
    <w:rsid w:val="006072DE"/>
    <w:rsid w:val="006203DD"/>
    <w:rsid w:val="00631942"/>
    <w:rsid w:val="00652833"/>
    <w:rsid w:val="00652A03"/>
    <w:rsid w:val="00663BF0"/>
    <w:rsid w:val="00665127"/>
    <w:rsid w:val="0067763A"/>
    <w:rsid w:val="00690818"/>
    <w:rsid w:val="006916E1"/>
    <w:rsid w:val="006A293F"/>
    <w:rsid w:val="006B224F"/>
    <w:rsid w:val="006B3347"/>
    <w:rsid w:val="006E2954"/>
    <w:rsid w:val="006E3E93"/>
    <w:rsid w:val="006E5B92"/>
    <w:rsid w:val="007053BE"/>
    <w:rsid w:val="00716383"/>
    <w:rsid w:val="007245BC"/>
    <w:rsid w:val="007326AF"/>
    <w:rsid w:val="00770EF8"/>
    <w:rsid w:val="00777596"/>
    <w:rsid w:val="0079412D"/>
    <w:rsid w:val="007A4FEA"/>
    <w:rsid w:val="007A720F"/>
    <w:rsid w:val="007C6A44"/>
    <w:rsid w:val="007D67FA"/>
    <w:rsid w:val="008325F0"/>
    <w:rsid w:val="008334DD"/>
    <w:rsid w:val="008404B5"/>
    <w:rsid w:val="00881B09"/>
    <w:rsid w:val="008C0005"/>
    <w:rsid w:val="008C6B96"/>
    <w:rsid w:val="008D3589"/>
    <w:rsid w:val="0092746B"/>
    <w:rsid w:val="009278C1"/>
    <w:rsid w:val="00936FB8"/>
    <w:rsid w:val="00945015"/>
    <w:rsid w:val="009725E5"/>
    <w:rsid w:val="009B1237"/>
    <w:rsid w:val="009C7CFB"/>
    <w:rsid w:val="009D3B47"/>
    <w:rsid w:val="00A07915"/>
    <w:rsid w:val="00A15828"/>
    <w:rsid w:val="00A16C85"/>
    <w:rsid w:val="00A22F9F"/>
    <w:rsid w:val="00A35FAB"/>
    <w:rsid w:val="00A36AAB"/>
    <w:rsid w:val="00A85AF3"/>
    <w:rsid w:val="00A9667D"/>
    <w:rsid w:val="00AA1ED3"/>
    <w:rsid w:val="00AD4567"/>
    <w:rsid w:val="00AD6318"/>
    <w:rsid w:val="00AE23C8"/>
    <w:rsid w:val="00AF7B1B"/>
    <w:rsid w:val="00B01E56"/>
    <w:rsid w:val="00B06D60"/>
    <w:rsid w:val="00B1387F"/>
    <w:rsid w:val="00B24DB4"/>
    <w:rsid w:val="00B71CEA"/>
    <w:rsid w:val="00B931E7"/>
    <w:rsid w:val="00BA042B"/>
    <w:rsid w:val="00BD1079"/>
    <w:rsid w:val="00BF0AD9"/>
    <w:rsid w:val="00BF0E84"/>
    <w:rsid w:val="00C00917"/>
    <w:rsid w:val="00C15AC9"/>
    <w:rsid w:val="00C24C45"/>
    <w:rsid w:val="00C32A0E"/>
    <w:rsid w:val="00C36C28"/>
    <w:rsid w:val="00C770EB"/>
    <w:rsid w:val="00C911B0"/>
    <w:rsid w:val="00D255A9"/>
    <w:rsid w:val="00D745D6"/>
    <w:rsid w:val="00DA1425"/>
    <w:rsid w:val="00DE21D2"/>
    <w:rsid w:val="00DE25BD"/>
    <w:rsid w:val="00E07A02"/>
    <w:rsid w:val="00E140F0"/>
    <w:rsid w:val="00E21356"/>
    <w:rsid w:val="00E32A4B"/>
    <w:rsid w:val="00E67067"/>
    <w:rsid w:val="00E742D4"/>
    <w:rsid w:val="00E847E3"/>
    <w:rsid w:val="00E861BA"/>
    <w:rsid w:val="00E92059"/>
    <w:rsid w:val="00EC1BCE"/>
    <w:rsid w:val="00EE6AF2"/>
    <w:rsid w:val="00F073BC"/>
    <w:rsid w:val="00F17232"/>
    <w:rsid w:val="00F4036C"/>
    <w:rsid w:val="00F82B60"/>
    <w:rsid w:val="00F91B26"/>
    <w:rsid w:val="00FB7218"/>
    <w:rsid w:val="00FC59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D03B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pPr>
      <w:spacing w:after="240"/>
    </w:pPr>
    <w:rPr>
      <w:sz w:val="24"/>
    </w:rPr>
  </w:style>
  <w:style w:type="paragraph" w:styleId="Heading1">
    <w:name w:val="heading 1"/>
    <w:aliases w:val="h1,clause,H1"/>
    <w:basedOn w:val="Normal"/>
    <w:next w:val="Normal"/>
    <w:qFormat/>
    <w:pPr>
      <w:keepNext/>
      <w:numPr>
        <w:numId w:val="10"/>
      </w:numPr>
      <w:tabs>
        <w:tab w:val="left" w:pos="400"/>
      </w:tabs>
      <w:suppressAutoHyphens/>
      <w:spacing w:before="270" w:line="-270" w:lineRule="auto"/>
      <w:outlineLvl w:val="0"/>
    </w:pPr>
    <w:rPr>
      <w:b/>
      <w:bCs/>
    </w:rPr>
  </w:style>
  <w:style w:type="paragraph" w:styleId="Heading2">
    <w:name w:val="heading 2"/>
    <w:aliases w:val="h2,sub-clause 2,H2"/>
    <w:basedOn w:val="Heading1"/>
    <w:next w:val="Normal"/>
    <w:qFormat/>
    <w:pPr>
      <w:numPr>
        <w:ilvl w:val="1"/>
      </w:numPr>
      <w:tabs>
        <w:tab w:val="clear" w:pos="400"/>
      </w:tabs>
      <w:spacing w:before="60" w:line="-250" w:lineRule="auto"/>
      <w:outlineLvl w:val="1"/>
    </w:pPr>
    <w:rPr>
      <w:sz w:val="22"/>
      <w:szCs w:val="22"/>
    </w:rPr>
  </w:style>
  <w:style w:type="paragraph" w:styleId="Heading3">
    <w:name w:val="heading 3"/>
    <w:aliases w:val="h3,sub-clause 3,H3,hd3"/>
    <w:basedOn w:val="Heading1"/>
    <w:next w:val="Normal"/>
    <w:qFormat/>
    <w:pPr>
      <w:numPr>
        <w:ilvl w:val="2"/>
      </w:numPr>
      <w:tabs>
        <w:tab w:val="clear" w:pos="400"/>
      </w:tabs>
      <w:spacing w:before="60" w:line="-230" w:lineRule="auto"/>
      <w:outlineLvl w:val="2"/>
    </w:pPr>
    <w:rPr>
      <w:noProof/>
      <w:sz w:val="22"/>
    </w:rPr>
  </w:style>
  <w:style w:type="paragraph" w:styleId="Heading4">
    <w:name w:val="heading 4"/>
    <w:aliases w:val="h4,sub-clause 4,H4,hd4"/>
    <w:basedOn w:val="Heading3"/>
    <w:next w:val="Normal"/>
    <w:pPr>
      <w:numPr>
        <w:ilvl w:val="3"/>
      </w:numPr>
      <w:tabs>
        <w:tab w:val="left" w:pos="940"/>
        <w:tab w:val="left" w:pos="1140"/>
        <w:tab w:val="left" w:pos="1360"/>
      </w:tabs>
      <w:outlineLvl w:val="3"/>
    </w:pPr>
  </w:style>
  <w:style w:type="paragraph" w:styleId="Heading5">
    <w:name w:val="heading 5"/>
    <w:aliases w:val="h5,sub-clause 5,H5"/>
    <w:basedOn w:val="Heading4"/>
    <w:next w:val="Normal"/>
    <w:qFormat/>
    <w:pPr>
      <w:numPr>
        <w:ilvl w:val="4"/>
      </w:numPr>
      <w:tabs>
        <w:tab w:val="clear" w:pos="940"/>
        <w:tab w:val="clear" w:pos="1140"/>
        <w:tab w:val="clear" w:pos="1360"/>
        <w:tab w:val="left" w:pos="1080"/>
      </w:tabs>
      <w:outlineLvl w:val="4"/>
    </w:pPr>
  </w:style>
  <w:style w:type="paragraph" w:styleId="Heading6">
    <w:name w:val="heading 6"/>
    <w:basedOn w:val="Heading5"/>
    <w:next w:val="Normal"/>
    <w:pPr>
      <w:numPr>
        <w:ilvl w:val="5"/>
      </w:numPr>
      <w:tabs>
        <w:tab w:val="clear" w:pos="1080"/>
        <w:tab w:val="right" w:pos="1440"/>
      </w:tabs>
      <w:outlineLvl w:val="5"/>
    </w:pPr>
  </w:style>
  <w:style w:type="paragraph" w:styleId="Heading7">
    <w:name w:val="heading 7"/>
    <w:basedOn w:val="Heading6"/>
    <w:next w:val="Normal"/>
    <w:pPr>
      <w:numPr>
        <w:ilvl w:val="6"/>
      </w:numPr>
      <w:tabs>
        <w:tab w:val="left" w:pos="1440"/>
      </w:tabs>
      <w:outlineLvl w:val="6"/>
    </w:pPr>
  </w:style>
  <w:style w:type="paragraph" w:styleId="Heading8">
    <w:name w:val="heading 8"/>
    <w:basedOn w:val="Heading6"/>
    <w:next w:val="Normal"/>
    <w:pPr>
      <w:numPr>
        <w:ilvl w:val="7"/>
      </w:numPr>
      <w:tabs>
        <w:tab w:val="left" w:pos="1800"/>
      </w:tabs>
      <w:outlineLvl w:val="7"/>
    </w:pPr>
  </w:style>
  <w:style w:type="paragraph" w:styleId="Heading9">
    <w:name w:val="heading 9"/>
    <w:basedOn w:val="Heading6"/>
    <w:next w:val="Normal"/>
    <w:pPr>
      <w:numPr>
        <w:ilvl w:val="8"/>
      </w:num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ilvl w:val="0"/>
        <w:numId w:val="0"/>
      </w:numPr>
      <w:tabs>
        <w:tab w:val="left" w:pos="720"/>
      </w:tabs>
      <w:spacing w:before="240" w:line="240" w:lineRule="auto"/>
      <w:outlineLvl w:val="9"/>
    </w:pPr>
    <w:rPr>
      <w:sz w:val="24"/>
      <w:szCs w:val="24"/>
    </w:rPr>
  </w:style>
  <w:style w:type="paragraph" w:customStyle="1" w:styleId="a3">
    <w:name w:val="a3"/>
    <w:basedOn w:val="Heading3"/>
    <w:next w:val="Normal"/>
    <w:pPr>
      <w:tabs>
        <w:tab w:val="left" w:pos="640"/>
      </w:tabs>
      <w:spacing w:line="-250" w:lineRule="auto"/>
      <w:outlineLvl w:val="9"/>
    </w:pPr>
    <w:rPr>
      <w:szCs w:val="22"/>
    </w:rPr>
  </w:style>
  <w:style w:type="paragraph" w:customStyle="1" w:styleId="a4">
    <w:name w:val="a4"/>
    <w:basedOn w:val="Heading4"/>
    <w:next w:val="Normal"/>
    <w:pPr>
      <w:numPr>
        <w:ilvl w:val="0"/>
        <w:numId w:val="0"/>
      </w:numPr>
      <w:tabs>
        <w:tab w:val="clear" w:pos="940"/>
        <w:tab w:val="clear" w:pos="1140"/>
        <w:tab w:val="clear" w:pos="1360"/>
        <w:tab w:val="left" w:pos="860"/>
        <w:tab w:val="left" w:pos="1060"/>
      </w:tabs>
      <w:outlineLvl w:val="9"/>
    </w:pPr>
  </w:style>
  <w:style w:type="paragraph" w:customStyle="1" w:styleId="a5">
    <w:name w:val="a5"/>
    <w:basedOn w:val="Heading5"/>
    <w:next w:val="Normal"/>
    <w:pPr>
      <w:numPr>
        <w:ilvl w:val="0"/>
        <w:numId w:val="0"/>
      </w:numPr>
      <w:tabs>
        <w:tab w:val="clear" w:pos="1080"/>
        <w:tab w:val="left" w:pos="1140"/>
        <w:tab w:val="left" w:pos="1360"/>
      </w:tabs>
      <w:outlineLvl w:val="9"/>
    </w:pPr>
  </w:style>
  <w:style w:type="paragraph" w:customStyle="1" w:styleId="a6">
    <w:name w:val="a6"/>
    <w:basedOn w:val="Heading6"/>
    <w:next w:val="Normal"/>
    <w:pPr>
      <w:numPr>
        <w:ilvl w:val="0"/>
        <w:numId w:val="0"/>
      </w:numPr>
      <w:tabs>
        <w:tab w:val="clear" w:pos="1440"/>
        <w:tab w:val="left" w:pos="360"/>
        <w:tab w:val="left" w:pos="1140"/>
        <w:tab w:val="left" w:pos="1360"/>
      </w:tabs>
      <w:outlineLvl w:val="9"/>
    </w:pPr>
  </w:style>
  <w:style w:type="paragraph" w:customStyle="1" w:styleId="ANNEX">
    <w:name w:val="ANNEX"/>
    <w:basedOn w:val="Normal"/>
    <w:next w:val="Normal"/>
    <w:pPr>
      <w:keepNext/>
      <w:pageBreakBefore/>
      <w:spacing w:after="760" w:line="-310" w:lineRule="auto"/>
      <w:jc w:val="center"/>
    </w:pPr>
    <w:rPr>
      <w:b/>
      <w:bCs/>
      <w:sz w:val="28"/>
      <w:szCs w:val="28"/>
    </w:rPr>
  </w:style>
  <w:style w:type="character" w:styleId="FootnoteReference">
    <w:name w:val="footnote reference"/>
    <w:semiHidden/>
    <w:rPr>
      <w:position w:val="6"/>
      <w:sz w:val="16"/>
      <w:szCs w:val="16"/>
      <w:vertAlign w:val="baseline"/>
    </w:rPr>
  </w:style>
  <w:style w:type="paragraph" w:customStyle="1" w:styleId="Bibliography1">
    <w:name w:val="Bibliography1"/>
    <w:basedOn w:val="Normal"/>
    <w:pPr>
      <w:numPr>
        <w:numId w:val="13"/>
      </w:numPr>
    </w:pPr>
    <w:rPr>
      <w:rFonts w:ascii="Times" w:hAnsi="Times"/>
      <w:szCs w:val="24"/>
    </w:rPr>
  </w:style>
  <w:style w:type="paragraph" w:styleId="BodyText">
    <w:name w:val="Body Text"/>
    <w:basedOn w:val="Normal"/>
    <w:link w:val="BodyTextChar"/>
    <w:pPr>
      <w:spacing w:before="60" w:after="60"/>
    </w:pPr>
  </w:style>
  <w:style w:type="paragraph" w:styleId="BodyTextIndent">
    <w:name w:val="Body Text Indent"/>
    <w:basedOn w:val="Normal"/>
    <w:link w:val="BodyTextIndentChar"/>
    <w:pPr>
      <w:spacing w:before="40" w:after="40" w:line="211" w:lineRule="auto"/>
      <w:ind w:left="144" w:hanging="144"/>
    </w:pPr>
    <w:rPr>
      <w:sz w:val="22"/>
      <w:szCs w:val="22"/>
    </w:rPr>
  </w:style>
  <w:style w:type="paragraph" w:styleId="BodyText3">
    <w:name w:val="Body Text 3"/>
    <w:basedOn w:val="Normal"/>
    <w:pPr>
      <w:spacing w:before="20" w:after="20"/>
    </w:pPr>
    <w:rPr>
      <w:sz w:val="18"/>
    </w:rPr>
  </w:style>
  <w:style w:type="paragraph" w:customStyle="1" w:styleId="Definition">
    <w:name w:val="Definition"/>
    <w:basedOn w:val="Normal"/>
    <w:next w:val="TermNum"/>
  </w:style>
  <w:style w:type="character" w:customStyle="1" w:styleId="Defterms">
    <w:name w:val="Defterms"/>
    <w:rPr>
      <w:color w:val="auto"/>
    </w:rPr>
  </w:style>
  <w:style w:type="paragraph" w:styleId="Header">
    <w:name w:val="header"/>
    <w:basedOn w:val="Normal"/>
    <w:rsid w:val="00581AF1"/>
    <w:pPr>
      <w:spacing w:line="220" w:lineRule="exact"/>
    </w:pPr>
    <w:rPr>
      <w:b/>
      <w:bCs/>
      <w:sz w:val="22"/>
      <w:szCs w:val="22"/>
    </w:rPr>
  </w:style>
  <w:style w:type="paragraph" w:customStyle="1" w:styleId="Example">
    <w:name w:val="Example"/>
    <w:basedOn w:val="Normal"/>
    <w:next w:val="Normal"/>
    <w:pPr>
      <w:tabs>
        <w:tab w:val="left" w:pos="1360"/>
      </w:tabs>
      <w:spacing w:line="210" w:lineRule="auto"/>
    </w:pPr>
    <w:rPr>
      <w:sz w:val="18"/>
      <w:szCs w:val="18"/>
    </w:rPr>
  </w:style>
  <w:style w:type="paragraph" w:customStyle="1" w:styleId="Figurefootnote">
    <w:name w:val="Figure footnote"/>
    <w:basedOn w:val="Normal"/>
    <w:pPr>
      <w:keepNext/>
      <w:tabs>
        <w:tab w:val="left" w:pos="340"/>
      </w:tabs>
      <w:spacing w:after="60" w:line="210" w:lineRule="auto"/>
    </w:pPr>
    <w:rPr>
      <w:sz w:val="18"/>
      <w:szCs w:val="18"/>
    </w:rPr>
  </w:style>
  <w:style w:type="paragraph" w:customStyle="1" w:styleId="Figuretitle">
    <w:name w:val="Figure title"/>
    <w:basedOn w:val="Normal"/>
    <w:next w:val="Normal"/>
    <w:pPr>
      <w:suppressAutoHyphens/>
      <w:spacing w:before="220" w:after="220"/>
      <w:jc w:val="center"/>
    </w:pPr>
    <w:rPr>
      <w:b/>
      <w:bCs/>
    </w:rPr>
  </w:style>
  <w:style w:type="paragraph" w:customStyle="1" w:styleId="Foreword">
    <w:name w:val="Foreword"/>
    <w:basedOn w:val="Normal"/>
    <w:rPr>
      <w:color w:val="0000FF"/>
    </w:rPr>
  </w:style>
  <w:style w:type="paragraph" w:customStyle="1" w:styleId="Formula">
    <w:name w:val="Formula"/>
    <w:basedOn w:val="Normal"/>
    <w:next w:val="Normal"/>
    <w:pPr>
      <w:keepNext/>
      <w:tabs>
        <w:tab w:val="right" w:pos="8640"/>
      </w:tabs>
      <w:spacing w:after="220"/>
      <w:ind w:left="400"/>
    </w:pPr>
  </w:style>
  <w:style w:type="paragraph" w:styleId="Index1">
    <w:name w:val="index 1"/>
    <w:basedOn w:val="Normal"/>
    <w:next w:val="Normal"/>
    <w:autoRedefine/>
    <w:semiHidden/>
    <w:pPr>
      <w:spacing w:line="210" w:lineRule="auto"/>
      <w:ind w:left="340" w:hanging="340"/>
    </w:pPr>
    <w:rPr>
      <w:b/>
      <w:bCs/>
      <w:sz w:val="18"/>
      <w:szCs w:val="18"/>
    </w:rPr>
  </w:style>
  <w:style w:type="paragraph" w:customStyle="1" w:styleId="Introduction">
    <w:name w:val="Introduction"/>
    <w:basedOn w:val="Normal"/>
    <w:next w:val="Normal"/>
    <w:pPr>
      <w:pageBreakBefore/>
      <w:tabs>
        <w:tab w:val="left" w:pos="400"/>
      </w:tabs>
      <w:spacing w:before="960" w:after="310" w:line="-310" w:lineRule="auto"/>
    </w:pPr>
    <w:rPr>
      <w:b/>
      <w:bCs/>
      <w:sz w:val="28"/>
      <w:szCs w:val="28"/>
    </w:rPr>
  </w:style>
  <w:style w:type="paragraph" w:styleId="ListNumber">
    <w:name w:val="List Number"/>
    <w:aliases w:val="List Number Char"/>
    <w:basedOn w:val="Normal"/>
    <w:pPr>
      <w:numPr>
        <w:numId w:val="3"/>
      </w:numPr>
    </w:pPr>
  </w:style>
  <w:style w:type="paragraph" w:styleId="ListNumber2">
    <w:name w:val="List Number 2"/>
    <w:basedOn w:val="Normal"/>
    <w:pPr>
      <w:numPr>
        <w:numId w:val="12"/>
      </w:numPr>
      <w:tabs>
        <w:tab w:val="clear" w:pos="1120"/>
        <w:tab w:val="num" w:pos="720"/>
      </w:tabs>
      <w:ind w:left="720"/>
    </w:pPr>
    <w:rPr>
      <w:color w:val="008000"/>
    </w:rPr>
  </w:style>
  <w:style w:type="paragraph" w:styleId="ListNumber3">
    <w:name w:val="List Number 3"/>
    <w:basedOn w:val="Normal"/>
    <w:pPr>
      <w:numPr>
        <w:numId w:val="7"/>
      </w:numPr>
      <w:tabs>
        <w:tab w:val="clear" w:pos="1800"/>
        <w:tab w:val="left" w:pos="1080"/>
        <w:tab w:val="num" w:pos="1520"/>
      </w:tabs>
      <w:ind w:left="1080"/>
    </w:pPr>
  </w:style>
  <w:style w:type="paragraph" w:styleId="ListNumber4">
    <w:name w:val="List Number 4"/>
    <w:basedOn w:val="Normal"/>
    <w:pPr>
      <w:tabs>
        <w:tab w:val="left" w:pos="1600"/>
      </w:tabs>
      <w:ind w:left="1600" w:hanging="400"/>
    </w:pPr>
  </w:style>
  <w:style w:type="paragraph" w:styleId="ListContinue">
    <w:name w:val="List Continue"/>
    <w:aliases w:val="list-1"/>
    <w:basedOn w:val="Normal"/>
    <w:pPr>
      <w:tabs>
        <w:tab w:val="left" w:pos="400"/>
        <w:tab w:val="num" w:pos="1440"/>
      </w:tabs>
      <w:ind w:left="1440" w:hanging="360"/>
    </w:pPr>
  </w:style>
  <w:style w:type="paragraph" w:styleId="ListContinue2">
    <w:name w:val="List Continue 2"/>
    <w:aliases w:val="list-2"/>
    <w:basedOn w:val="ListContinue"/>
    <w:pPr>
      <w:numPr>
        <w:numId w:val="6"/>
      </w:numPr>
      <w:tabs>
        <w:tab w:val="clear" w:pos="360"/>
        <w:tab w:val="clear" w:pos="400"/>
      </w:tabs>
      <w:ind w:left="720"/>
    </w:pPr>
  </w:style>
  <w:style w:type="paragraph" w:styleId="ListContinue3">
    <w:name w:val="List Continue 3"/>
    <w:aliases w:val="list-3"/>
    <w:basedOn w:val="ListContinue"/>
    <w:pPr>
      <w:tabs>
        <w:tab w:val="clear" w:pos="400"/>
        <w:tab w:val="clear" w:pos="1440"/>
      </w:tabs>
      <w:ind w:left="108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after="180" w:line="210" w:lineRule="auto"/>
    </w:pPr>
    <w:rPr>
      <w:sz w:val="20"/>
    </w:rPr>
  </w:style>
  <w:style w:type="paragraph" w:styleId="FootnoteText">
    <w:name w:val="footnote text"/>
    <w:basedOn w:val="Normal"/>
    <w:semiHidden/>
    <w:pPr>
      <w:tabs>
        <w:tab w:val="left" w:pos="340"/>
      </w:tabs>
      <w:spacing w:after="120" w:line="210" w:lineRule="auto"/>
    </w:pPr>
    <w:rPr>
      <w:sz w:val="18"/>
      <w:szCs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Char">
    <w:name w:val="Table footnote Char"/>
    <w:basedOn w:val="Normal"/>
    <w:pPr>
      <w:tabs>
        <w:tab w:val="left" w:pos="340"/>
      </w:tabs>
      <w:spacing w:before="60" w:after="60" w:line="210" w:lineRule="auto"/>
    </w:pPr>
    <w:rPr>
      <w:sz w:val="18"/>
      <w:szCs w:val="18"/>
    </w:rPr>
  </w:style>
  <w:style w:type="paragraph" w:customStyle="1" w:styleId="Tabletitle">
    <w:name w:val="Table title"/>
    <w:basedOn w:val="Normal"/>
    <w:next w:val="Normal"/>
    <w:pPr>
      <w:keepNext/>
      <w:suppressAutoHyphens/>
      <w:spacing w:before="120" w:after="120" w:line="-230" w:lineRule="auto"/>
      <w:jc w:val="center"/>
    </w:pPr>
    <w:rPr>
      <w:b/>
      <w:bCs/>
    </w:rPr>
  </w:style>
  <w:style w:type="character" w:customStyle="1" w:styleId="TableFootNoteXref">
    <w:name w:val="TableFootNoteXref"/>
    <w:rPr>
      <w:position w:val="6"/>
      <w:sz w:val="16"/>
      <w:szCs w:val="16"/>
    </w:rPr>
  </w:style>
  <w:style w:type="paragraph" w:customStyle="1" w:styleId="Terms">
    <w:name w:val="Term(s)"/>
    <w:basedOn w:val="Normal"/>
    <w:next w:val="Definition"/>
    <w:pPr>
      <w:keepNext/>
      <w:suppressAutoHyphens/>
      <w:spacing w:after="0"/>
    </w:pPr>
    <w:rPr>
      <w:b/>
      <w:bCs/>
    </w:rPr>
  </w:style>
  <w:style w:type="paragraph" w:customStyle="1" w:styleId="TermNum">
    <w:name w:val="TermNum"/>
    <w:basedOn w:val="Normal"/>
    <w:next w:val="Terms"/>
    <w:pPr>
      <w:keepNext/>
      <w:numPr>
        <w:numId w:val="5"/>
      </w:numPr>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autoRedefine/>
    <w:uiPriority w:val="39"/>
    <w:pPr>
      <w:tabs>
        <w:tab w:val="left" w:pos="720"/>
        <w:tab w:val="right" w:leader="dot" w:pos="8640"/>
      </w:tabs>
      <w:suppressAutoHyphens/>
      <w:spacing w:before="120" w:after="0"/>
      <w:ind w:left="720" w:right="500" w:hanging="720"/>
    </w:pPr>
    <w:rPr>
      <w:noProof/>
      <w:szCs w:val="24"/>
    </w:rPr>
  </w:style>
  <w:style w:type="paragraph" w:styleId="TOC2">
    <w:name w:val="toc 2"/>
    <w:basedOn w:val="TOC1"/>
    <w:next w:val="Normal"/>
    <w:autoRedefine/>
    <w:uiPriority w:val="39"/>
    <w:pPr>
      <w:tabs>
        <w:tab w:val="clear" w:pos="720"/>
        <w:tab w:val="left" w:pos="990"/>
      </w:tabs>
      <w:spacing w:before="0"/>
      <w:ind w:left="990" w:hanging="810"/>
    </w:pPr>
  </w:style>
  <w:style w:type="paragraph" w:styleId="TOC3">
    <w:name w:val="toc 3"/>
    <w:basedOn w:val="TOC2"/>
    <w:next w:val="Normal"/>
    <w:autoRedefine/>
    <w:uiPriority w:val="39"/>
    <w:pPr>
      <w:tabs>
        <w:tab w:val="clear" w:pos="990"/>
        <w:tab w:val="left" w:pos="1260"/>
      </w:tabs>
      <w:ind w:left="1260" w:hanging="900"/>
    </w:pPr>
  </w:style>
  <w:style w:type="paragraph" w:styleId="TOC4">
    <w:name w:val="toc 4"/>
    <w:basedOn w:val="TOC2"/>
    <w:next w:val="Normal"/>
    <w:autoRedefine/>
    <w:pPr>
      <w:tabs>
        <w:tab w:val="left" w:pos="1440"/>
      </w:tabs>
      <w:ind w:left="1440" w:hanging="1440"/>
    </w:pPr>
  </w:style>
  <w:style w:type="paragraph" w:styleId="TOC5">
    <w:name w:val="toc 5"/>
    <w:basedOn w:val="TOC4"/>
    <w:next w:val="Normal"/>
    <w:autoRedefine/>
    <w:semiHidden/>
  </w:style>
  <w:style w:type="paragraph" w:styleId="TOC6">
    <w:name w:val="toc 6"/>
    <w:basedOn w:val="TOC4"/>
    <w:next w:val="Normal"/>
    <w:autoRedefine/>
    <w:semiHidden/>
  </w:style>
  <w:style w:type="paragraph" w:styleId="TOC9">
    <w:name w:val="toc 9"/>
    <w:basedOn w:val="TOC1"/>
    <w:next w:val="Normal"/>
    <w:autoRedefine/>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bCs/>
      <w:sz w:val="28"/>
      <w:szCs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rPr>
  </w:style>
  <w:style w:type="paragraph" w:customStyle="1" w:styleId="zzCover">
    <w:name w:val="zzCover"/>
    <w:basedOn w:val="Normal"/>
    <w:pPr>
      <w:spacing w:after="220"/>
      <w:jc w:val="right"/>
    </w:pPr>
    <w:rPr>
      <w:b/>
      <w:bCs/>
      <w:color w:val="000000"/>
    </w:rPr>
  </w:style>
  <w:style w:type="paragraph" w:customStyle="1" w:styleId="zzForeword">
    <w:name w:val="zzForeword"/>
    <w:basedOn w:val="Introduction"/>
    <w:next w:val="Normal"/>
    <w:rPr>
      <w:color w:val="0000FF"/>
    </w:rPr>
  </w:style>
  <w:style w:type="paragraph" w:customStyle="1" w:styleId="zzHelp">
    <w:name w:val="zzHelp"/>
    <w:basedOn w:val="Normal"/>
    <w:rPr>
      <w:color w:val="008000"/>
    </w:rPr>
  </w:style>
  <w:style w:type="paragraph" w:customStyle="1" w:styleId="zzIndex">
    <w:name w:val="zzIndex"/>
    <w:basedOn w:val="zzBiblio"/>
    <w:next w:val="Normal"/>
  </w:style>
  <w:style w:type="paragraph" w:customStyle="1" w:styleId="zzSTDTitle">
    <w:name w:val="zzSTDTitle"/>
    <w:basedOn w:val="Normal"/>
    <w:next w:val="Normal"/>
    <w:pPr>
      <w:suppressAutoHyphens/>
      <w:spacing w:before="400" w:after="760" w:line="-350" w:lineRule="auto"/>
    </w:pPr>
    <w:rPr>
      <w:b/>
      <w:bCs/>
      <w:color w:val="0000FF"/>
      <w:sz w:val="32"/>
      <w:szCs w:val="32"/>
    </w:rPr>
  </w:style>
  <w:style w:type="character" w:customStyle="1" w:styleId="ExtXref">
    <w:name w:val="ExtXref"/>
    <w:rPr>
      <w:color w:val="auto"/>
    </w:rPr>
  </w:style>
  <w:style w:type="character" w:styleId="EndnoteReference">
    <w:name w:val="endnote reference"/>
    <w:semiHidden/>
    <w:rPr>
      <w:vertAlign w:val="superscript"/>
    </w:rPr>
  </w:style>
  <w:style w:type="paragraph" w:customStyle="1" w:styleId="a1">
    <w:name w:val="a1"/>
    <w:basedOn w:val="Normal"/>
    <w:next w:val="Normal"/>
    <w:pPr>
      <w:numPr>
        <w:numId w:val="1"/>
      </w:numPr>
      <w:tabs>
        <w:tab w:val="clear" w:pos="360"/>
        <w:tab w:val="num" w:pos="1080"/>
      </w:tabs>
      <w:ind w:left="432" w:hanging="432"/>
    </w:pPr>
    <w:rPr>
      <w:b/>
      <w:bCs/>
    </w:rPr>
  </w:style>
  <w:style w:type="paragraph" w:customStyle="1" w:styleId="ListBulletLast">
    <w:name w:val="List Bullet Last"/>
    <w:basedOn w:val="ListBullet"/>
    <w:next w:val="BodyText"/>
    <w:pPr>
      <w:spacing w:after="240"/>
    </w:pPr>
  </w:style>
  <w:style w:type="paragraph" w:styleId="ListBullet">
    <w:name w:val="List Bullet"/>
    <w:basedOn w:val="List"/>
    <w:autoRedefine/>
    <w:pPr>
      <w:tabs>
        <w:tab w:val="clear" w:pos="1440"/>
      </w:tabs>
      <w:spacing w:after="120"/>
    </w:pPr>
  </w:style>
  <w:style w:type="paragraph" w:styleId="List">
    <w:name w:val="List"/>
    <w:basedOn w:val="BodyText"/>
    <w:pPr>
      <w:tabs>
        <w:tab w:val="left" w:pos="1440"/>
      </w:tabs>
      <w:spacing w:before="0"/>
      <w:ind w:left="1440" w:hanging="360"/>
    </w:pPr>
  </w:style>
  <w:style w:type="paragraph" w:styleId="BodyTextIndent3">
    <w:name w:val="Body Text Indent 3"/>
    <w:basedOn w:val="Normal"/>
    <w:pPr>
      <w:spacing w:after="0"/>
      <w:ind w:left="450" w:hanging="270"/>
    </w:pPr>
  </w:style>
  <w:style w:type="paragraph" w:styleId="TOC7">
    <w:name w:val="toc 7"/>
    <w:basedOn w:val="Normal"/>
    <w:next w:val="Normal"/>
    <w:autoRedefine/>
    <w:semiHidden/>
    <w:pPr>
      <w:ind w:left="1200"/>
    </w:pPr>
  </w:style>
  <w:style w:type="paragraph" w:customStyle="1" w:styleId="OGCClause">
    <w:name w:val="OGC Clause"/>
    <w:basedOn w:val="Introduction"/>
    <w:next w:val="Normal"/>
    <w:autoRedefine/>
    <w:pPr>
      <w:keepNext/>
      <w:pageBreakBefore w:val="0"/>
      <w:spacing w:before="480" w:after="240" w:line="240" w:lineRule="auto"/>
    </w:pPr>
  </w:style>
  <w:style w:type="paragraph" w:customStyle="1" w:styleId="OGCtableheader">
    <w:name w:val="OGC table header"/>
    <w:basedOn w:val="BodyTextIndent"/>
    <w:autoRedefine/>
    <w:pPr>
      <w:jc w:val="center"/>
    </w:pPr>
    <w:rPr>
      <w:b/>
      <w:bCs/>
      <w:sz w:val="20"/>
      <w:szCs w:val="20"/>
    </w:rPr>
  </w:style>
  <w:style w:type="paragraph" w:customStyle="1" w:styleId="OGCtabletext">
    <w:name w:val="OGC table text"/>
    <w:basedOn w:val="OGCtableheader"/>
    <w:autoRedefine/>
    <w:rsid w:val="00276A0A"/>
    <w:pPr>
      <w:ind w:left="0" w:firstLine="0"/>
      <w:jc w:val="left"/>
    </w:pPr>
    <w:rPr>
      <w:b w:val="0"/>
      <w:bCs w:val="0"/>
    </w:rPr>
  </w:style>
  <w:style w:type="paragraph" w:styleId="TOC8">
    <w:name w:val="toc 8"/>
    <w:basedOn w:val="Normal"/>
    <w:next w:val="Normal"/>
    <w:autoRedefine/>
    <w:semiHidden/>
    <w:pPr>
      <w:ind w:left="1400"/>
    </w:pPr>
  </w:style>
  <w:style w:type="paragraph" w:customStyle="1" w:styleId="List1">
    <w:name w:val="List 1"/>
    <w:basedOn w:val="Normal"/>
    <w:pPr>
      <w:numPr>
        <w:numId w:val="4"/>
      </w:numPr>
    </w:pPr>
  </w:style>
  <w:style w:type="paragraph" w:styleId="BodyText2">
    <w:name w:val="Body Text 2"/>
    <w:basedOn w:val="Normal"/>
    <w:pPr>
      <w:spacing w:before="40" w:after="40"/>
    </w:pPr>
    <w:rPr>
      <w:sz w:val="20"/>
    </w:rPr>
  </w:style>
  <w:style w:type="paragraph" w:styleId="List4">
    <w:name w:val="List 4"/>
    <w:basedOn w:val="List"/>
    <w:pPr>
      <w:tabs>
        <w:tab w:val="clear" w:pos="1440"/>
        <w:tab w:val="left" w:pos="1800"/>
        <w:tab w:val="left" w:pos="2160"/>
      </w:tabs>
      <w:spacing w:after="80"/>
      <w:ind w:left="1800"/>
    </w:pPr>
    <w:rPr>
      <w:sz w:val="18"/>
    </w:rPr>
  </w:style>
  <w:style w:type="paragraph" w:customStyle="1" w:styleId="Code1">
    <w:name w:val="Code 1"/>
    <w:basedOn w:val="Normal"/>
    <w:pPr>
      <w:keepLines/>
      <w:spacing w:after="0"/>
      <w:ind w:left="720" w:hanging="720"/>
    </w:pPr>
    <w:rPr>
      <w:rFonts w:ascii="Courier" w:hAnsi="Courier"/>
      <w:snapToGrid w:val="0"/>
      <w:sz w:val="22"/>
    </w:rPr>
  </w:style>
  <w:style w:type="paragraph" w:customStyle="1" w:styleId="Code10">
    <w:name w:val="Code 10"/>
    <w:basedOn w:val="Normal"/>
    <w:pPr>
      <w:keepLines/>
      <w:spacing w:after="0"/>
      <w:ind w:left="3600" w:hanging="360"/>
    </w:pPr>
    <w:rPr>
      <w:rFonts w:ascii="Courier" w:hAnsi="Courier"/>
      <w:snapToGrid w:val="0"/>
      <w:sz w:val="22"/>
    </w:rPr>
  </w:style>
  <w:style w:type="paragraph" w:customStyle="1" w:styleId="Code11">
    <w:name w:val="Code 11"/>
    <w:basedOn w:val="Normal"/>
    <w:pPr>
      <w:keepLines/>
      <w:spacing w:after="0"/>
      <w:ind w:left="4320" w:hanging="720"/>
    </w:pPr>
    <w:rPr>
      <w:rFonts w:ascii="Courier" w:hAnsi="Courier"/>
      <w:snapToGrid w:val="0"/>
      <w:sz w:val="22"/>
    </w:rPr>
  </w:style>
  <w:style w:type="paragraph" w:customStyle="1" w:styleId="Code2">
    <w:name w:val="Code 2"/>
    <w:basedOn w:val="Normal"/>
    <w:pPr>
      <w:keepLines/>
      <w:spacing w:after="0"/>
      <w:ind w:left="1080" w:hanging="720"/>
    </w:pPr>
    <w:rPr>
      <w:rFonts w:ascii="Courier" w:hAnsi="Courier"/>
      <w:snapToGrid w:val="0"/>
      <w:sz w:val="22"/>
    </w:rPr>
  </w:style>
  <w:style w:type="paragraph" w:customStyle="1" w:styleId="Code3">
    <w:name w:val="Code 3"/>
    <w:basedOn w:val="Normal"/>
    <w:pPr>
      <w:keepLines/>
      <w:spacing w:after="0"/>
      <w:ind w:left="1440" w:hanging="720"/>
    </w:pPr>
    <w:rPr>
      <w:rFonts w:ascii="Courier" w:hAnsi="Courier"/>
      <w:snapToGrid w:val="0"/>
      <w:sz w:val="22"/>
    </w:rPr>
  </w:style>
  <w:style w:type="paragraph" w:customStyle="1" w:styleId="Code4">
    <w:name w:val="Code 4"/>
    <w:basedOn w:val="Normal"/>
    <w:pPr>
      <w:keepLines/>
      <w:spacing w:after="0"/>
      <w:ind w:left="1800" w:hanging="720"/>
    </w:pPr>
    <w:rPr>
      <w:rFonts w:ascii="Courier" w:hAnsi="Courier"/>
      <w:snapToGrid w:val="0"/>
      <w:sz w:val="22"/>
    </w:rPr>
  </w:style>
  <w:style w:type="paragraph" w:customStyle="1" w:styleId="Code5">
    <w:name w:val="Code 5"/>
    <w:basedOn w:val="Normal"/>
    <w:pPr>
      <w:keepLines/>
      <w:spacing w:after="0"/>
      <w:ind w:left="2160" w:hanging="720"/>
    </w:pPr>
    <w:rPr>
      <w:rFonts w:ascii="Courier" w:hAnsi="Courier"/>
      <w:snapToGrid w:val="0"/>
      <w:sz w:val="22"/>
    </w:rPr>
  </w:style>
  <w:style w:type="paragraph" w:customStyle="1" w:styleId="Code6">
    <w:name w:val="Code 6"/>
    <w:basedOn w:val="Normal"/>
    <w:pPr>
      <w:keepLines/>
      <w:spacing w:after="0"/>
      <w:ind w:left="2520" w:hanging="720"/>
    </w:pPr>
    <w:rPr>
      <w:rFonts w:ascii="Courier" w:hAnsi="Courier"/>
      <w:snapToGrid w:val="0"/>
      <w:sz w:val="22"/>
    </w:rPr>
  </w:style>
  <w:style w:type="paragraph" w:customStyle="1" w:styleId="Code7">
    <w:name w:val="Code 7"/>
    <w:basedOn w:val="Normal"/>
    <w:pPr>
      <w:keepLines/>
      <w:spacing w:after="0"/>
      <w:ind w:left="2880" w:hanging="720"/>
    </w:pPr>
    <w:rPr>
      <w:rFonts w:ascii="Courier" w:hAnsi="Courier"/>
      <w:snapToGrid w:val="0"/>
      <w:sz w:val="22"/>
    </w:rPr>
  </w:style>
  <w:style w:type="paragraph" w:customStyle="1" w:styleId="Code8">
    <w:name w:val="Code 8"/>
    <w:basedOn w:val="Normal"/>
    <w:pPr>
      <w:keepLines/>
      <w:spacing w:after="0"/>
      <w:ind w:left="3240" w:hanging="720"/>
    </w:pPr>
    <w:rPr>
      <w:rFonts w:ascii="Courier" w:hAnsi="Courier"/>
      <w:snapToGrid w:val="0"/>
      <w:sz w:val="22"/>
    </w:rPr>
  </w:style>
  <w:style w:type="paragraph" w:customStyle="1" w:styleId="Code9">
    <w:name w:val="Code 9"/>
    <w:basedOn w:val="Normal"/>
    <w:pPr>
      <w:keepLines/>
      <w:spacing w:after="0"/>
      <w:ind w:left="3600" w:hanging="720"/>
    </w:pPr>
    <w:rPr>
      <w:rFonts w:ascii="Courier" w:hAnsi="Courier"/>
      <w:snapToGrid w:val="0"/>
      <w:sz w:val="22"/>
    </w:rPr>
  </w:style>
  <w:style w:type="paragraph" w:customStyle="1" w:styleId="Figureart">
    <w:name w:val="Figure art"/>
    <w:basedOn w:val="Normal"/>
    <w:next w:val="Figuretitle"/>
    <w:pPr>
      <w:keepNext/>
      <w:spacing w:after="0"/>
      <w:jc w:val="center"/>
    </w:pPr>
  </w:style>
  <w:style w:type="paragraph" w:customStyle="1" w:styleId="CODE">
    <w:name w:val="CODE"/>
    <w:basedOn w:val="Normal"/>
    <w:pPr>
      <w:keepLines/>
      <w:spacing w:after="0"/>
    </w:pPr>
    <w:rPr>
      <w:rFonts w:ascii="Courier New" w:hAnsi="Courier New"/>
      <w:noProof/>
      <w:snapToGrid w:val="0"/>
      <w:sz w:val="22"/>
    </w:rPr>
  </w:style>
  <w:style w:type="paragraph" w:styleId="BlockText">
    <w:name w:val="Block Text"/>
    <w:basedOn w:val="Normal"/>
    <w:pPr>
      <w:spacing w:after="120"/>
      <w:ind w:left="1440" w:right="1440"/>
    </w:pPr>
  </w:style>
  <w:style w:type="paragraph" w:styleId="CommentText">
    <w:name w:val="annotation text"/>
    <w:basedOn w:val="Normal"/>
    <w:rPr>
      <w:sz w:val="20"/>
    </w:rPr>
  </w:style>
  <w:style w:type="paragraph" w:customStyle="1" w:styleId="Tablelineafter">
    <w:name w:val="Table line after"/>
    <w:basedOn w:val="Normal"/>
    <w:pPr>
      <w:spacing w:after="0"/>
    </w:pPr>
    <w:rPr>
      <w:sz w:val="22"/>
      <w:szCs w:val="22"/>
    </w:rPr>
  </w:style>
  <w:style w:type="paragraph" w:customStyle="1" w:styleId="FiguretitleCharChar">
    <w:name w:val="Figure title Char Char"/>
    <w:basedOn w:val="Normal"/>
    <w:next w:val="Normal"/>
    <w:pPr>
      <w:suppressAutoHyphens/>
      <w:spacing w:before="220" w:after="220"/>
      <w:jc w:val="center"/>
    </w:pPr>
    <w:rPr>
      <w:b/>
      <w:bCs/>
    </w:rPr>
  </w:style>
  <w:style w:type="character" w:customStyle="1" w:styleId="FiguretitleCharCharChar">
    <w:name w:val="Figure title Char Char Char"/>
    <w:rPr>
      <w:b/>
      <w:bCs/>
      <w:noProof w:val="0"/>
      <w:sz w:val="24"/>
      <w:lang w:val="en-GB" w:eastAsia="en-US" w:bidi="ar-SA"/>
    </w:rPr>
  </w:style>
  <w:style w:type="paragraph" w:styleId="Caption">
    <w:name w:val="caption"/>
    <w:basedOn w:val="Normal"/>
    <w:next w:val="Normal"/>
    <w:qFormat/>
    <w:pPr>
      <w:spacing w:before="120" w:after="120"/>
    </w:pPr>
    <w:rPr>
      <w:b/>
      <w:bCs/>
      <w:color w:val="000000"/>
      <w:sz w:val="20"/>
    </w:rPr>
  </w:style>
  <w:style w:type="paragraph" w:customStyle="1" w:styleId="BodyText1">
    <w:name w:val="Body Text 1"/>
    <w:basedOn w:val="BodyText"/>
    <w:pPr>
      <w:keepNext/>
      <w:keepLines/>
      <w:spacing w:before="40" w:after="40"/>
      <w:ind w:left="144" w:hanging="144"/>
    </w:pPr>
    <w:rPr>
      <w:sz w:val="22"/>
    </w:rPr>
  </w:style>
  <w:style w:type="paragraph" w:styleId="CommentSubject">
    <w:name w:val="annotation subject"/>
    <w:basedOn w:val="CommentText"/>
    <w:next w:val="CommentText"/>
    <w:semiHidden/>
    <w:rPr>
      <w:b/>
      <w:bCs/>
    </w:rPr>
  </w:style>
  <w:style w:type="paragraph" w:styleId="PlainText">
    <w:name w:val="Plain Text"/>
    <w:basedOn w:val="Normal"/>
    <w:pPr>
      <w:spacing w:after="0"/>
    </w:pPr>
    <w:rPr>
      <w:rFonts w:ascii="Courier New" w:hAnsi="Courier New" w:cs="Courier New"/>
      <w:sz w:val="20"/>
    </w:rPr>
  </w:style>
  <w:style w:type="character" w:styleId="CommentReference">
    <w:name w:val="annotation reference"/>
    <w:semiHidden/>
    <w:rPr>
      <w:sz w:val="16"/>
      <w:szCs w:val="16"/>
    </w:rPr>
  </w:style>
  <w:style w:type="paragraph" w:customStyle="1" w:styleId="FiguretitleChar">
    <w:name w:val="Figure title Char"/>
    <w:basedOn w:val="Normal"/>
    <w:next w:val="Normal"/>
    <w:pPr>
      <w:suppressAutoHyphens/>
      <w:spacing w:before="220" w:after="220"/>
      <w:jc w:val="center"/>
    </w:pPr>
    <w:rPr>
      <w:b/>
      <w:bCs/>
    </w:rPr>
  </w:style>
  <w:style w:type="character" w:customStyle="1" w:styleId="TablefootnoteCharChar">
    <w:name w:val="Table footnote Char Char"/>
    <w:rPr>
      <w:noProof w:val="0"/>
      <w:sz w:val="18"/>
      <w:szCs w:val="18"/>
      <w:lang w:val="en-GB" w:eastAsia="en-US" w:bidi="ar-SA"/>
    </w:rPr>
  </w:style>
  <w:style w:type="paragraph" w:customStyle="1" w:styleId="Tablefootnote">
    <w:name w:val="Table footnote"/>
    <w:basedOn w:val="Normal"/>
    <w:pPr>
      <w:tabs>
        <w:tab w:val="left" w:pos="342"/>
      </w:tabs>
      <w:spacing w:before="40" w:after="40"/>
      <w:ind w:right="-43"/>
    </w:pPr>
    <w:rPr>
      <w:sz w:val="20"/>
      <w:szCs w:val="18"/>
    </w:rPr>
  </w:style>
  <w:style w:type="paragraph" w:styleId="List3">
    <w:name w:val="List 3"/>
    <w:basedOn w:val="Normal"/>
    <w:pPr>
      <w:ind w:left="1080" w:hanging="360"/>
    </w:pPr>
  </w:style>
  <w:style w:type="character" w:styleId="Hyperlink">
    <w:name w:val="Hyperlink"/>
    <w:rPr>
      <w:noProof/>
      <w:color w:val="0000FF"/>
      <w:u w:val="single"/>
      <w:lang w:val="en-GB"/>
    </w:rPr>
  </w:style>
  <w:style w:type="paragraph" w:styleId="TableofFigures">
    <w:name w:val="table of figures"/>
    <w:basedOn w:val="Normal"/>
    <w:next w:val="Normal"/>
    <w:pPr>
      <w:spacing w:after="120"/>
      <w:ind w:left="403" w:hanging="403"/>
      <w:jc w:val="both"/>
    </w:pPr>
    <w:rPr>
      <w:rFonts w:eastAsia="MS Mincho" w:cs="Arial"/>
      <w:b/>
      <w:sz w:val="22"/>
      <w:lang w:eastAsia="ja-JP"/>
    </w:rPr>
  </w:style>
  <w:style w:type="paragraph" w:customStyle="1" w:styleId="StyleCopyrightStuff8ptBlack">
    <w:name w:val="Style CopyrightStuff + 8 pt Black"/>
    <w:basedOn w:val="Normal"/>
    <w:pPr>
      <w:autoSpaceDE w:val="0"/>
      <w:autoSpaceDN w:val="0"/>
      <w:adjustRightInd w:val="0"/>
      <w:spacing w:before="120" w:after="0"/>
    </w:pPr>
    <w:rPr>
      <w:color w:val="000000"/>
      <w:sz w:val="16"/>
      <w:szCs w:val="24"/>
    </w:rPr>
  </w:style>
  <w:style w:type="paragraph" w:customStyle="1" w:styleId="DocumentNumber">
    <w:name w:val="DocumentNumber"/>
    <w:basedOn w:val="Normal"/>
    <w:pPr>
      <w:pBdr>
        <w:top w:val="single" w:sz="6" w:space="1" w:color="auto" w:shadow="1"/>
        <w:left w:val="single" w:sz="6" w:space="1" w:color="auto" w:shadow="1"/>
        <w:bottom w:val="single" w:sz="6" w:space="1" w:color="auto" w:shadow="1"/>
        <w:right w:val="single" w:sz="6" w:space="1" w:color="auto" w:shadow="1"/>
      </w:pBdr>
      <w:spacing w:before="40" w:after="960"/>
      <w:jc w:val="center"/>
    </w:pPr>
    <w:rPr>
      <w:rFonts w:ascii="Arial" w:hAnsi="Arial"/>
      <w:b/>
      <w:sz w:val="36"/>
    </w:rPr>
  </w:style>
  <w:style w:type="paragraph" w:customStyle="1" w:styleId="DocumentHeaderInfo">
    <w:name w:val="DocumentHeaderInfo"/>
    <w:basedOn w:val="Normal"/>
    <w:pPr>
      <w:pBdr>
        <w:top w:val="single" w:sz="6" w:space="1" w:color="auto"/>
        <w:left w:val="single" w:sz="6" w:space="1" w:color="auto"/>
        <w:bottom w:val="single" w:sz="6" w:space="1" w:color="auto"/>
        <w:right w:val="single" w:sz="6" w:space="1" w:color="auto"/>
      </w:pBdr>
      <w:spacing w:before="40" w:after="40"/>
    </w:pPr>
    <w:rPr>
      <w:rFonts w:ascii="Arial" w:hAnsi="Arial"/>
      <w:b/>
    </w:rPr>
  </w:style>
  <w:style w:type="character" w:customStyle="1" w:styleId="TablefootnoteChar1">
    <w:name w:val="Table footnote Char1"/>
    <w:rPr>
      <w:noProof w:val="0"/>
      <w:szCs w:val="18"/>
      <w:lang w:val="en-GB" w:eastAsia="en-US" w:bidi="ar-SA"/>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BalloonText">
    <w:name w:val="Balloon Text"/>
    <w:basedOn w:val="Normal"/>
    <w:semiHidden/>
    <w:rPr>
      <w:rFonts w:ascii="Tahoma" w:hAnsi="Tahoma" w:cs="Tahoma"/>
      <w:sz w:val="16"/>
      <w:szCs w:val="16"/>
    </w:rPr>
  </w:style>
  <w:style w:type="paragraph" w:customStyle="1" w:styleId="StyleOGCClauseBefore36pt">
    <w:name w:val="Style OGC Clause + Before:  36 pt"/>
    <w:basedOn w:val="OGCClause"/>
    <w:rPr>
      <w:szCs w:val="20"/>
    </w:rPr>
  </w:style>
  <w:style w:type="paragraph" w:styleId="DocumentMap">
    <w:name w:val="Document Map"/>
    <w:basedOn w:val="Normal"/>
    <w:semiHidden/>
    <w:pPr>
      <w:shd w:val="clear" w:color="auto" w:fill="000080"/>
    </w:pPr>
    <w:rPr>
      <w:rFonts w:ascii="Tahoma" w:hAnsi="Tahoma" w:cs="Tahoma"/>
    </w:rPr>
  </w:style>
  <w:style w:type="character" w:customStyle="1" w:styleId="CharChar">
    <w:name w:val="Char Char"/>
    <w:rPr>
      <w:noProof w:val="0"/>
      <w:sz w:val="22"/>
      <w:szCs w:val="22"/>
      <w:lang w:val="en-US" w:eastAsia="en-US" w:bidi="ar-SA"/>
    </w:rPr>
  </w:style>
  <w:style w:type="character" w:customStyle="1" w:styleId="FigureartChar">
    <w:name w:val="Figure art Char"/>
    <w:rPr>
      <w:noProof w:val="0"/>
      <w:sz w:val="24"/>
      <w:lang w:val="en-US" w:eastAsia="en-US" w:bidi="ar-SA"/>
    </w:rPr>
  </w:style>
  <w:style w:type="character" w:customStyle="1" w:styleId="FiguretitleCharChar1">
    <w:name w:val="Figure title Char Char1"/>
    <w:rPr>
      <w:b/>
      <w:bCs/>
      <w:noProof w:val="0"/>
      <w:sz w:val="24"/>
      <w:lang w:val="en-US" w:eastAsia="en-US" w:bidi="ar-SA"/>
    </w:rPr>
  </w:style>
  <w:style w:type="paragraph" w:styleId="ListParagraph">
    <w:name w:val="List Paragraph"/>
    <w:basedOn w:val="Normal"/>
    <w:rsid w:val="002B68BE"/>
    <w:pPr>
      <w:ind w:left="720"/>
      <w:contextualSpacing/>
    </w:pPr>
  </w:style>
  <w:style w:type="character" w:customStyle="1" w:styleId="BodyTextChar">
    <w:name w:val="Body Text Char"/>
    <w:basedOn w:val="DefaultParagraphFont"/>
    <w:link w:val="BodyText"/>
    <w:rsid w:val="005B25EB"/>
    <w:rPr>
      <w:sz w:val="24"/>
    </w:rPr>
  </w:style>
  <w:style w:type="character" w:customStyle="1" w:styleId="BodyTextIndentChar">
    <w:name w:val="Body Text Indent Char"/>
    <w:basedOn w:val="DefaultParagraphFont"/>
    <w:link w:val="BodyTextIndent"/>
    <w:rsid w:val="005B25EB"/>
    <w:rPr>
      <w:sz w:val="22"/>
      <w:szCs w:val="22"/>
    </w:rPr>
  </w:style>
  <w:style w:type="paragraph" w:customStyle="1" w:styleId="NoteLevel11">
    <w:name w:val="Note Level 11"/>
    <w:basedOn w:val="Normal"/>
    <w:rsid w:val="00035A02"/>
    <w:pPr>
      <w:keepNext/>
      <w:numPr>
        <w:numId w:val="28"/>
      </w:numPr>
      <w:spacing w:after="0"/>
      <w:contextualSpacing/>
      <w:outlineLvl w:val="0"/>
    </w:pPr>
    <w:rPr>
      <w:rFonts w:ascii="Verdana" w:hAnsi="Verdana"/>
    </w:rPr>
  </w:style>
  <w:style w:type="paragraph" w:customStyle="1" w:styleId="NoteLevel21">
    <w:name w:val="Note Level 21"/>
    <w:basedOn w:val="Normal"/>
    <w:rsid w:val="00035A02"/>
    <w:pPr>
      <w:keepNext/>
      <w:numPr>
        <w:ilvl w:val="1"/>
        <w:numId w:val="28"/>
      </w:numPr>
      <w:spacing w:after="0"/>
      <w:contextualSpacing/>
      <w:outlineLvl w:val="1"/>
    </w:pPr>
    <w:rPr>
      <w:rFonts w:ascii="Verdana" w:hAnsi="Verdana"/>
    </w:rPr>
  </w:style>
  <w:style w:type="paragraph" w:styleId="HTMLPreformatted">
    <w:name w:val="HTML Preformatted"/>
    <w:basedOn w:val="Normal"/>
    <w:link w:val="HTMLPreformattedChar"/>
    <w:rsid w:val="003A6706"/>
    <w:pPr>
      <w:spacing w:after="0"/>
    </w:pPr>
    <w:rPr>
      <w:rFonts w:ascii="Courier" w:hAnsi="Courier"/>
      <w:sz w:val="20"/>
    </w:rPr>
  </w:style>
  <w:style w:type="character" w:customStyle="1" w:styleId="HTMLPreformattedChar">
    <w:name w:val="HTML Preformatted Char"/>
    <w:basedOn w:val="DefaultParagraphFont"/>
    <w:link w:val="HTMLPreformatted"/>
    <w:rsid w:val="003A6706"/>
    <w:rPr>
      <w:rFonts w:ascii="Courier"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pPr>
      <w:spacing w:after="240"/>
    </w:pPr>
    <w:rPr>
      <w:sz w:val="24"/>
    </w:rPr>
  </w:style>
  <w:style w:type="paragraph" w:styleId="Heading1">
    <w:name w:val="heading 1"/>
    <w:aliases w:val="h1,clause,H1"/>
    <w:basedOn w:val="Normal"/>
    <w:next w:val="Normal"/>
    <w:qFormat/>
    <w:pPr>
      <w:keepNext/>
      <w:numPr>
        <w:numId w:val="10"/>
      </w:numPr>
      <w:tabs>
        <w:tab w:val="left" w:pos="400"/>
      </w:tabs>
      <w:suppressAutoHyphens/>
      <w:spacing w:before="270" w:line="-270" w:lineRule="auto"/>
      <w:outlineLvl w:val="0"/>
    </w:pPr>
    <w:rPr>
      <w:b/>
      <w:bCs/>
    </w:rPr>
  </w:style>
  <w:style w:type="paragraph" w:styleId="Heading2">
    <w:name w:val="heading 2"/>
    <w:aliases w:val="h2,sub-clause 2,H2"/>
    <w:basedOn w:val="Heading1"/>
    <w:next w:val="Normal"/>
    <w:qFormat/>
    <w:pPr>
      <w:numPr>
        <w:ilvl w:val="1"/>
      </w:numPr>
      <w:tabs>
        <w:tab w:val="clear" w:pos="400"/>
      </w:tabs>
      <w:spacing w:before="60" w:line="-250" w:lineRule="auto"/>
      <w:outlineLvl w:val="1"/>
    </w:pPr>
    <w:rPr>
      <w:sz w:val="22"/>
      <w:szCs w:val="22"/>
    </w:rPr>
  </w:style>
  <w:style w:type="paragraph" w:styleId="Heading3">
    <w:name w:val="heading 3"/>
    <w:aliases w:val="h3,sub-clause 3,H3,hd3"/>
    <w:basedOn w:val="Heading1"/>
    <w:next w:val="Normal"/>
    <w:qFormat/>
    <w:pPr>
      <w:numPr>
        <w:ilvl w:val="2"/>
      </w:numPr>
      <w:tabs>
        <w:tab w:val="clear" w:pos="400"/>
      </w:tabs>
      <w:spacing w:before="60" w:line="-230" w:lineRule="auto"/>
      <w:outlineLvl w:val="2"/>
    </w:pPr>
    <w:rPr>
      <w:noProof/>
      <w:sz w:val="22"/>
    </w:rPr>
  </w:style>
  <w:style w:type="paragraph" w:styleId="Heading4">
    <w:name w:val="heading 4"/>
    <w:aliases w:val="h4,sub-clause 4,H4,hd4"/>
    <w:basedOn w:val="Heading3"/>
    <w:next w:val="Normal"/>
    <w:pPr>
      <w:numPr>
        <w:ilvl w:val="3"/>
      </w:numPr>
      <w:tabs>
        <w:tab w:val="left" w:pos="940"/>
        <w:tab w:val="left" w:pos="1140"/>
        <w:tab w:val="left" w:pos="1360"/>
      </w:tabs>
      <w:outlineLvl w:val="3"/>
    </w:pPr>
  </w:style>
  <w:style w:type="paragraph" w:styleId="Heading5">
    <w:name w:val="heading 5"/>
    <w:aliases w:val="h5,sub-clause 5,H5"/>
    <w:basedOn w:val="Heading4"/>
    <w:next w:val="Normal"/>
    <w:qFormat/>
    <w:pPr>
      <w:numPr>
        <w:ilvl w:val="4"/>
      </w:numPr>
      <w:tabs>
        <w:tab w:val="clear" w:pos="940"/>
        <w:tab w:val="clear" w:pos="1140"/>
        <w:tab w:val="clear" w:pos="1360"/>
        <w:tab w:val="left" w:pos="1080"/>
      </w:tabs>
      <w:outlineLvl w:val="4"/>
    </w:pPr>
  </w:style>
  <w:style w:type="paragraph" w:styleId="Heading6">
    <w:name w:val="heading 6"/>
    <w:basedOn w:val="Heading5"/>
    <w:next w:val="Normal"/>
    <w:pPr>
      <w:numPr>
        <w:ilvl w:val="5"/>
      </w:numPr>
      <w:tabs>
        <w:tab w:val="clear" w:pos="1080"/>
        <w:tab w:val="right" w:pos="1440"/>
      </w:tabs>
      <w:outlineLvl w:val="5"/>
    </w:pPr>
  </w:style>
  <w:style w:type="paragraph" w:styleId="Heading7">
    <w:name w:val="heading 7"/>
    <w:basedOn w:val="Heading6"/>
    <w:next w:val="Normal"/>
    <w:pPr>
      <w:numPr>
        <w:ilvl w:val="6"/>
      </w:numPr>
      <w:tabs>
        <w:tab w:val="left" w:pos="1440"/>
      </w:tabs>
      <w:outlineLvl w:val="6"/>
    </w:pPr>
  </w:style>
  <w:style w:type="paragraph" w:styleId="Heading8">
    <w:name w:val="heading 8"/>
    <w:basedOn w:val="Heading6"/>
    <w:next w:val="Normal"/>
    <w:pPr>
      <w:numPr>
        <w:ilvl w:val="7"/>
      </w:numPr>
      <w:tabs>
        <w:tab w:val="left" w:pos="1800"/>
      </w:tabs>
      <w:outlineLvl w:val="7"/>
    </w:pPr>
  </w:style>
  <w:style w:type="paragraph" w:styleId="Heading9">
    <w:name w:val="heading 9"/>
    <w:basedOn w:val="Heading6"/>
    <w:next w:val="Normal"/>
    <w:pPr>
      <w:numPr>
        <w:ilvl w:val="8"/>
      </w:numPr>
      <w:tabs>
        <w:tab w:val="clear" w:pos="1440"/>
        <w:tab w:val="left" w:pos="180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ilvl w:val="0"/>
        <w:numId w:val="0"/>
      </w:numPr>
      <w:tabs>
        <w:tab w:val="left" w:pos="720"/>
      </w:tabs>
      <w:spacing w:before="240" w:line="240" w:lineRule="auto"/>
      <w:outlineLvl w:val="9"/>
    </w:pPr>
    <w:rPr>
      <w:sz w:val="24"/>
      <w:szCs w:val="24"/>
    </w:rPr>
  </w:style>
  <w:style w:type="paragraph" w:customStyle="1" w:styleId="a3">
    <w:name w:val="a3"/>
    <w:basedOn w:val="Heading3"/>
    <w:next w:val="Normal"/>
    <w:pPr>
      <w:tabs>
        <w:tab w:val="left" w:pos="640"/>
      </w:tabs>
      <w:spacing w:line="-250" w:lineRule="auto"/>
      <w:outlineLvl w:val="9"/>
    </w:pPr>
    <w:rPr>
      <w:szCs w:val="22"/>
    </w:rPr>
  </w:style>
  <w:style w:type="paragraph" w:customStyle="1" w:styleId="a4">
    <w:name w:val="a4"/>
    <w:basedOn w:val="Heading4"/>
    <w:next w:val="Normal"/>
    <w:pPr>
      <w:numPr>
        <w:ilvl w:val="0"/>
        <w:numId w:val="0"/>
      </w:numPr>
      <w:tabs>
        <w:tab w:val="clear" w:pos="940"/>
        <w:tab w:val="clear" w:pos="1140"/>
        <w:tab w:val="clear" w:pos="1360"/>
        <w:tab w:val="left" w:pos="860"/>
        <w:tab w:val="left" w:pos="1060"/>
      </w:tabs>
      <w:outlineLvl w:val="9"/>
    </w:pPr>
  </w:style>
  <w:style w:type="paragraph" w:customStyle="1" w:styleId="a5">
    <w:name w:val="a5"/>
    <w:basedOn w:val="Heading5"/>
    <w:next w:val="Normal"/>
    <w:pPr>
      <w:numPr>
        <w:ilvl w:val="0"/>
        <w:numId w:val="0"/>
      </w:numPr>
      <w:tabs>
        <w:tab w:val="clear" w:pos="1080"/>
        <w:tab w:val="left" w:pos="1140"/>
        <w:tab w:val="left" w:pos="1360"/>
      </w:tabs>
      <w:outlineLvl w:val="9"/>
    </w:pPr>
  </w:style>
  <w:style w:type="paragraph" w:customStyle="1" w:styleId="a6">
    <w:name w:val="a6"/>
    <w:basedOn w:val="Heading6"/>
    <w:next w:val="Normal"/>
    <w:pPr>
      <w:numPr>
        <w:ilvl w:val="0"/>
        <w:numId w:val="0"/>
      </w:numPr>
      <w:tabs>
        <w:tab w:val="clear" w:pos="1440"/>
        <w:tab w:val="left" w:pos="360"/>
        <w:tab w:val="left" w:pos="1140"/>
        <w:tab w:val="left" w:pos="1360"/>
      </w:tabs>
      <w:outlineLvl w:val="9"/>
    </w:pPr>
  </w:style>
  <w:style w:type="paragraph" w:customStyle="1" w:styleId="ANNEX">
    <w:name w:val="ANNEX"/>
    <w:basedOn w:val="Normal"/>
    <w:next w:val="Normal"/>
    <w:pPr>
      <w:keepNext/>
      <w:pageBreakBefore/>
      <w:spacing w:after="760" w:line="-310" w:lineRule="auto"/>
      <w:jc w:val="center"/>
    </w:pPr>
    <w:rPr>
      <w:b/>
      <w:bCs/>
      <w:sz w:val="28"/>
      <w:szCs w:val="28"/>
    </w:rPr>
  </w:style>
  <w:style w:type="character" w:styleId="FootnoteReference">
    <w:name w:val="footnote reference"/>
    <w:semiHidden/>
    <w:rPr>
      <w:position w:val="6"/>
      <w:sz w:val="16"/>
      <w:szCs w:val="16"/>
      <w:vertAlign w:val="baseline"/>
    </w:rPr>
  </w:style>
  <w:style w:type="paragraph" w:customStyle="1" w:styleId="Bibliography1">
    <w:name w:val="Bibliography1"/>
    <w:basedOn w:val="Normal"/>
    <w:pPr>
      <w:numPr>
        <w:numId w:val="13"/>
      </w:numPr>
    </w:pPr>
    <w:rPr>
      <w:rFonts w:ascii="Times" w:hAnsi="Times"/>
      <w:szCs w:val="24"/>
    </w:rPr>
  </w:style>
  <w:style w:type="paragraph" w:styleId="BodyText">
    <w:name w:val="Body Text"/>
    <w:basedOn w:val="Normal"/>
    <w:link w:val="BodyTextChar"/>
    <w:pPr>
      <w:spacing w:before="60" w:after="60"/>
    </w:pPr>
  </w:style>
  <w:style w:type="paragraph" w:styleId="BodyTextIndent">
    <w:name w:val="Body Text Indent"/>
    <w:basedOn w:val="Normal"/>
    <w:link w:val="BodyTextIndentChar"/>
    <w:pPr>
      <w:spacing w:before="40" w:after="40" w:line="211" w:lineRule="auto"/>
      <w:ind w:left="144" w:hanging="144"/>
    </w:pPr>
    <w:rPr>
      <w:sz w:val="22"/>
      <w:szCs w:val="22"/>
    </w:rPr>
  </w:style>
  <w:style w:type="paragraph" w:styleId="BodyText3">
    <w:name w:val="Body Text 3"/>
    <w:basedOn w:val="Normal"/>
    <w:pPr>
      <w:spacing w:before="20" w:after="20"/>
    </w:pPr>
    <w:rPr>
      <w:sz w:val="18"/>
    </w:rPr>
  </w:style>
  <w:style w:type="paragraph" w:customStyle="1" w:styleId="Definition">
    <w:name w:val="Definition"/>
    <w:basedOn w:val="Normal"/>
    <w:next w:val="TermNum"/>
  </w:style>
  <w:style w:type="character" w:customStyle="1" w:styleId="Defterms">
    <w:name w:val="Defterms"/>
    <w:rPr>
      <w:color w:val="auto"/>
    </w:rPr>
  </w:style>
  <w:style w:type="paragraph" w:styleId="Header">
    <w:name w:val="header"/>
    <w:basedOn w:val="Normal"/>
    <w:rsid w:val="00581AF1"/>
    <w:pPr>
      <w:spacing w:line="220" w:lineRule="exact"/>
    </w:pPr>
    <w:rPr>
      <w:b/>
      <w:bCs/>
      <w:sz w:val="22"/>
      <w:szCs w:val="22"/>
    </w:rPr>
  </w:style>
  <w:style w:type="paragraph" w:customStyle="1" w:styleId="Example">
    <w:name w:val="Example"/>
    <w:basedOn w:val="Normal"/>
    <w:next w:val="Normal"/>
    <w:pPr>
      <w:tabs>
        <w:tab w:val="left" w:pos="1360"/>
      </w:tabs>
      <w:spacing w:line="210" w:lineRule="auto"/>
    </w:pPr>
    <w:rPr>
      <w:sz w:val="18"/>
      <w:szCs w:val="18"/>
    </w:rPr>
  </w:style>
  <w:style w:type="paragraph" w:customStyle="1" w:styleId="Figurefootnote">
    <w:name w:val="Figure footnote"/>
    <w:basedOn w:val="Normal"/>
    <w:pPr>
      <w:keepNext/>
      <w:tabs>
        <w:tab w:val="left" w:pos="340"/>
      </w:tabs>
      <w:spacing w:after="60" w:line="210" w:lineRule="auto"/>
    </w:pPr>
    <w:rPr>
      <w:sz w:val="18"/>
      <w:szCs w:val="18"/>
    </w:rPr>
  </w:style>
  <w:style w:type="paragraph" w:customStyle="1" w:styleId="Figuretitle">
    <w:name w:val="Figure title"/>
    <w:basedOn w:val="Normal"/>
    <w:next w:val="Normal"/>
    <w:pPr>
      <w:suppressAutoHyphens/>
      <w:spacing w:before="220" w:after="220"/>
      <w:jc w:val="center"/>
    </w:pPr>
    <w:rPr>
      <w:b/>
      <w:bCs/>
    </w:rPr>
  </w:style>
  <w:style w:type="paragraph" w:customStyle="1" w:styleId="Foreword">
    <w:name w:val="Foreword"/>
    <w:basedOn w:val="Normal"/>
    <w:rPr>
      <w:color w:val="0000FF"/>
    </w:rPr>
  </w:style>
  <w:style w:type="paragraph" w:customStyle="1" w:styleId="Formula">
    <w:name w:val="Formula"/>
    <w:basedOn w:val="Normal"/>
    <w:next w:val="Normal"/>
    <w:pPr>
      <w:keepNext/>
      <w:tabs>
        <w:tab w:val="right" w:pos="8640"/>
      </w:tabs>
      <w:spacing w:after="220"/>
      <w:ind w:left="400"/>
    </w:pPr>
  </w:style>
  <w:style w:type="paragraph" w:styleId="Index1">
    <w:name w:val="index 1"/>
    <w:basedOn w:val="Normal"/>
    <w:next w:val="Normal"/>
    <w:autoRedefine/>
    <w:semiHidden/>
    <w:pPr>
      <w:spacing w:line="210" w:lineRule="auto"/>
      <w:ind w:left="340" w:hanging="340"/>
    </w:pPr>
    <w:rPr>
      <w:b/>
      <w:bCs/>
      <w:sz w:val="18"/>
      <w:szCs w:val="18"/>
    </w:rPr>
  </w:style>
  <w:style w:type="paragraph" w:customStyle="1" w:styleId="Introduction">
    <w:name w:val="Introduction"/>
    <w:basedOn w:val="Normal"/>
    <w:next w:val="Normal"/>
    <w:pPr>
      <w:pageBreakBefore/>
      <w:tabs>
        <w:tab w:val="left" w:pos="400"/>
      </w:tabs>
      <w:spacing w:before="960" w:after="310" w:line="-310" w:lineRule="auto"/>
    </w:pPr>
    <w:rPr>
      <w:b/>
      <w:bCs/>
      <w:sz w:val="28"/>
      <w:szCs w:val="28"/>
    </w:rPr>
  </w:style>
  <w:style w:type="paragraph" w:styleId="ListNumber">
    <w:name w:val="List Number"/>
    <w:aliases w:val="List Number Char"/>
    <w:basedOn w:val="Normal"/>
    <w:pPr>
      <w:numPr>
        <w:numId w:val="3"/>
      </w:numPr>
    </w:pPr>
  </w:style>
  <w:style w:type="paragraph" w:styleId="ListNumber2">
    <w:name w:val="List Number 2"/>
    <w:basedOn w:val="Normal"/>
    <w:pPr>
      <w:numPr>
        <w:numId w:val="12"/>
      </w:numPr>
      <w:tabs>
        <w:tab w:val="clear" w:pos="1120"/>
        <w:tab w:val="num" w:pos="720"/>
      </w:tabs>
      <w:ind w:left="720"/>
    </w:pPr>
    <w:rPr>
      <w:color w:val="008000"/>
    </w:rPr>
  </w:style>
  <w:style w:type="paragraph" w:styleId="ListNumber3">
    <w:name w:val="List Number 3"/>
    <w:basedOn w:val="Normal"/>
    <w:pPr>
      <w:numPr>
        <w:numId w:val="7"/>
      </w:numPr>
      <w:tabs>
        <w:tab w:val="clear" w:pos="1800"/>
        <w:tab w:val="left" w:pos="1080"/>
        <w:tab w:val="num" w:pos="1520"/>
      </w:tabs>
      <w:ind w:left="1080"/>
    </w:pPr>
  </w:style>
  <w:style w:type="paragraph" w:styleId="ListNumber4">
    <w:name w:val="List Number 4"/>
    <w:basedOn w:val="Normal"/>
    <w:pPr>
      <w:tabs>
        <w:tab w:val="left" w:pos="1600"/>
      </w:tabs>
      <w:ind w:left="1600" w:hanging="400"/>
    </w:pPr>
  </w:style>
  <w:style w:type="paragraph" w:styleId="ListContinue">
    <w:name w:val="List Continue"/>
    <w:aliases w:val="list-1"/>
    <w:basedOn w:val="Normal"/>
    <w:pPr>
      <w:tabs>
        <w:tab w:val="left" w:pos="400"/>
        <w:tab w:val="num" w:pos="1440"/>
      </w:tabs>
      <w:ind w:left="1440" w:hanging="360"/>
    </w:pPr>
  </w:style>
  <w:style w:type="paragraph" w:styleId="ListContinue2">
    <w:name w:val="List Continue 2"/>
    <w:aliases w:val="list-2"/>
    <w:basedOn w:val="ListContinue"/>
    <w:pPr>
      <w:numPr>
        <w:numId w:val="6"/>
      </w:numPr>
      <w:tabs>
        <w:tab w:val="clear" w:pos="360"/>
        <w:tab w:val="clear" w:pos="400"/>
      </w:tabs>
      <w:ind w:left="720"/>
    </w:pPr>
  </w:style>
  <w:style w:type="paragraph" w:styleId="ListContinue3">
    <w:name w:val="List Continue 3"/>
    <w:aliases w:val="list-3"/>
    <w:basedOn w:val="ListContinue"/>
    <w:pPr>
      <w:tabs>
        <w:tab w:val="clear" w:pos="400"/>
        <w:tab w:val="clear" w:pos="1440"/>
      </w:tabs>
      <w:ind w:left="1080"/>
    </w:pPr>
  </w:style>
  <w:style w:type="paragraph" w:styleId="ListContinue4">
    <w:name w:val="List Continue 4"/>
    <w:basedOn w:val="ListContinue"/>
    <w:pPr>
      <w:tabs>
        <w:tab w:val="clear" w:pos="400"/>
        <w:tab w:val="left" w:pos="1600"/>
      </w:tabs>
      <w:ind w:left="1600"/>
    </w:pPr>
  </w:style>
  <w:style w:type="paragraph" w:customStyle="1" w:styleId="Note">
    <w:name w:val="Note"/>
    <w:basedOn w:val="Normal"/>
    <w:next w:val="Normal"/>
    <w:pPr>
      <w:tabs>
        <w:tab w:val="left" w:pos="960"/>
      </w:tabs>
      <w:spacing w:after="180" w:line="210" w:lineRule="auto"/>
    </w:pPr>
    <w:rPr>
      <w:sz w:val="20"/>
    </w:rPr>
  </w:style>
  <w:style w:type="paragraph" w:styleId="FootnoteText">
    <w:name w:val="footnote text"/>
    <w:basedOn w:val="Normal"/>
    <w:semiHidden/>
    <w:pPr>
      <w:tabs>
        <w:tab w:val="left" w:pos="340"/>
      </w:tabs>
      <w:spacing w:after="120" w:line="210" w:lineRule="auto"/>
    </w:pPr>
    <w:rPr>
      <w:sz w:val="18"/>
      <w:szCs w:val="18"/>
    </w:rPr>
  </w:style>
  <w:style w:type="character" w:styleId="PageNumber">
    <w:name w:val="page number"/>
    <w:basedOn w:val="DefaultParagraphFont"/>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paragraph" w:styleId="Footer">
    <w:name w:val="footer"/>
    <w:basedOn w:val="Normal"/>
    <w:pPr>
      <w:spacing w:after="0" w:line="-220" w:lineRule="auto"/>
    </w:pPr>
  </w:style>
  <w:style w:type="paragraph" w:customStyle="1" w:styleId="RefNorm">
    <w:name w:val="RefNorm"/>
    <w:basedOn w:val="Normal"/>
    <w:next w:val="Normal"/>
  </w:style>
  <w:style w:type="paragraph" w:customStyle="1" w:styleId="Special">
    <w:name w:val="Special"/>
    <w:basedOn w:val="Normal"/>
    <w:next w:val="Normal"/>
  </w:style>
  <w:style w:type="paragraph" w:customStyle="1" w:styleId="TablefootnoteChar">
    <w:name w:val="Table footnote Char"/>
    <w:basedOn w:val="Normal"/>
    <w:pPr>
      <w:tabs>
        <w:tab w:val="left" w:pos="340"/>
      </w:tabs>
      <w:spacing w:before="60" w:after="60" w:line="210" w:lineRule="auto"/>
    </w:pPr>
    <w:rPr>
      <w:sz w:val="18"/>
      <w:szCs w:val="18"/>
    </w:rPr>
  </w:style>
  <w:style w:type="paragraph" w:customStyle="1" w:styleId="Tabletitle">
    <w:name w:val="Table title"/>
    <w:basedOn w:val="Normal"/>
    <w:next w:val="Normal"/>
    <w:pPr>
      <w:keepNext/>
      <w:suppressAutoHyphens/>
      <w:spacing w:before="120" w:after="120" w:line="-230" w:lineRule="auto"/>
      <w:jc w:val="center"/>
    </w:pPr>
    <w:rPr>
      <w:b/>
      <w:bCs/>
    </w:rPr>
  </w:style>
  <w:style w:type="character" w:customStyle="1" w:styleId="TableFootNoteXref">
    <w:name w:val="TableFootNoteXref"/>
    <w:rPr>
      <w:position w:val="6"/>
      <w:sz w:val="16"/>
      <w:szCs w:val="16"/>
    </w:rPr>
  </w:style>
  <w:style w:type="paragraph" w:customStyle="1" w:styleId="Terms">
    <w:name w:val="Term(s)"/>
    <w:basedOn w:val="Normal"/>
    <w:next w:val="Definition"/>
    <w:pPr>
      <w:keepNext/>
      <w:suppressAutoHyphens/>
      <w:spacing w:after="0"/>
    </w:pPr>
    <w:rPr>
      <w:b/>
      <w:bCs/>
    </w:rPr>
  </w:style>
  <w:style w:type="paragraph" w:customStyle="1" w:styleId="TermNum">
    <w:name w:val="TermNum"/>
    <w:basedOn w:val="Normal"/>
    <w:next w:val="Terms"/>
    <w:pPr>
      <w:keepNext/>
      <w:numPr>
        <w:numId w:val="5"/>
      </w:numPr>
      <w:spacing w:after="0"/>
    </w:pPr>
    <w:rPr>
      <w:b/>
    </w:rPr>
  </w:style>
  <w:style w:type="paragraph" w:styleId="IndexHeading">
    <w:name w:val="index heading"/>
    <w:basedOn w:val="Normal"/>
    <w:next w:val="Index1"/>
    <w:semiHidden/>
    <w:pPr>
      <w:keepNext/>
      <w:spacing w:before="480" w:after="210"/>
      <w:jc w:val="center"/>
    </w:pPr>
  </w:style>
  <w:style w:type="paragraph" w:styleId="TOC1">
    <w:name w:val="toc 1"/>
    <w:basedOn w:val="Normal"/>
    <w:next w:val="Normal"/>
    <w:autoRedefine/>
    <w:uiPriority w:val="39"/>
    <w:pPr>
      <w:tabs>
        <w:tab w:val="left" w:pos="720"/>
        <w:tab w:val="right" w:leader="dot" w:pos="8640"/>
      </w:tabs>
      <w:suppressAutoHyphens/>
      <w:spacing w:before="120" w:after="0"/>
      <w:ind w:left="720" w:right="500" w:hanging="720"/>
    </w:pPr>
    <w:rPr>
      <w:noProof/>
      <w:szCs w:val="24"/>
    </w:rPr>
  </w:style>
  <w:style w:type="paragraph" w:styleId="TOC2">
    <w:name w:val="toc 2"/>
    <w:basedOn w:val="TOC1"/>
    <w:next w:val="Normal"/>
    <w:autoRedefine/>
    <w:uiPriority w:val="39"/>
    <w:pPr>
      <w:tabs>
        <w:tab w:val="clear" w:pos="720"/>
        <w:tab w:val="left" w:pos="990"/>
      </w:tabs>
      <w:spacing w:before="0"/>
      <w:ind w:left="990" w:hanging="810"/>
    </w:pPr>
  </w:style>
  <w:style w:type="paragraph" w:styleId="TOC3">
    <w:name w:val="toc 3"/>
    <w:basedOn w:val="TOC2"/>
    <w:next w:val="Normal"/>
    <w:autoRedefine/>
    <w:uiPriority w:val="39"/>
    <w:pPr>
      <w:tabs>
        <w:tab w:val="clear" w:pos="990"/>
        <w:tab w:val="left" w:pos="1260"/>
      </w:tabs>
      <w:ind w:left="1260" w:hanging="900"/>
    </w:pPr>
  </w:style>
  <w:style w:type="paragraph" w:styleId="TOC4">
    <w:name w:val="toc 4"/>
    <w:basedOn w:val="TOC2"/>
    <w:next w:val="Normal"/>
    <w:autoRedefine/>
    <w:pPr>
      <w:tabs>
        <w:tab w:val="left" w:pos="1440"/>
      </w:tabs>
      <w:ind w:left="1440" w:hanging="1440"/>
    </w:pPr>
  </w:style>
  <w:style w:type="paragraph" w:styleId="TOC5">
    <w:name w:val="toc 5"/>
    <w:basedOn w:val="TOC4"/>
    <w:next w:val="Normal"/>
    <w:autoRedefine/>
    <w:semiHidden/>
  </w:style>
  <w:style w:type="paragraph" w:styleId="TOC6">
    <w:name w:val="toc 6"/>
    <w:basedOn w:val="TOC4"/>
    <w:next w:val="Normal"/>
    <w:autoRedefine/>
    <w:semiHidden/>
  </w:style>
  <w:style w:type="paragraph" w:styleId="TOC9">
    <w:name w:val="toc 9"/>
    <w:basedOn w:val="TOC1"/>
    <w:next w:val="Normal"/>
    <w:autoRedefine/>
    <w:semiHidden/>
    <w:pPr>
      <w:tabs>
        <w:tab w:val="clear" w:pos="720"/>
      </w:tabs>
      <w:ind w:left="0" w:firstLine="0"/>
    </w:pPr>
  </w:style>
  <w:style w:type="paragraph" w:customStyle="1" w:styleId="zzBiblio">
    <w:name w:val="zzBiblio"/>
    <w:basedOn w:val="Normal"/>
    <w:next w:val="Bibliography1"/>
    <w:pPr>
      <w:pageBreakBefore/>
      <w:spacing w:after="760" w:line="-310" w:lineRule="auto"/>
      <w:jc w:val="center"/>
    </w:pPr>
    <w:rPr>
      <w:b/>
      <w:bCs/>
      <w:sz w:val="28"/>
      <w:szCs w:val="28"/>
    </w:rPr>
  </w:style>
  <w:style w:type="paragraph" w:customStyle="1" w:styleId="zzContents">
    <w:name w:val="zzContents"/>
    <w:basedOn w:val="Introduction"/>
    <w:next w:val="TOC1"/>
  </w:style>
  <w:style w:type="paragraph" w:customStyle="1" w:styleId="zzCopyright">
    <w:name w:val="zzCopyright"/>
    <w:basedOn w:val="Normal"/>
    <w:next w:val="Normal"/>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rPr>
  </w:style>
  <w:style w:type="paragraph" w:customStyle="1" w:styleId="zzCover">
    <w:name w:val="zzCover"/>
    <w:basedOn w:val="Normal"/>
    <w:pPr>
      <w:spacing w:after="220"/>
      <w:jc w:val="right"/>
    </w:pPr>
    <w:rPr>
      <w:b/>
      <w:bCs/>
      <w:color w:val="000000"/>
    </w:rPr>
  </w:style>
  <w:style w:type="paragraph" w:customStyle="1" w:styleId="zzForeword">
    <w:name w:val="zzForeword"/>
    <w:basedOn w:val="Introduction"/>
    <w:next w:val="Normal"/>
    <w:rPr>
      <w:color w:val="0000FF"/>
    </w:rPr>
  </w:style>
  <w:style w:type="paragraph" w:customStyle="1" w:styleId="zzHelp">
    <w:name w:val="zzHelp"/>
    <w:basedOn w:val="Normal"/>
    <w:rPr>
      <w:color w:val="008000"/>
    </w:rPr>
  </w:style>
  <w:style w:type="paragraph" w:customStyle="1" w:styleId="zzIndex">
    <w:name w:val="zzIndex"/>
    <w:basedOn w:val="zzBiblio"/>
    <w:next w:val="Normal"/>
  </w:style>
  <w:style w:type="paragraph" w:customStyle="1" w:styleId="zzSTDTitle">
    <w:name w:val="zzSTDTitle"/>
    <w:basedOn w:val="Normal"/>
    <w:next w:val="Normal"/>
    <w:pPr>
      <w:suppressAutoHyphens/>
      <w:spacing w:before="400" w:after="760" w:line="-350" w:lineRule="auto"/>
    </w:pPr>
    <w:rPr>
      <w:b/>
      <w:bCs/>
      <w:color w:val="0000FF"/>
      <w:sz w:val="32"/>
      <w:szCs w:val="32"/>
    </w:rPr>
  </w:style>
  <w:style w:type="character" w:customStyle="1" w:styleId="ExtXref">
    <w:name w:val="ExtXref"/>
    <w:rPr>
      <w:color w:val="auto"/>
    </w:rPr>
  </w:style>
  <w:style w:type="character" w:styleId="EndnoteReference">
    <w:name w:val="endnote reference"/>
    <w:semiHidden/>
    <w:rPr>
      <w:vertAlign w:val="superscript"/>
    </w:rPr>
  </w:style>
  <w:style w:type="paragraph" w:customStyle="1" w:styleId="a1">
    <w:name w:val="a1"/>
    <w:basedOn w:val="Normal"/>
    <w:next w:val="Normal"/>
    <w:pPr>
      <w:numPr>
        <w:numId w:val="1"/>
      </w:numPr>
      <w:tabs>
        <w:tab w:val="clear" w:pos="360"/>
        <w:tab w:val="num" w:pos="1080"/>
      </w:tabs>
      <w:ind w:left="432" w:hanging="432"/>
    </w:pPr>
    <w:rPr>
      <w:b/>
      <w:bCs/>
    </w:rPr>
  </w:style>
  <w:style w:type="paragraph" w:customStyle="1" w:styleId="ListBulletLast">
    <w:name w:val="List Bullet Last"/>
    <w:basedOn w:val="ListBullet"/>
    <w:next w:val="BodyText"/>
    <w:pPr>
      <w:spacing w:after="240"/>
    </w:pPr>
  </w:style>
  <w:style w:type="paragraph" w:styleId="ListBullet">
    <w:name w:val="List Bullet"/>
    <w:basedOn w:val="List"/>
    <w:autoRedefine/>
    <w:pPr>
      <w:tabs>
        <w:tab w:val="clear" w:pos="1440"/>
      </w:tabs>
      <w:spacing w:after="120"/>
    </w:pPr>
  </w:style>
  <w:style w:type="paragraph" w:styleId="List">
    <w:name w:val="List"/>
    <w:basedOn w:val="BodyText"/>
    <w:pPr>
      <w:tabs>
        <w:tab w:val="left" w:pos="1440"/>
      </w:tabs>
      <w:spacing w:before="0"/>
      <w:ind w:left="1440" w:hanging="360"/>
    </w:pPr>
  </w:style>
  <w:style w:type="paragraph" w:styleId="BodyTextIndent3">
    <w:name w:val="Body Text Indent 3"/>
    <w:basedOn w:val="Normal"/>
    <w:pPr>
      <w:spacing w:after="0"/>
      <w:ind w:left="450" w:hanging="270"/>
    </w:pPr>
  </w:style>
  <w:style w:type="paragraph" w:styleId="TOC7">
    <w:name w:val="toc 7"/>
    <w:basedOn w:val="Normal"/>
    <w:next w:val="Normal"/>
    <w:autoRedefine/>
    <w:semiHidden/>
    <w:pPr>
      <w:ind w:left="1200"/>
    </w:pPr>
  </w:style>
  <w:style w:type="paragraph" w:customStyle="1" w:styleId="OGCClause">
    <w:name w:val="OGC Clause"/>
    <w:basedOn w:val="Introduction"/>
    <w:next w:val="Normal"/>
    <w:autoRedefine/>
    <w:pPr>
      <w:keepNext/>
      <w:pageBreakBefore w:val="0"/>
      <w:spacing w:before="480" w:after="240" w:line="240" w:lineRule="auto"/>
    </w:pPr>
  </w:style>
  <w:style w:type="paragraph" w:customStyle="1" w:styleId="OGCtableheader">
    <w:name w:val="OGC table header"/>
    <w:basedOn w:val="BodyTextIndent"/>
    <w:autoRedefine/>
    <w:pPr>
      <w:jc w:val="center"/>
    </w:pPr>
    <w:rPr>
      <w:b/>
      <w:bCs/>
      <w:sz w:val="20"/>
      <w:szCs w:val="20"/>
    </w:rPr>
  </w:style>
  <w:style w:type="paragraph" w:customStyle="1" w:styleId="OGCtabletext">
    <w:name w:val="OGC table text"/>
    <w:basedOn w:val="OGCtableheader"/>
    <w:autoRedefine/>
    <w:rsid w:val="00276A0A"/>
    <w:pPr>
      <w:ind w:left="0" w:firstLine="0"/>
      <w:jc w:val="left"/>
    </w:pPr>
    <w:rPr>
      <w:b w:val="0"/>
      <w:bCs w:val="0"/>
    </w:rPr>
  </w:style>
  <w:style w:type="paragraph" w:styleId="TOC8">
    <w:name w:val="toc 8"/>
    <w:basedOn w:val="Normal"/>
    <w:next w:val="Normal"/>
    <w:autoRedefine/>
    <w:semiHidden/>
    <w:pPr>
      <w:ind w:left="1400"/>
    </w:pPr>
  </w:style>
  <w:style w:type="paragraph" w:customStyle="1" w:styleId="List1">
    <w:name w:val="List 1"/>
    <w:basedOn w:val="Normal"/>
    <w:pPr>
      <w:numPr>
        <w:numId w:val="4"/>
      </w:numPr>
    </w:pPr>
  </w:style>
  <w:style w:type="paragraph" w:styleId="BodyText2">
    <w:name w:val="Body Text 2"/>
    <w:basedOn w:val="Normal"/>
    <w:pPr>
      <w:spacing w:before="40" w:after="40"/>
    </w:pPr>
    <w:rPr>
      <w:sz w:val="20"/>
    </w:rPr>
  </w:style>
  <w:style w:type="paragraph" w:styleId="List4">
    <w:name w:val="List 4"/>
    <w:basedOn w:val="List"/>
    <w:pPr>
      <w:tabs>
        <w:tab w:val="clear" w:pos="1440"/>
        <w:tab w:val="left" w:pos="1800"/>
        <w:tab w:val="left" w:pos="2160"/>
      </w:tabs>
      <w:spacing w:after="80"/>
      <w:ind w:left="1800"/>
    </w:pPr>
    <w:rPr>
      <w:sz w:val="18"/>
    </w:rPr>
  </w:style>
  <w:style w:type="paragraph" w:customStyle="1" w:styleId="Code1">
    <w:name w:val="Code 1"/>
    <w:basedOn w:val="Normal"/>
    <w:pPr>
      <w:keepLines/>
      <w:spacing w:after="0"/>
      <w:ind w:left="720" w:hanging="720"/>
    </w:pPr>
    <w:rPr>
      <w:rFonts w:ascii="Courier" w:hAnsi="Courier"/>
      <w:snapToGrid w:val="0"/>
      <w:sz w:val="22"/>
    </w:rPr>
  </w:style>
  <w:style w:type="paragraph" w:customStyle="1" w:styleId="Code10">
    <w:name w:val="Code 10"/>
    <w:basedOn w:val="Normal"/>
    <w:pPr>
      <w:keepLines/>
      <w:spacing w:after="0"/>
      <w:ind w:left="3600" w:hanging="360"/>
    </w:pPr>
    <w:rPr>
      <w:rFonts w:ascii="Courier" w:hAnsi="Courier"/>
      <w:snapToGrid w:val="0"/>
      <w:sz w:val="22"/>
    </w:rPr>
  </w:style>
  <w:style w:type="paragraph" w:customStyle="1" w:styleId="Code11">
    <w:name w:val="Code 11"/>
    <w:basedOn w:val="Normal"/>
    <w:pPr>
      <w:keepLines/>
      <w:spacing w:after="0"/>
      <w:ind w:left="4320" w:hanging="720"/>
    </w:pPr>
    <w:rPr>
      <w:rFonts w:ascii="Courier" w:hAnsi="Courier"/>
      <w:snapToGrid w:val="0"/>
      <w:sz w:val="22"/>
    </w:rPr>
  </w:style>
  <w:style w:type="paragraph" w:customStyle="1" w:styleId="Code2">
    <w:name w:val="Code 2"/>
    <w:basedOn w:val="Normal"/>
    <w:pPr>
      <w:keepLines/>
      <w:spacing w:after="0"/>
      <w:ind w:left="1080" w:hanging="720"/>
    </w:pPr>
    <w:rPr>
      <w:rFonts w:ascii="Courier" w:hAnsi="Courier"/>
      <w:snapToGrid w:val="0"/>
      <w:sz w:val="22"/>
    </w:rPr>
  </w:style>
  <w:style w:type="paragraph" w:customStyle="1" w:styleId="Code3">
    <w:name w:val="Code 3"/>
    <w:basedOn w:val="Normal"/>
    <w:pPr>
      <w:keepLines/>
      <w:spacing w:after="0"/>
      <w:ind w:left="1440" w:hanging="720"/>
    </w:pPr>
    <w:rPr>
      <w:rFonts w:ascii="Courier" w:hAnsi="Courier"/>
      <w:snapToGrid w:val="0"/>
      <w:sz w:val="22"/>
    </w:rPr>
  </w:style>
  <w:style w:type="paragraph" w:customStyle="1" w:styleId="Code4">
    <w:name w:val="Code 4"/>
    <w:basedOn w:val="Normal"/>
    <w:pPr>
      <w:keepLines/>
      <w:spacing w:after="0"/>
      <w:ind w:left="1800" w:hanging="720"/>
    </w:pPr>
    <w:rPr>
      <w:rFonts w:ascii="Courier" w:hAnsi="Courier"/>
      <w:snapToGrid w:val="0"/>
      <w:sz w:val="22"/>
    </w:rPr>
  </w:style>
  <w:style w:type="paragraph" w:customStyle="1" w:styleId="Code5">
    <w:name w:val="Code 5"/>
    <w:basedOn w:val="Normal"/>
    <w:pPr>
      <w:keepLines/>
      <w:spacing w:after="0"/>
      <w:ind w:left="2160" w:hanging="720"/>
    </w:pPr>
    <w:rPr>
      <w:rFonts w:ascii="Courier" w:hAnsi="Courier"/>
      <w:snapToGrid w:val="0"/>
      <w:sz w:val="22"/>
    </w:rPr>
  </w:style>
  <w:style w:type="paragraph" w:customStyle="1" w:styleId="Code6">
    <w:name w:val="Code 6"/>
    <w:basedOn w:val="Normal"/>
    <w:pPr>
      <w:keepLines/>
      <w:spacing w:after="0"/>
      <w:ind w:left="2520" w:hanging="720"/>
    </w:pPr>
    <w:rPr>
      <w:rFonts w:ascii="Courier" w:hAnsi="Courier"/>
      <w:snapToGrid w:val="0"/>
      <w:sz w:val="22"/>
    </w:rPr>
  </w:style>
  <w:style w:type="paragraph" w:customStyle="1" w:styleId="Code7">
    <w:name w:val="Code 7"/>
    <w:basedOn w:val="Normal"/>
    <w:pPr>
      <w:keepLines/>
      <w:spacing w:after="0"/>
      <w:ind w:left="2880" w:hanging="720"/>
    </w:pPr>
    <w:rPr>
      <w:rFonts w:ascii="Courier" w:hAnsi="Courier"/>
      <w:snapToGrid w:val="0"/>
      <w:sz w:val="22"/>
    </w:rPr>
  </w:style>
  <w:style w:type="paragraph" w:customStyle="1" w:styleId="Code8">
    <w:name w:val="Code 8"/>
    <w:basedOn w:val="Normal"/>
    <w:pPr>
      <w:keepLines/>
      <w:spacing w:after="0"/>
      <w:ind w:left="3240" w:hanging="720"/>
    </w:pPr>
    <w:rPr>
      <w:rFonts w:ascii="Courier" w:hAnsi="Courier"/>
      <w:snapToGrid w:val="0"/>
      <w:sz w:val="22"/>
    </w:rPr>
  </w:style>
  <w:style w:type="paragraph" w:customStyle="1" w:styleId="Code9">
    <w:name w:val="Code 9"/>
    <w:basedOn w:val="Normal"/>
    <w:pPr>
      <w:keepLines/>
      <w:spacing w:after="0"/>
      <w:ind w:left="3600" w:hanging="720"/>
    </w:pPr>
    <w:rPr>
      <w:rFonts w:ascii="Courier" w:hAnsi="Courier"/>
      <w:snapToGrid w:val="0"/>
      <w:sz w:val="22"/>
    </w:rPr>
  </w:style>
  <w:style w:type="paragraph" w:customStyle="1" w:styleId="Figureart">
    <w:name w:val="Figure art"/>
    <w:basedOn w:val="Normal"/>
    <w:next w:val="Figuretitle"/>
    <w:pPr>
      <w:keepNext/>
      <w:spacing w:after="0"/>
      <w:jc w:val="center"/>
    </w:pPr>
  </w:style>
  <w:style w:type="paragraph" w:customStyle="1" w:styleId="CODE">
    <w:name w:val="CODE"/>
    <w:basedOn w:val="Normal"/>
    <w:pPr>
      <w:keepLines/>
      <w:spacing w:after="0"/>
    </w:pPr>
    <w:rPr>
      <w:rFonts w:ascii="Courier New" w:hAnsi="Courier New"/>
      <w:noProof/>
      <w:snapToGrid w:val="0"/>
      <w:sz w:val="22"/>
    </w:rPr>
  </w:style>
  <w:style w:type="paragraph" w:styleId="BlockText">
    <w:name w:val="Block Text"/>
    <w:basedOn w:val="Normal"/>
    <w:pPr>
      <w:spacing w:after="120"/>
      <w:ind w:left="1440" w:right="1440"/>
    </w:pPr>
  </w:style>
  <w:style w:type="paragraph" w:styleId="CommentText">
    <w:name w:val="annotation text"/>
    <w:basedOn w:val="Normal"/>
    <w:rPr>
      <w:sz w:val="20"/>
    </w:rPr>
  </w:style>
  <w:style w:type="paragraph" w:customStyle="1" w:styleId="Tablelineafter">
    <w:name w:val="Table line after"/>
    <w:basedOn w:val="Normal"/>
    <w:pPr>
      <w:spacing w:after="0"/>
    </w:pPr>
    <w:rPr>
      <w:sz w:val="22"/>
      <w:szCs w:val="22"/>
    </w:rPr>
  </w:style>
  <w:style w:type="paragraph" w:customStyle="1" w:styleId="FiguretitleCharChar">
    <w:name w:val="Figure title Char Char"/>
    <w:basedOn w:val="Normal"/>
    <w:next w:val="Normal"/>
    <w:pPr>
      <w:suppressAutoHyphens/>
      <w:spacing w:before="220" w:after="220"/>
      <w:jc w:val="center"/>
    </w:pPr>
    <w:rPr>
      <w:b/>
      <w:bCs/>
    </w:rPr>
  </w:style>
  <w:style w:type="character" w:customStyle="1" w:styleId="FiguretitleCharCharChar">
    <w:name w:val="Figure title Char Char Char"/>
    <w:rPr>
      <w:b/>
      <w:bCs/>
      <w:noProof w:val="0"/>
      <w:sz w:val="24"/>
      <w:lang w:val="en-GB" w:eastAsia="en-US" w:bidi="ar-SA"/>
    </w:rPr>
  </w:style>
  <w:style w:type="paragraph" w:styleId="Caption">
    <w:name w:val="caption"/>
    <w:basedOn w:val="Normal"/>
    <w:next w:val="Normal"/>
    <w:qFormat/>
    <w:pPr>
      <w:spacing w:before="120" w:after="120"/>
    </w:pPr>
    <w:rPr>
      <w:b/>
      <w:bCs/>
      <w:color w:val="000000"/>
      <w:sz w:val="20"/>
    </w:rPr>
  </w:style>
  <w:style w:type="paragraph" w:customStyle="1" w:styleId="BodyText1">
    <w:name w:val="Body Text 1"/>
    <w:basedOn w:val="BodyText"/>
    <w:pPr>
      <w:keepNext/>
      <w:keepLines/>
      <w:spacing w:before="40" w:after="40"/>
      <w:ind w:left="144" w:hanging="144"/>
    </w:pPr>
    <w:rPr>
      <w:sz w:val="22"/>
    </w:rPr>
  </w:style>
  <w:style w:type="paragraph" w:styleId="CommentSubject">
    <w:name w:val="annotation subject"/>
    <w:basedOn w:val="CommentText"/>
    <w:next w:val="CommentText"/>
    <w:semiHidden/>
    <w:rPr>
      <w:b/>
      <w:bCs/>
    </w:rPr>
  </w:style>
  <w:style w:type="paragraph" w:styleId="PlainText">
    <w:name w:val="Plain Text"/>
    <w:basedOn w:val="Normal"/>
    <w:pPr>
      <w:spacing w:after="0"/>
    </w:pPr>
    <w:rPr>
      <w:rFonts w:ascii="Courier New" w:hAnsi="Courier New" w:cs="Courier New"/>
      <w:sz w:val="20"/>
    </w:rPr>
  </w:style>
  <w:style w:type="character" w:styleId="CommentReference">
    <w:name w:val="annotation reference"/>
    <w:semiHidden/>
    <w:rPr>
      <w:sz w:val="16"/>
      <w:szCs w:val="16"/>
    </w:rPr>
  </w:style>
  <w:style w:type="paragraph" w:customStyle="1" w:styleId="FiguretitleChar">
    <w:name w:val="Figure title Char"/>
    <w:basedOn w:val="Normal"/>
    <w:next w:val="Normal"/>
    <w:pPr>
      <w:suppressAutoHyphens/>
      <w:spacing w:before="220" w:after="220"/>
      <w:jc w:val="center"/>
    </w:pPr>
    <w:rPr>
      <w:b/>
      <w:bCs/>
    </w:rPr>
  </w:style>
  <w:style w:type="character" w:customStyle="1" w:styleId="TablefootnoteCharChar">
    <w:name w:val="Table footnote Char Char"/>
    <w:rPr>
      <w:noProof w:val="0"/>
      <w:sz w:val="18"/>
      <w:szCs w:val="18"/>
      <w:lang w:val="en-GB" w:eastAsia="en-US" w:bidi="ar-SA"/>
    </w:rPr>
  </w:style>
  <w:style w:type="paragraph" w:customStyle="1" w:styleId="Tablefootnote">
    <w:name w:val="Table footnote"/>
    <w:basedOn w:val="Normal"/>
    <w:pPr>
      <w:tabs>
        <w:tab w:val="left" w:pos="342"/>
      </w:tabs>
      <w:spacing w:before="40" w:after="40"/>
      <w:ind w:right="-43"/>
    </w:pPr>
    <w:rPr>
      <w:sz w:val="20"/>
      <w:szCs w:val="18"/>
    </w:rPr>
  </w:style>
  <w:style w:type="paragraph" w:styleId="List3">
    <w:name w:val="List 3"/>
    <w:basedOn w:val="Normal"/>
    <w:pPr>
      <w:ind w:left="1080" w:hanging="360"/>
    </w:pPr>
  </w:style>
  <w:style w:type="character" w:styleId="Hyperlink">
    <w:name w:val="Hyperlink"/>
    <w:rPr>
      <w:noProof/>
      <w:color w:val="0000FF"/>
      <w:u w:val="single"/>
      <w:lang w:val="en-GB"/>
    </w:rPr>
  </w:style>
  <w:style w:type="paragraph" w:styleId="TableofFigures">
    <w:name w:val="table of figures"/>
    <w:basedOn w:val="Normal"/>
    <w:next w:val="Normal"/>
    <w:pPr>
      <w:spacing w:after="120"/>
      <w:ind w:left="403" w:hanging="403"/>
      <w:jc w:val="both"/>
    </w:pPr>
    <w:rPr>
      <w:rFonts w:eastAsia="MS Mincho" w:cs="Arial"/>
      <w:b/>
      <w:sz w:val="22"/>
      <w:lang w:eastAsia="ja-JP"/>
    </w:rPr>
  </w:style>
  <w:style w:type="paragraph" w:customStyle="1" w:styleId="StyleCopyrightStuff8ptBlack">
    <w:name w:val="Style CopyrightStuff + 8 pt Black"/>
    <w:basedOn w:val="Normal"/>
    <w:pPr>
      <w:autoSpaceDE w:val="0"/>
      <w:autoSpaceDN w:val="0"/>
      <w:adjustRightInd w:val="0"/>
      <w:spacing w:before="120" w:after="0"/>
    </w:pPr>
    <w:rPr>
      <w:color w:val="000000"/>
      <w:sz w:val="16"/>
      <w:szCs w:val="24"/>
    </w:rPr>
  </w:style>
  <w:style w:type="paragraph" w:customStyle="1" w:styleId="DocumentNumber">
    <w:name w:val="DocumentNumber"/>
    <w:basedOn w:val="Normal"/>
    <w:pPr>
      <w:pBdr>
        <w:top w:val="single" w:sz="6" w:space="1" w:color="auto" w:shadow="1"/>
        <w:left w:val="single" w:sz="6" w:space="1" w:color="auto" w:shadow="1"/>
        <w:bottom w:val="single" w:sz="6" w:space="1" w:color="auto" w:shadow="1"/>
        <w:right w:val="single" w:sz="6" w:space="1" w:color="auto" w:shadow="1"/>
      </w:pBdr>
      <w:spacing w:before="40" w:after="960"/>
      <w:jc w:val="center"/>
    </w:pPr>
    <w:rPr>
      <w:rFonts w:ascii="Arial" w:hAnsi="Arial"/>
      <w:b/>
      <w:sz w:val="36"/>
    </w:rPr>
  </w:style>
  <w:style w:type="paragraph" w:customStyle="1" w:styleId="DocumentHeaderInfo">
    <w:name w:val="DocumentHeaderInfo"/>
    <w:basedOn w:val="Normal"/>
    <w:pPr>
      <w:pBdr>
        <w:top w:val="single" w:sz="6" w:space="1" w:color="auto"/>
        <w:left w:val="single" w:sz="6" w:space="1" w:color="auto"/>
        <w:bottom w:val="single" w:sz="6" w:space="1" w:color="auto"/>
        <w:right w:val="single" w:sz="6" w:space="1" w:color="auto"/>
      </w:pBdr>
      <w:spacing w:before="40" w:after="40"/>
    </w:pPr>
    <w:rPr>
      <w:rFonts w:ascii="Arial" w:hAnsi="Arial"/>
      <w:b/>
    </w:rPr>
  </w:style>
  <w:style w:type="character" w:customStyle="1" w:styleId="TablefootnoteChar1">
    <w:name w:val="Table footnote Char1"/>
    <w:rPr>
      <w:noProof w:val="0"/>
      <w:szCs w:val="18"/>
      <w:lang w:val="en-GB" w:eastAsia="en-US" w:bidi="ar-SA"/>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BalloonText">
    <w:name w:val="Balloon Text"/>
    <w:basedOn w:val="Normal"/>
    <w:semiHidden/>
    <w:rPr>
      <w:rFonts w:ascii="Tahoma" w:hAnsi="Tahoma" w:cs="Tahoma"/>
      <w:sz w:val="16"/>
      <w:szCs w:val="16"/>
    </w:rPr>
  </w:style>
  <w:style w:type="paragraph" w:customStyle="1" w:styleId="StyleOGCClauseBefore36pt">
    <w:name w:val="Style OGC Clause + Before:  36 pt"/>
    <w:basedOn w:val="OGCClause"/>
    <w:rPr>
      <w:szCs w:val="20"/>
    </w:rPr>
  </w:style>
  <w:style w:type="paragraph" w:styleId="DocumentMap">
    <w:name w:val="Document Map"/>
    <w:basedOn w:val="Normal"/>
    <w:semiHidden/>
    <w:pPr>
      <w:shd w:val="clear" w:color="auto" w:fill="000080"/>
    </w:pPr>
    <w:rPr>
      <w:rFonts w:ascii="Tahoma" w:hAnsi="Tahoma" w:cs="Tahoma"/>
    </w:rPr>
  </w:style>
  <w:style w:type="character" w:customStyle="1" w:styleId="CharChar">
    <w:name w:val="Char Char"/>
    <w:rPr>
      <w:noProof w:val="0"/>
      <w:sz w:val="22"/>
      <w:szCs w:val="22"/>
      <w:lang w:val="en-US" w:eastAsia="en-US" w:bidi="ar-SA"/>
    </w:rPr>
  </w:style>
  <w:style w:type="character" w:customStyle="1" w:styleId="FigureartChar">
    <w:name w:val="Figure art Char"/>
    <w:rPr>
      <w:noProof w:val="0"/>
      <w:sz w:val="24"/>
      <w:lang w:val="en-US" w:eastAsia="en-US" w:bidi="ar-SA"/>
    </w:rPr>
  </w:style>
  <w:style w:type="character" w:customStyle="1" w:styleId="FiguretitleCharChar1">
    <w:name w:val="Figure title Char Char1"/>
    <w:rPr>
      <w:b/>
      <w:bCs/>
      <w:noProof w:val="0"/>
      <w:sz w:val="24"/>
      <w:lang w:val="en-US" w:eastAsia="en-US" w:bidi="ar-SA"/>
    </w:rPr>
  </w:style>
  <w:style w:type="paragraph" w:styleId="ListParagraph">
    <w:name w:val="List Paragraph"/>
    <w:basedOn w:val="Normal"/>
    <w:rsid w:val="002B68BE"/>
    <w:pPr>
      <w:ind w:left="720"/>
      <w:contextualSpacing/>
    </w:pPr>
  </w:style>
  <w:style w:type="character" w:customStyle="1" w:styleId="BodyTextChar">
    <w:name w:val="Body Text Char"/>
    <w:basedOn w:val="DefaultParagraphFont"/>
    <w:link w:val="BodyText"/>
    <w:rsid w:val="005B25EB"/>
    <w:rPr>
      <w:sz w:val="24"/>
    </w:rPr>
  </w:style>
  <w:style w:type="character" w:customStyle="1" w:styleId="BodyTextIndentChar">
    <w:name w:val="Body Text Indent Char"/>
    <w:basedOn w:val="DefaultParagraphFont"/>
    <w:link w:val="BodyTextIndent"/>
    <w:rsid w:val="005B25EB"/>
    <w:rPr>
      <w:sz w:val="22"/>
      <w:szCs w:val="22"/>
    </w:rPr>
  </w:style>
  <w:style w:type="paragraph" w:customStyle="1" w:styleId="NoteLevel11">
    <w:name w:val="Note Level 11"/>
    <w:basedOn w:val="Normal"/>
    <w:rsid w:val="00035A02"/>
    <w:pPr>
      <w:keepNext/>
      <w:numPr>
        <w:numId w:val="28"/>
      </w:numPr>
      <w:spacing w:after="0"/>
      <w:contextualSpacing/>
      <w:outlineLvl w:val="0"/>
    </w:pPr>
    <w:rPr>
      <w:rFonts w:ascii="Verdana" w:hAnsi="Verdana"/>
    </w:rPr>
  </w:style>
  <w:style w:type="paragraph" w:customStyle="1" w:styleId="NoteLevel21">
    <w:name w:val="Note Level 21"/>
    <w:basedOn w:val="Normal"/>
    <w:rsid w:val="00035A02"/>
    <w:pPr>
      <w:keepNext/>
      <w:numPr>
        <w:ilvl w:val="1"/>
        <w:numId w:val="28"/>
      </w:numPr>
      <w:spacing w:after="0"/>
      <w:contextualSpacing/>
      <w:outlineLvl w:val="1"/>
    </w:pPr>
    <w:rPr>
      <w:rFonts w:ascii="Verdana" w:hAnsi="Verdana"/>
    </w:rPr>
  </w:style>
  <w:style w:type="paragraph" w:styleId="HTMLPreformatted">
    <w:name w:val="HTML Preformatted"/>
    <w:basedOn w:val="Normal"/>
    <w:link w:val="HTMLPreformattedChar"/>
    <w:rsid w:val="003A6706"/>
    <w:pPr>
      <w:spacing w:after="0"/>
    </w:pPr>
    <w:rPr>
      <w:rFonts w:ascii="Courier" w:hAnsi="Courier"/>
      <w:sz w:val="20"/>
    </w:rPr>
  </w:style>
  <w:style w:type="character" w:customStyle="1" w:styleId="HTMLPreformattedChar">
    <w:name w:val="HTML Preformatted Char"/>
    <w:basedOn w:val="DefaultParagraphFont"/>
    <w:link w:val="HTMLPreformatted"/>
    <w:rsid w:val="003A6706"/>
    <w:rPr>
      <w:rFonts w:ascii="Courier"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4146">
      <w:bodyDiv w:val="1"/>
      <w:marLeft w:val="0"/>
      <w:marRight w:val="0"/>
      <w:marTop w:val="0"/>
      <w:marBottom w:val="0"/>
      <w:divBdr>
        <w:top w:val="none" w:sz="0" w:space="0" w:color="auto"/>
        <w:left w:val="none" w:sz="0" w:space="0" w:color="auto"/>
        <w:bottom w:val="none" w:sz="0" w:space="0" w:color="auto"/>
        <w:right w:val="none" w:sz="0" w:space="0" w:color="auto"/>
      </w:divBdr>
    </w:div>
    <w:div w:id="162017264">
      <w:bodyDiv w:val="1"/>
      <w:marLeft w:val="0"/>
      <w:marRight w:val="0"/>
      <w:marTop w:val="0"/>
      <w:marBottom w:val="0"/>
      <w:divBdr>
        <w:top w:val="none" w:sz="0" w:space="0" w:color="auto"/>
        <w:left w:val="none" w:sz="0" w:space="0" w:color="auto"/>
        <w:bottom w:val="none" w:sz="0" w:space="0" w:color="auto"/>
        <w:right w:val="none" w:sz="0" w:space="0" w:color="auto"/>
      </w:divBdr>
    </w:div>
    <w:div w:id="407654531">
      <w:bodyDiv w:val="1"/>
      <w:marLeft w:val="0"/>
      <w:marRight w:val="0"/>
      <w:marTop w:val="0"/>
      <w:marBottom w:val="0"/>
      <w:divBdr>
        <w:top w:val="none" w:sz="0" w:space="0" w:color="auto"/>
        <w:left w:val="none" w:sz="0" w:space="0" w:color="auto"/>
        <w:bottom w:val="none" w:sz="0" w:space="0" w:color="auto"/>
        <w:right w:val="none" w:sz="0" w:space="0" w:color="auto"/>
      </w:divBdr>
      <w:divsChild>
        <w:div w:id="546798899">
          <w:marLeft w:val="0"/>
          <w:marRight w:val="0"/>
          <w:marTop w:val="0"/>
          <w:marBottom w:val="0"/>
          <w:divBdr>
            <w:top w:val="none" w:sz="0" w:space="0" w:color="auto"/>
            <w:left w:val="none" w:sz="0" w:space="0" w:color="auto"/>
            <w:bottom w:val="none" w:sz="0" w:space="0" w:color="auto"/>
            <w:right w:val="none" w:sz="0" w:space="0" w:color="auto"/>
          </w:divBdr>
        </w:div>
        <w:div w:id="2104639478">
          <w:marLeft w:val="0"/>
          <w:marRight w:val="0"/>
          <w:marTop w:val="0"/>
          <w:marBottom w:val="0"/>
          <w:divBdr>
            <w:top w:val="none" w:sz="0" w:space="0" w:color="auto"/>
            <w:left w:val="none" w:sz="0" w:space="0" w:color="auto"/>
            <w:bottom w:val="none" w:sz="0" w:space="0" w:color="auto"/>
            <w:right w:val="none" w:sz="0" w:space="0" w:color="auto"/>
          </w:divBdr>
          <w:divsChild>
            <w:div w:id="1073506555">
              <w:marLeft w:val="0"/>
              <w:marRight w:val="0"/>
              <w:marTop w:val="0"/>
              <w:marBottom w:val="0"/>
              <w:divBdr>
                <w:top w:val="none" w:sz="0" w:space="0" w:color="auto"/>
                <w:left w:val="none" w:sz="0" w:space="0" w:color="auto"/>
                <w:bottom w:val="none" w:sz="0" w:space="0" w:color="auto"/>
                <w:right w:val="none" w:sz="0" w:space="0" w:color="auto"/>
              </w:divBdr>
            </w:div>
          </w:divsChild>
        </w:div>
        <w:div w:id="1498883684">
          <w:marLeft w:val="0"/>
          <w:marRight w:val="0"/>
          <w:marTop w:val="0"/>
          <w:marBottom w:val="0"/>
          <w:divBdr>
            <w:top w:val="none" w:sz="0" w:space="0" w:color="auto"/>
            <w:left w:val="none" w:sz="0" w:space="0" w:color="auto"/>
            <w:bottom w:val="none" w:sz="0" w:space="0" w:color="auto"/>
            <w:right w:val="none" w:sz="0" w:space="0" w:color="auto"/>
          </w:divBdr>
          <w:divsChild>
            <w:div w:id="1742292025">
              <w:marLeft w:val="0"/>
              <w:marRight w:val="0"/>
              <w:marTop w:val="0"/>
              <w:marBottom w:val="0"/>
              <w:divBdr>
                <w:top w:val="none" w:sz="0" w:space="0" w:color="auto"/>
                <w:left w:val="none" w:sz="0" w:space="0" w:color="auto"/>
                <w:bottom w:val="none" w:sz="0" w:space="0" w:color="auto"/>
                <w:right w:val="none" w:sz="0" w:space="0" w:color="auto"/>
              </w:divBdr>
              <w:divsChild>
                <w:div w:id="12869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5299">
          <w:marLeft w:val="0"/>
          <w:marRight w:val="0"/>
          <w:marTop w:val="0"/>
          <w:marBottom w:val="0"/>
          <w:divBdr>
            <w:top w:val="none" w:sz="0" w:space="0" w:color="auto"/>
            <w:left w:val="none" w:sz="0" w:space="0" w:color="auto"/>
            <w:bottom w:val="none" w:sz="0" w:space="0" w:color="auto"/>
            <w:right w:val="none" w:sz="0" w:space="0" w:color="auto"/>
          </w:divBdr>
        </w:div>
        <w:div w:id="1463041366">
          <w:marLeft w:val="0"/>
          <w:marRight w:val="0"/>
          <w:marTop w:val="0"/>
          <w:marBottom w:val="0"/>
          <w:divBdr>
            <w:top w:val="none" w:sz="0" w:space="0" w:color="auto"/>
            <w:left w:val="none" w:sz="0" w:space="0" w:color="auto"/>
            <w:bottom w:val="none" w:sz="0" w:space="0" w:color="auto"/>
            <w:right w:val="none" w:sz="0" w:space="0" w:color="auto"/>
          </w:divBdr>
          <w:divsChild>
            <w:div w:id="69237914">
              <w:marLeft w:val="0"/>
              <w:marRight w:val="0"/>
              <w:marTop w:val="0"/>
              <w:marBottom w:val="0"/>
              <w:divBdr>
                <w:top w:val="none" w:sz="0" w:space="0" w:color="auto"/>
                <w:left w:val="none" w:sz="0" w:space="0" w:color="auto"/>
                <w:bottom w:val="none" w:sz="0" w:space="0" w:color="auto"/>
                <w:right w:val="none" w:sz="0" w:space="0" w:color="auto"/>
              </w:divBdr>
              <w:divsChild>
                <w:div w:id="5891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8440">
      <w:bodyDiv w:val="1"/>
      <w:marLeft w:val="0"/>
      <w:marRight w:val="0"/>
      <w:marTop w:val="0"/>
      <w:marBottom w:val="0"/>
      <w:divBdr>
        <w:top w:val="none" w:sz="0" w:space="0" w:color="auto"/>
        <w:left w:val="none" w:sz="0" w:space="0" w:color="auto"/>
        <w:bottom w:val="none" w:sz="0" w:space="0" w:color="auto"/>
        <w:right w:val="none" w:sz="0" w:space="0" w:color="auto"/>
      </w:divBdr>
    </w:div>
    <w:div w:id="761609762">
      <w:bodyDiv w:val="1"/>
      <w:marLeft w:val="0"/>
      <w:marRight w:val="0"/>
      <w:marTop w:val="0"/>
      <w:marBottom w:val="0"/>
      <w:divBdr>
        <w:top w:val="none" w:sz="0" w:space="0" w:color="auto"/>
        <w:left w:val="none" w:sz="0" w:space="0" w:color="auto"/>
        <w:bottom w:val="none" w:sz="0" w:space="0" w:color="auto"/>
        <w:right w:val="none" w:sz="0" w:space="0" w:color="auto"/>
      </w:divBdr>
    </w:div>
    <w:div w:id="815222874">
      <w:bodyDiv w:val="1"/>
      <w:marLeft w:val="0"/>
      <w:marRight w:val="0"/>
      <w:marTop w:val="0"/>
      <w:marBottom w:val="0"/>
      <w:divBdr>
        <w:top w:val="none" w:sz="0" w:space="0" w:color="auto"/>
        <w:left w:val="none" w:sz="0" w:space="0" w:color="auto"/>
        <w:bottom w:val="none" w:sz="0" w:space="0" w:color="auto"/>
        <w:right w:val="none" w:sz="0" w:space="0" w:color="auto"/>
      </w:divBdr>
    </w:div>
    <w:div w:id="826674167">
      <w:bodyDiv w:val="1"/>
      <w:marLeft w:val="0"/>
      <w:marRight w:val="0"/>
      <w:marTop w:val="0"/>
      <w:marBottom w:val="0"/>
      <w:divBdr>
        <w:top w:val="none" w:sz="0" w:space="0" w:color="auto"/>
        <w:left w:val="none" w:sz="0" w:space="0" w:color="auto"/>
        <w:bottom w:val="none" w:sz="0" w:space="0" w:color="auto"/>
        <w:right w:val="none" w:sz="0" w:space="0" w:color="auto"/>
      </w:divBdr>
    </w:div>
    <w:div w:id="893347392">
      <w:bodyDiv w:val="1"/>
      <w:marLeft w:val="0"/>
      <w:marRight w:val="0"/>
      <w:marTop w:val="0"/>
      <w:marBottom w:val="0"/>
      <w:divBdr>
        <w:top w:val="none" w:sz="0" w:space="0" w:color="auto"/>
        <w:left w:val="none" w:sz="0" w:space="0" w:color="auto"/>
        <w:bottom w:val="none" w:sz="0" w:space="0" w:color="auto"/>
        <w:right w:val="none" w:sz="0" w:space="0" w:color="auto"/>
      </w:divBdr>
    </w:div>
    <w:div w:id="893808086">
      <w:bodyDiv w:val="1"/>
      <w:marLeft w:val="0"/>
      <w:marRight w:val="0"/>
      <w:marTop w:val="0"/>
      <w:marBottom w:val="0"/>
      <w:divBdr>
        <w:top w:val="none" w:sz="0" w:space="0" w:color="auto"/>
        <w:left w:val="none" w:sz="0" w:space="0" w:color="auto"/>
        <w:bottom w:val="none" w:sz="0" w:space="0" w:color="auto"/>
        <w:right w:val="none" w:sz="0" w:space="0" w:color="auto"/>
      </w:divBdr>
    </w:div>
    <w:div w:id="1136066670">
      <w:bodyDiv w:val="1"/>
      <w:marLeft w:val="0"/>
      <w:marRight w:val="0"/>
      <w:marTop w:val="0"/>
      <w:marBottom w:val="0"/>
      <w:divBdr>
        <w:top w:val="none" w:sz="0" w:space="0" w:color="auto"/>
        <w:left w:val="none" w:sz="0" w:space="0" w:color="auto"/>
        <w:bottom w:val="none" w:sz="0" w:space="0" w:color="auto"/>
        <w:right w:val="none" w:sz="0" w:space="0" w:color="auto"/>
      </w:divBdr>
    </w:div>
    <w:div w:id="1186792523">
      <w:bodyDiv w:val="1"/>
      <w:marLeft w:val="0"/>
      <w:marRight w:val="0"/>
      <w:marTop w:val="0"/>
      <w:marBottom w:val="0"/>
      <w:divBdr>
        <w:top w:val="none" w:sz="0" w:space="0" w:color="auto"/>
        <w:left w:val="none" w:sz="0" w:space="0" w:color="auto"/>
        <w:bottom w:val="none" w:sz="0" w:space="0" w:color="auto"/>
        <w:right w:val="none" w:sz="0" w:space="0" w:color="auto"/>
      </w:divBdr>
    </w:div>
    <w:div w:id="1218976507">
      <w:bodyDiv w:val="1"/>
      <w:marLeft w:val="0"/>
      <w:marRight w:val="0"/>
      <w:marTop w:val="0"/>
      <w:marBottom w:val="0"/>
      <w:divBdr>
        <w:top w:val="none" w:sz="0" w:space="0" w:color="auto"/>
        <w:left w:val="none" w:sz="0" w:space="0" w:color="auto"/>
        <w:bottom w:val="none" w:sz="0" w:space="0" w:color="auto"/>
        <w:right w:val="none" w:sz="0" w:space="0" w:color="auto"/>
      </w:divBdr>
    </w:div>
    <w:div w:id="1287736055">
      <w:bodyDiv w:val="1"/>
      <w:marLeft w:val="0"/>
      <w:marRight w:val="0"/>
      <w:marTop w:val="0"/>
      <w:marBottom w:val="0"/>
      <w:divBdr>
        <w:top w:val="none" w:sz="0" w:space="0" w:color="auto"/>
        <w:left w:val="none" w:sz="0" w:space="0" w:color="auto"/>
        <w:bottom w:val="none" w:sz="0" w:space="0" w:color="auto"/>
        <w:right w:val="none" w:sz="0" w:space="0" w:color="auto"/>
      </w:divBdr>
    </w:div>
    <w:div w:id="1305740943">
      <w:bodyDiv w:val="1"/>
      <w:marLeft w:val="0"/>
      <w:marRight w:val="0"/>
      <w:marTop w:val="0"/>
      <w:marBottom w:val="0"/>
      <w:divBdr>
        <w:top w:val="none" w:sz="0" w:space="0" w:color="auto"/>
        <w:left w:val="none" w:sz="0" w:space="0" w:color="auto"/>
        <w:bottom w:val="none" w:sz="0" w:space="0" w:color="auto"/>
        <w:right w:val="none" w:sz="0" w:space="0" w:color="auto"/>
      </w:divBdr>
      <w:divsChild>
        <w:div w:id="2108884996">
          <w:marLeft w:val="0"/>
          <w:marRight w:val="0"/>
          <w:marTop w:val="0"/>
          <w:marBottom w:val="0"/>
          <w:divBdr>
            <w:top w:val="none" w:sz="0" w:space="0" w:color="auto"/>
            <w:left w:val="none" w:sz="0" w:space="0" w:color="auto"/>
            <w:bottom w:val="none" w:sz="0" w:space="0" w:color="auto"/>
            <w:right w:val="none" w:sz="0" w:space="0" w:color="auto"/>
          </w:divBdr>
          <w:divsChild>
            <w:div w:id="1530332724">
              <w:marLeft w:val="0"/>
              <w:marRight w:val="0"/>
              <w:marTop w:val="0"/>
              <w:marBottom w:val="0"/>
              <w:divBdr>
                <w:top w:val="none" w:sz="0" w:space="0" w:color="auto"/>
                <w:left w:val="none" w:sz="0" w:space="0" w:color="auto"/>
                <w:bottom w:val="none" w:sz="0" w:space="0" w:color="auto"/>
                <w:right w:val="none" w:sz="0" w:space="0" w:color="auto"/>
              </w:divBdr>
              <w:divsChild>
                <w:div w:id="9585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1924">
          <w:marLeft w:val="0"/>
          <w:marRight w:val="0"/>
          <w:marTop w:val="0"/>
          <w:marBottom w:val="0"/>
          <w:divBdr>
            <w:top w:val="none" w:sz="0" w:space="0" w:color="auto"/>
            <w:left w:val="none" w:sz="0" w:space="0" w:color="auto"/>
            <w:bottom w:val="none" w:sz="0" w:space="0" w:color="auto"/>
            <w:right w:val="none" w:sz="0" w:space="0" w:color="auto"/>
          </w:divBdr>
        </w:div>
        <w:div w:id="1146779021">
          <w:marLeft w:val="0"/>
          <w:marRight w:val="0"/>
          <w:marTop w:val="0"/>
          <w:marBottom w:val="0"/>
          <w:divBdr>
            <w:top w:val="none" w:sz="0" w:space="0" w:color="auto"/>
            <w:left w:val="none" w:sz="0" w:space="0" w:color="auto"/>
            <w:bottom w:val="none" w:sz="0" w:space="0" w:color="auto"/>
            <w:right w:val="none" w:sz="0" w:space="0" w:color="auto"/>
          </w:divBdr>
          <w:divsChild>
            <w:div w:id="1125581032">
              <w:marLeft w:val="0"/>
              <w:marRight w:val="0"/>
              <w:marTop w:val="0"/>
              <w:marBottom w:val="0"/>
              <w:divBdr>
                <w:top w:val="none" w:sz="0" w:space="0" w:color="auto"/>
                <w:left w:val="none" w:sz="0" w:space="0" w:color="auto"/>
                <w:bottom w:val="none" w:sz="0" w:space="0" w:color="auto"/>
                <w:right w:val="none" w:sz="0" w:space="0" w:color="auto"/>
              </w:divBdr>
              <w:divsChild>
                <w:div w:id="18517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5262">
      <w:bodyDiv w:val="1"/>
      <w:marLeft w:val="0"/>
      <w:marRight w:val="0"/>
      <w:marTop w:val="0"/>
      <w:marBottom w:val="0"/>
      <w:divBdr>
        <w:top w:val="none" w:sz="0" w:space="0" w:color="auto"/>
        <w:left w:val="none" w:sz="0" w:space="0" w:color="auto"/>
        <w:bottom w:val="none" w:sz="0" w:space="0" w:color="auto"/>
        <w:right w:val="none" w:sz="0" w:space="0" w:color="auto"/>
      </w:divBdr>
    </w:div>
    <w:div w:id="1546478781">
      <w:bodyDiv w:val="1"/>
      <w:marLeft w:val="0"/>
      <w:marRight w:val="0"/>
      <w:marTop w:val="0"/>
      <w:marBottom w:val="0"/>
      <w:divBdr>
        <w:top w:val="none" w:sz="0" w:space="0" w:color="auto"/>
        <w:left w:val="none" w:sz="0" w:space="0" w:color="auto"/>
        <w:bottom w:val="none" w:sz="0" w:space="0" w:color="auto"/>
        <w:right w:val="none" w:sz="0" w:space="0" w:color="auto"/>
      </w:divBdr>
    </w:div>
    <w:div w:id="1563326754">
      <w:bodyDiv w:val="1"/>
      <w:marLeft w:val="0"/>
      <w:marRight w:val="0"/>
      <w:marTop w:val="0"/>
      <w:marBottom w:val="0"/>
      <w:divBdr>
        <w:top w:val="none" w:sz="0" w:space="0" w:color="auto"/>
        <w:left w:val="none" w:sz="0" w:space="0" w:color="auto"/>
        <w:bottom w:val="none" w:sz="0" w:space="0" w:color="auto"/>
        <w:right w:val="none" w:sz="0" w:space="0" w:color="auto"/>
      </w:divBdr>
      <w:divsChild>
        <w:div w:id="965046671">
          <w:marLeft w:val="0"/>
          <w:marRight w:val="0"/>
          <w:marTop w:val="0"/>
          <w:marBottom w:val="0"/>
          <w:divBdr>
            <w:top w:val="none" w:sz="0" w:space="0" w:color="auto"/>
            <w:left w:val="none" w:sz="0" w:space="0" w:color="auto"/>
            <w:bottom w:val="none" w:sz="0" w:space="0" w:color="auto"/>
            <w:right w:val="none" w:sz="0" w:space="0" w:color="auto"/>
          </w:divBdr>
        </w:div>
        <w:div w:id="740755963">
          <w:marLeft w:val="0"/>
          <w:marRight w:val="0"/>
          <w:marTop w:val="0"/>
          <w:marBottom w:val="0"/>
          <w:divBdr>
            <w:top w:val="none" w:sz="0" w:space="0" w:color="auto"/>
            <w:left w:val="none" w:sz="0" w:space="0" w:color="auto"/>
            <w:bottom w:val="none" w:sz="0" w:space="0" w:color="auto"/>
            <w:right w:val="none" w:sz="0" w:space="0" w:color="auto"/>
          </w:divBdr>
        </w:div>
      </w:divsChild>
    </w:div>
    <w:div w:id="1603610834">
      <w:bodyDiv w:val="1"/>
      <w:marLeft w:val="0"/>
      <w:marRight w:val="0"/>
      <w:marTop w:val="0"/>
      <w:marBottom w:val="0"/>
      <w:divBdr>
        <w:top w:val="none" w:sz="0" w:space="0" w:color="auto"/>
        <w:left w:val="none" w:sz="0" w:space="0" w:color="auto"/>
        <w:bottom w:val="none" w:sz="0" w:space="0" w:color="auto"/>
        <w:right w:val="none" w:sz="0" w:space="0" w:color="auto"/>
      </w:divBdr>
    </w:div>
    <w:div w:id="1721174595">
      <w:bodyDiv w:val="1"/>
      <w:marLeft w:val="0"/>
      <w:marRight w:val="0"/>
      <w:marTop w:val="0"/>
      <w:marBottom w:val="0"/>
      <w:divBdr>
        <w:top w:val="none" w:sz="0" w:space="0" w:color="auto"/>
        <w:left w:val="none" w:sz="0" w:space="0" w:color="auto"/>
        <w:bottom w:val="none" w:sz="0" w:space="0" w:color="auto"/>
        <w:right w:val="none" w:sz="0" w:space="0" w:color="auto"/>
      </w:divBdr>
    </w:div>
    <w:div w:id="1749111226">
      <w:bodyDiv w:val="1"/>
      <w:marLeft w:val="0"/>
      <w:marRight w:val="0"/>
      <w:marTop w:val="0"/>
      <w:marBottom w:val="0"/>
      <w:divBdr>
        <w:top w:val="none" w:sz="0" w:space="0" w:color="auto"/>
        <w:left w:val="none" w:sz="0" w:space="0" w:color="auto"/>
        <w:bottom w:val="none" w:sz="0" w:space="0" w:color="auto"/>
        <w:right w:val="none" w:sz="0" w:space="0" w:color="auto"/>
      </w:divBdr>
      <w:divsChild>
        <w:div w:id="1180975272">
          <w:marLeft w:val="0"/>
          <w:marRight w:val="0"/>
          <w:marTop w:val="0"/>
          <w:marBottom w:val="0"/>
          <w:divBdr>
            <w:top w:val="none" w:sz="0" w:space="0" w:color="auto"/>
            <w:left w:val="none" w:sz="0" w:space="0" w:color="auto"/>
            <w:bottom w:val="none" w:sz="0" w:space="0" w:color="auto"/>
            <w:right w:val="none" w:sz="0" w:space="0" w:color="auto"/>
          </w:divBdr>
        </w:div>
        <w:div w:id="1969780930">
          <w:marLeft w:val="0"/>
          <w:marRight w:val="0"/>
          <w:marTop w:val="0"/>
          <w:marBottom w:val="0"/>
          <w:divBdr>
            <w:top w:val="none" w:sz="0" w:space="0" w:color="auto"/>
            <w:left w:val="none" w:sz="0" w:space="0" w:color="auto"/>
            <w:bottom w:val="none" w:sz="0" w:space="0" w:color="auto"/>
            <w:right w:val="none" w:sz="0" w:space="0" w:color="auto"/>
          </w:divBdr>
        </w:div>
      </w:divsChild>
    </w:div>
    <w:div w:id="1778019644">
      <w:bodyDiv w:val="1"/>
      <w:marLeft w:val="0"/>
      <w:marRight w:val="0"/>
      <w:marTop w:val="0"/>
      <w:marBottom w:val="0"/>
      <w:divBdr>
        <w:top w:val="none" w:sz="0" w:space="0" w:color="auto"/>
        <w:left w:val="none" w:sz="0" w:space="0" w:color="auto"/>
        <w:bottom w:val="none" w:sz="0" w:space="0" w:color="auto"/>
        <w:right w:val="none" w:sz="0" w:space="0" w:color="auto"/>
      </w:divBdr>
    </w:div>
    <w:div w:id="1868984644">
      <w:bodyDiv w:val="1"/>
      <w:marLeft w:val="0"/>
      <w:marRight w:val="0"/>
      <w:marTop w:val="0"/>
      <w:marBottom w:val="0"/>
      <w:divBdr>
        <w:top w:val="none" w:sz="0" w:space="0" w:color="auto"/>
        <w:left w:val="none" w:sz="0" w:space="0" w:color="auto"/>
        <w:bottom w:val="none" w:sz="0" w:space="0" w:color="auto"/>
        <w:right w:val="none" w:sz="0" w:space="0" w:color="auto"/>
      </w:divBdr>
      <w:divsChild>
        <w:div w:id="396319810">
          <w:marLeft w:val="0"/>
          <w:marRight w:val="0"/>
          <w:marTop w:val="0"/>
          <w:marBottom w:val="0"/>
          <w:divBdr>
            <w:top w:val="none" w:sz="0" w:space="0" w:color="auto"/>
            <w:left w:val="none" w:sz="0" w:space="0" w:color="auto"/>
            <w:bottom w:val="none" w:sz="0" w:space="0" w:color="auto"/>
            <w:right w:val="none" w:sz="0" w:space="0" w:color="auto"/>
          </w:divBdr>
          <w:divsChild>
            <w:div w:id="602807302">
              <w:marLeft w:val="0"/>
              <w:marRight w:val="0"/>
              <w:marTop w:val="0"/>
              <w:marBottom w:val="0"/>
              <w:divBdr>
                <w:top w:val="none" w:sz="0" w:space="0" w:color="auto"/>
                <w:left w:val="none" w:sz="0" w:space="0" w:color="auto"/>
                <w:bottom w:val="none" w:sz="0" w:space="0" w:color="auto"/>
                <w:right w:val="none" w:sz="0" w:space="0" w:color="auto"/>
              </w:divBdr>
            </w:div>
            <w:div w:id="7313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9193">
      <w:bodyDiv w:val="1"/>
      <w:marLeft w:val="0"/>
      <w:marRight w:val="0"/>
      <w:marTop w:val="0"/>
      <w:marBottom w:val="0"/>
      <w:divBdr>
        <w:top w:val="none" w:sz="0" w:space="0" w:color="auto"/>
        <w:left w:val="none" w:sz="0" w:space="0" w:color="auto"/>
        <w:bottom w:val="none" w:sz="0" w:space="0" w:color="auto"/>
        <w:right w:val="none" w:sz="0" w:space="0" w:color="auto"/>
      </w:divBdr>
      <w:divsChild>
        <w:div w:id="779957718">
          <w:marLeft w:val="0"/>
          <w:marRight w:val="0"/>
          <w:marTop w:val="0"/>
          <w:marBottom w:val="0"/>
          <w:divBdr>
            <w:top w:val="none" w:sz="0" w:space="0" w:color="auto"/>
            <w:left w:val="none" w:sz="0" w:space="0" w:color="auto"/>
            <w:bottom w:val="none" w:sz="0" w:space="0" w:color="auto"/>
            <w:right w:val="none" w:sz="0" w:space="0" w:color="auto"/>
          </w:divBdr>
        </w:div>
        <w:div w:id="1970552195">
          <w:marLeft w:val="0"/>
          <w:marRight w:val="0"/>
          <w:marTop w:val="0"/>
          <w:marBottom w:val="0"/>
          <w:divBdr>
            <w:top w:val="none" w:sz="0" w:space="0" w:color="auto"/>
            <w:left w:val="none" w:sz="0" w:space="0" w:color="auto"/>
            <w:bottom w:val="none" w:sz="0" w:space="0" w:color="auto"/>
            <w:right w:val="none" w:sz="0" w:space="0" w:color="auto"/>
          </w:divBdr>
        </w:div>
      </w:divsChild>
    </w:div>
    <w:div w:id="1996489380">
      <w:bodyDiv w:val="1"/>
      <w:marLeft w:val="0"/>
      <w:marRight w:val="0"/>
      <w:marTop w:val="0"/>
      <w:marBottom w:val="0"/>
      <w:divBdr>
        <w:top w:val="none" w:sz="0" w:space="0" w:color="auto"/>
        <w:left w:val="none" w:sz="0" w:space="0" w:color="auto"/>
        <w:bottom w:val="none" w:sz="0" w:space="0" w:color="auto"/>
        <w:right w:val="none" w:sz="0" w:space="0" w:color="auto"/>
      </w:divBdr>
    </w:div>
    <w:div w:id="2044821027">
      <w:bodyDiv w:val="1"/>
      <w:marLeft w:val="0"/>
      <w:marRight w:val="0"/>
      <w:marTop w:val="0"/>
      <w:marBottom w:val="0"/>
      <w:divBdr>
        <w:top w:val="none" w:sz="0" w:space="0" w:color="auto"/>
        <w:left w:val="none" w:sz="0" w:space="0" w:color="auto"/>
        <w:bottom w:val="none" w:sz="0" w:space="0" w:color="auto"/>
        <w:right w:val="none" w:sz="0" w:space="0" w:color="auto"/>
      </w:divBdr>
      <w:divsChild>
        <w:div w:id="1446851500">
          <w:marLeft w:val="0"/>
          <w:marRight w:val="0"/>
          <w:marTop w:val="0"/>
          <w:marBottom w:val="0"/>
          <w:divBdr>
            <w:top w:val="none" w:sz="0" w:space="0" w:color="auto"/>
            <w:left w:val="none" w:sz="0" w:space="0" w:color="auto"/>
            <w:bottom w:val="none" w:sz="0" w:space="0" w:color="auto"/>
            <w:right w:val="none" w:sz="0" w:space="0" w:color="auto"/>
          </w:divBdr>
        </w:div>
        <w:div w:id="2142769323">
          <w:marLeft w:val="0"/>
          <w:marRight w:val="0"/>
          <w:marTop w:val="0"/>
          <w:marBottom w:val="0"/>
          <w:divBdr>
            <w:top w:val="none" w:sz="0" w:space="0" w:color="auto"/>
            <w:left w:val="none" w:sz="0" w:space="0" w:color="auto"/>
            <w:bottom w:val="none" w:sz="0" w:space="0" w:color="auto"/>
            <w:right w:val="none" w:sz="0" w:space="0" w:color="auto"/>
          </w:divBdr>
          <w:divsChild>
            <w:div w:id="15426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75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pengeospatial.org/legal/"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GC%20Format%202%20Folder\SW004R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\UserData\OGC Format 2 Folder\SW004R01.dot</Template>
  <TotalTime>2</TotalTime>
  <Pages>33</Pages>
  <Words>5256</Words>
  <Characters>43399</Characters>
  <Application>Microsoft Macintosh Word</Application>
  <DocSecurity>0</DocSecurity>
  <Lines>1249</Lines>
  <Paragraphs>751</Paragraphs>
  <ScaleCrop>false</ScaleCrop>
  <HeadingPairs>
    <vt:vector size="2" baseType="variant">
      <vt:variant>
        <vt:lpstr>Title</vt:lpstr>
      </vt:variant>
      <vt:variant>
        <vt:i4>1</vt:i4>
      </vt:variant>
    </vt:vector>
  </HeadingPairs>
  <TitlesOfParts>
    <vt:vector size="1" baseType="lpstr">
      <vt:lpstr>OGC 14-009r1</vt:lpstr>
    </vt:vector>
  </TitlesOfParts>
  <Manager/>
  <Company>Open Geospatial Consortium</Company>
  <LinksUpToDate>false</LinksUpToDate>
  <CharactersWithSpaces>49798</CharactersWithSpaces>
  <SharedDoc>false</SharedDoc>
  <HyperlinkBase/>
  <HLinks>
    <vt:vector size="6" baseType="variant">
      <vt:variant>
        <vt:i4>1310803</vt:i4>
      </vt:variant>
      <vt:variant>
        <vt:i4>8</vt:i4>
      </vt:variant>
      <vt:variant>
        <vt:i4>0</vt:i4>
      </vt:variant>
      <vt:variant>
        <vt:i4>5</vt:i4>
      </vt:variant>
      <vt:variant>
        <vt:lpwstr>http://www.opengeospatial.org/legal/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14-009r1</dc:title>
  <dc:subject>Testbed-10 Context GeoJSON Interoperability Engineering Report</dc:subject>
  <dc:creator>Pedro Goncalves</dc:creator>
  <cp:keywords>OGC</cp:keywords>
  <dc:description>Copyright © 2014 Open Geospatial Consortium.</dc:description>
  <cp:lastModifiedBy>Greg Buehler</cp:lastModifiedBy>
  <cp:revision>3</cp:revision>
  <cp:lastPrinted>2014-04-16T13:47:00Z</cp:lastPrinted>
  <dcterms:created xsi:type="dcterms:W3CDTF">2014-04-23T15:29:00Z</dcterms:created>
  <dcterms:modified xsi:type="dcterms:W3CDTF">2014-04-23T15:29:00Z</dcterms:modified>
  <cp:category/>
</cp:coreProperties>
</file>